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F3B55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9241502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48469B22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57BA4409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1FD1018F" w14:textId="77777777" w:rsidR="0012266E" w:rsidRDefault="00C07420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6DA91E9A" wp14:editId="0C07E612">
            <wp:extent cx="790575" cy="742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A131" w14:textId="77777777" w:rsidR="0012266E" w:rsidRDefault="0012266E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1475B144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both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ab/>
        <w:t xml:space="preserve">DỰ ÁN CUỐI KÌ MÔN </w:t>
      </w:r>
    </w:p>
    <w:p w14:paraId="021E36BA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5C2639D0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(503074)</w:t>
      </w:r>
      <w:r>
        <w:rPr>
          <w:b/>
          <w:bCs/>
          <w:sz w:val="32"/>
          <w:szCs w:val="32"/>
          <w:lang w:val="en"/>
        </w:rPr>
        <w:t xml:space="preserve"> </w:t>
      </w:r>
    </w:p>
    <w:p w14:paraId="4184BBE7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1C296782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B74B0D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46B1981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624EF7E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72048AA3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33479590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C418303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584BF1CA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7487BB3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1625BE8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410A94E9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4DFF8902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F37EDD0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FAB2777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415F771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0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39C28397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lastRenderedPageBreak/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63F1404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6CEFC753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45BEAE51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3F323A4F" w14:textId="77777777" w:rsidR="0012266E" w:rsidRDefault="00C07420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2611F836" wp14:editId="1A6C07E3">
            <wp:extent cx="790575" cy="742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BD39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bookmarkStart w:id="0" w:name="_Toc72096732"/>
      <w:r>
        <w:rPr>
          <w:b/>
          <w:bCs/>
          <w:sz w:val="32"/>
          <w:szCs w:val="32"/>
          <w:lang w:val="en"/>
        </w:rPr>
        <w:t>DỰ ÁN CUỐI KÌ MÔN</w:t>
      </w:r>
    </w:p>
    <w:p w14:paraId="15AEE2FD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7146CEFC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(503074)</w:t>
      </w:r>
    </w:p>
    <w:p w14:paraId="447F99E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6E3FEC3C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2556B847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AE846A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0BEB1364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5453A8F0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884CF3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0A0E2429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B8DEEB1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6F0AE62C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102D191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2D27C7BE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6A2695B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549A70D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59A924F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5EBD2D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30367E7" w14:textId="77777777" w:rsidR="0012266E" w:rsidRDefault="0012266E">
      <w:pPr>
        <w:suppressAutoHyphens/>
        <w:autoSpaceDE w:val="0"/>
        <w:autoSpaceDN w:val="0"/>
        <w:adjustRightInd w:val="0"/>
        <w:jc w:val="both"/>
        <w:rPr>
          <w:b/>
          <w:bCs/>
          <w:lang w:val="vi-VN"/>
        </w:rPr>
      </w:pPr>
    </w:p>
    <w:p w14:paraId="14B5E9C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1D731F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7A5B2EA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0ACDAC74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1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0F5D91C5" w14:textId="77777777" w:rsidR="0012266E" w:rsidRDefault="00C07420">
      <w:pPr>
        <w:pStyle w:val="Chng"/>
        <w:jc w:val="center"/>
        <w:rPr>
          <w:lang w:val="vi-VN"/>
        </w:rPr>
      </w:pPr>
      <w:r>
        <w:rPr>
          <w:lang w:val="vi-VN"/>
        </w:rPr>
        <w:lastRenderedPageBreak/>
        <w:t>LỜI CẢM ƠN</w:t>
      </w:r>
      <w:bookmarkEnd w:id="0"/>
    </w:p>
    <w:p w14:paraId="13ADEBD1" w14:textId="77777777" w:rsidR="0012266E" w:rsidRDefault="00C07420">
      <w:pPr>
        <w:pStyle w:val="Nidungvnbn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Thanh </w:t>
      </w:r>
      <w:proofErr w:type="spellStart"/>
      <w:r>
        <w:t>Phước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. </w:t>
      </w:r>
    </w:p>
    <w:p w14:paraId="123C5BB7" w14:textId="77777777" w:rsidR="0012266E" w:rsidRDefault="00C07420">
      <w:pPr>
        <w:pStyle w:val="Nidungvnbn"/>
      </w:pP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. Xin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30972418" w14:textId="77777777" w:rsidR="0012266E" w:rsidRDefault="00C07420">
      <w:pPr>
        <w:pStyle w:val="Nidungvnbn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br w:type="page"/>
      </w:r>
    </w:p>
    <w:p w14:paraId="3150716E" w14:textId="77777777" w:rsidR="0012266E" w:rsidRDefault="00C07420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ĐỒ ÁN ĐƯỢC HOÀN THÀNH</w:t>
      </w:r>
    </w:p>
    <w:p w14:paraId="761C5217" w14:textId="77777777" w:rsidR="0012266E" w:rsidRDefault="00C07420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TẠI TRƯỜNG ĐẠI HỌC TÔN ĐỨC THẮNG</w:t>
      </w:r>
    </w:p>
    <w:p w14:paraId="378620FC" w14:textId="77777777" w:rsidR="0012266E" w:rsidRDefault="0012266E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</w:p>
    <w:p w14:paraId="2FAC3B4A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Tôi xin cam đoan đây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riêng tôi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sự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hướng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Giảng</w:t>
      </w:r>
      <w:proofErr w:type="spellEnd"/>
      <w:r>
        <w:rPr>
          <w:sz w:val="26"/>
          <w:szCs w:val="26"/>
          <w:lang w:val="vi-VN"/>
        </w:rPr>
        <w:t xml:space="preserve"> Viên </w:t>
      </w:r>
      <w:proofErr w:type="spellStart"/>
      <w:r>
        <w:rPr>
          <w:sz w:val="26"/>
          <w:szCs w:val="26"/>
          <w:lang w:val="vi-VN"/>
        </w:rPr>
        <w:t>Nguyễn</w:t>
      </w:r>
      <w:proofErr w:type="spellEnd"/>
      <w:r>
        <w:rPr>
          <w:sz w:val="26"/>
          <w:szCs w:val="26"/>
          <w:lang w:val="vi-VN"/>
        </w:rPr>
        <w:t xml:space="preserve"> Thanh </w:t>
      </w:r>
      <w:proofErr w:type="spellStart"/>
      <w:r>
        <w:rPr>
          <w:sz w:val="26"/>
          <w:szCs w:val="26"/>
          <w:lang w:val="vi-VN"/>
        </w:rPr>
        <w:t>Phước</w:t>
      </w:r>
      <w:proofErr w:type="spellEnd"/>
      <w:r>
        <w:rPr>
          <w:sz w:val="26"/>
          <w:szCs w:val="26"/>
          <w:lang w:val="vi-VN"/>
        </w:rPr>
        <w:t xml:space="preserve">;.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nội</w:t>
      </w:r>
      <w:proofErr w:type="spellEnd"/>
      <w:r>
        <w:rPr>
          <w:sz w:val="26"/>
          <w:szCs w:val="26"/>
          <w:lang w:val="vi-VN"/>
        </w:rPr>
        <w:t xml:space="preserve"> dung nghiên </w:t>
      </w:r>
      <w:proofErr w:type="spellStart"/>
      <w:r>
        <w:rPr>
          <w:sz w:val="26"/>
          <w:szCs w:val="26"/>
          <w:lang w:val="vi-VN"/>
        </w:rPr>
        <w:t>cứu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kết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đề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trung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chưa công </w:t>
      </w:r>
      <w:proofErr w:type="spellStart"/>
      <w:r>
        <w:rPr>
          <w:sz w:val="26"/>
          <w:szCs w:val="26"/>
          <w:lang w:val="vi-VN"/>
        </w:rPr>
        <w:t>bố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dưới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bất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trước</w:t>
      </w:r>
      <w:proofErr w:type="spellEnd"/>
      <w:r>
        <w:rPr>
          <w:sz w:val="26"/>
          <w:szCs w:val="26"/>
          <w:lang w:val="vi-VN"/>
        </w:rPr>
        <w:t xml:space="preserve"> đây.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bảng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biểu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phục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vụ</w:t>
      </w:r>
      <w:proofErr w:type="spellEnd"/>
      <w:r>
        <w:rPr>
          <w:sz w:val="26"/>
          <w:szCs w:val="26"/>
          <w:lang w:val="vi-VN"/>
        </w:rPr>
        <w:t xml:space="preserve"> cho </w:t>
      </w:r>
      <w:proofErr w:type="spellStart"/>
      <w:r>
        <w:rPr>
          <w:sz w:val="26"/>
          <w:szCs w:val="26"/>
          <w:lang w:val="vi-VN"/>
        </w:rPr>
        <w:t>việc</w:t>
      </w:r>
      <w:proofErr w:type="spellEnd"/>
      <w:r>
        <w:rPr>
          <w:sz w:val="26"/>
          <w:szCs w:val="26"/>
          <w:lang w:val="vi-VN"/>
        </w:rPr>
        <w:t xml:space="preserve"> phân </w:t>
      </w:r>
      <w:proofErr w:type="spellStart"/>
      <w:r>
        <w:rPr>
          <w:sz w:val="26"/>
          <w:szCs w:val="26"/>
          <w:lang w:val="vi-VN"/>
        </w:rPr>
        <w:t>tích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chính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thu </w:t>
      </w:r>
      <w:proofErr w:type="spellStart"/>
      <w:r>
        <w:rPr>
          <w:sz w:val="26"/>
          <w:szCs w:val="26"/>
          <w:lang w:val="vi-VN"/>
        </w:rPr>
        <w:t>thập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từ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nhau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ghi </w:t>
      </w:r>
      <w:proofErr w:type="spellStart"/>
      <w:r>
        <w:rPr>
          <w:sz w:val="26"/>
          <w:szCs w:val="26"/>
          <w:lang w:val="vi-VN"/>
        </w:rPr>
        <w:t>rõ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phần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tham </w:t>
      </w:r>
      <w:proofErr w:type="spellStart"/>
      <w:r>
        <w:rPr>
          <w:sz w:val="26"/>
          <w:szCs w:val="26"/>
          <w:lang w:val="vi-VN"/>
        </w:rPr>
        <w:t>khảo</w:t>
      </w:r>
      <w:proofErr w:type="spellEnd"/>
      <w:r>
        <w:rPr>
          <w:sz w:val="26"/>
          <w:szCs w:val="26"/>
          <w:lang w:val="vi-VN"/>
        </w:rPr>
        <w:t>.</w:t>
      </w:r>
    </w:p>
    <w:p w14:paraId="7D6B5441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Ngoài</w:t>
      </w:r>
      <w:proofErr w:type="spellEnd"/>
      <w:r>
        <w:rPr>
          <w:sz w:val="26"/>
          <w:szCs w:val="26"/>
          <w:lang w:val="vi-VN"/>
        </w:rPr>
        <w:t xml:space="preserve"> ra, trong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còn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sử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dụng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một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cũng</w:t>
      </w:r>
      <w:proofErr w:type="spellEnd"/>
      <w:r>
        <w:rPr>
          <w:sz w:val="26"/>
          <w:szCs w:val="26"/>
          <w:lang w:val="vi-VN"/>
        </w:rPr>
        <w:t xml:space="preserve"> như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, cơ quan </w:t>
      </w:r>
      <w:proofErr w:type="spellStart"/>
      <w:r>
        <w:rPr>
          <w:sz w:val="26"/>
          <w:szCs w:val="26"/>
          <w:lang w:val="vi-VN"/>
        </w:rPr>
        <w:t>tổ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đều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chú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gốc</w:t>
      </w:r>
      <w:proofErr w:type="spellEnd"/>
      <w:r>
        <w:rPr>
          <w:sz w:val="26"/>
          <w:szCs w:val="26"/>
          <w:lang w:val="vi-VN"/>
        </w:rPr>
        <w:t>.</w:t>
      </w:r>
    </w:p>
    <w:p w14:paraId="198C41AB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sz w:val="26"/>
          <w:szCs w:val="26"/>
          <w:lang w:val="vi-VN"/>
        </w:rPr>
      </w:pPr>
      <w:proofErr w:type="spellStart"/>
      <w:r>
        <w:rPr>
          <w:b/>
          <w:sz w:val="26"/>
          <w:szCs w:val="26"/>
          <w:lang w:val="vi-VN"/>
        </w:rPr>
        <w:t>Nếu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phát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hiện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bất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kỳ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sự</w:t>
      </w:r>
      <w:proofErr w:type="spellEnd"/>
      <w:r>
        <w:rPr>
          <w:b/>
          <w:sz w:val="26"/>
          <w:szCs w:val="26"/>
          <w:lang w:val="vi-VN"/>
        </w:rPr>
        <w:t xml:space="preserve"> gian </w:t>
      </w:r>
      <w:proofErr w:type="spellStart"/>
      <w:r>
        <w:rPr>
          <w:b/>
          <w:sz w:val="26"/>
          <w:szCs w:val="26"/>
          <w:lang w:val="vi-VN"/>
        </w:rPr>
        <w:t>lận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nào</w:t>
      </w:r>
      <w:proofErr w:type="spellEnd"/>
      <w:r>
        <w:rPr>
          <w:b/>
          <w:sz w:val="26"/>
          <w:szCs w:val="26"/>
          <w:lang w:val="vi-VN"/>
        </w:rPr>
        <w:t xml:space="preserve"> tôi xin </w:t>
      </w:r>
      <w:proofErr w:type="spellStart"/>
      <w:r>
        <w:rPr>
          <w:b/>
          <w:sz w:val="26"/>
          <w:szCs w:val="26"/>
          <w:lang w:val="vi-VN"/>
        </w:rPr>
        <w:t>hoàn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chịu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trách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nhiệm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về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nội</w:t>
      </w:r>
      <w:proofErr w:type="spellEnd"/>
      <w:r>
        <w:rPr>
          <w:b/>
          <w:sz w:val="26"/>
          <w:szCs w:val="26"/>
          <w:lang w:val="vi-VN"/>
        </w:rPr>
        <w:t xml:space="preserve"> dung </w:t>
      </w:r>
      <w:proofErr w:type="spellStart"/>
      <w:r>
        <w:rPr>
          <w:b/>
          <w:sz w:val="26"/>
          <w:szCs w:val="26"/>
          <w:lang w:val="vi-VN"/>
        </w:rPr>
        <w:t>đồ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án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của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mình</w:t>
      </w:r>
      <w:proofErr w:type="spellEnd"/>
      <w:r>
        <w:rPr>
          <w:b/>
          <w:sz w:val="26"/>
          <w:szCs w:val="26"/>
          <w:lang w:val="vi-VN"/>
        </w:rPr>
        <w:t xml:space="preserve">. </w:t>
      </w:r>
      <w:proofErr w:type="spellStart"/>
      <w:r>
        <w:rPr>
          <w:sz w:val="26"/>
          <w:szCs w:val="26"/>
          <w:lang w:val="vi-VN"/>
        </w:rPr>
        <w:t>Trường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đại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học</w:t>
      </w:r>
      <w:proofErr w:type="spellEnd"/>
      <w:r>
        <w:rPr>
          <w:sz w:val="26"/>
          <w:szCs w:val="26"/>
          <w:lang w:val="vi-VN"/>
        </w:rPr>
        <w:t xml:space="preserve"> Tôn </w:t>
      </w:r>
      <w:proofErr w:type="spellStart"/>
      <w:r>
        <w:rPr>
          <w:sz w:val="26"/>
          <w:szCs w:val="26"/>
          <w:lang w:val="vi-VN"/>
        </w:rPr>
        <w:t>Đức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Thắng</w:t>
      </w:r>
      <w:proofErr w:type="spellEnd"/>
      <w:r>
        <w:rPr>
          <w:sz w:val="26"/>
          <w:szCs w:val="26"/>
          <w:lang w:val="vi-VN"/>
        </w:rPr>
        <w:t xml:space="preserve"> không liên quan </w:t>
      </w:r>
      <w:proofErr w:type="spellStart"/>
      <w:r>
        <w:rPr>
          <w:sz w:val="26"/>
          <w:szCs w:val="26"/>
          <w:lang w:val="vi-VN"/>
        </w:rPr>
        <w:t>đến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vi </w:t>
      </w: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bản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 do tôi gây ra trong </w:t>
      </w:r>
      <w:proofErr w:type="spellStart"/>
      <w:r>
        <w:rPr>
          <w:sz w:val="26"/>
          <w:szCs w:val="26"/>
          <w:lang w:val="vi-VN"/>
        </w:rPr>
        <w:t>quá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hiện</w:t>
      </w:r>
      <w:proofErr w:type="spellEnd"/>
      <w:r>
        <w:rPr>
          <w:sz w:val="26"/>
          <w:szCs w:val="26"/>
          <w:lang w:val="vi-VN"/>
        </w:rPr>
        <w:t xml:space="preserve"> (</w:t>
      </w:r>
      <w:proofErr w:type="spellStart"/>
      <w:r>
        <w:rPr>
          <w:sz w:val="26"/>
          <w:szCs w:val="26"/>
          <w:lang w:val="vi-VN"/>
        </w:rPr>
        <w:t>nếu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>).</w:t>
      </w:r>
    </w:p>
    <w:p w14:paraId="34C000EF" w14:textId="77777777" w:rsidR="0012266E" w:rsidRDefault="00C07420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TP. </w:t>
      </w:r>
      <w:proofErr w:type="spellStart"/>
      <w:r>
        <w:rPr>
          <w:i/>
          <w:sz w:val="26"/>
          <w:szCs w:val="26"/>
          <w:lang w:val="vi-VN"/>
        </w:rPr>
        <w:t>Hồ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Chí</w:t>
      </w:r>
      <w:proofErr w:type="spellEnd"/>
      <w:r>
        <w:rPr>
          <w:i/>
          <w:sz w:val="26"/>
          <w:szCs w:val="26"/>
          <w:lang w:val="vi-VN"/>
        </w:rPr>
        <w:t xml:space="preserve"> Minh, </w:t>
      </w:r>
      <w:proofErr w:type="spellStart"/>
      <w:r>
        <w:rPr>
          <w:i/>
          <w:sz w:val="26"/>
          <w:szCs w:val="26"/>
          <w:lang w:val="vi-VN"/>
        </w:rPr>
        <w:t>ngày</w:t>
      </w:r>
      <w:proofErr w:type="spellEnd"/>
      <w:r>
        <w:rPr>
          <w:i/>
          <w:sz w:val="26"/>
          <w:szCs w:val="26"/>
          <w:lang w:val="vi-VN"/>
        </w:rPr>
        <w:t xml:space="preserve">  29  </w:t>
      </w:r>
      <w:proofErr w:type="spellStart"/>
      <w:r>
        <w:rPr>
          <w:i/>
          <w:sz w:val="26"/>
          <w:szCs w:val="26"/>
          <w:lang w:val="vi-VN"/>
        </w:rPr>
        <w:t>tháng</w:t>
      </w:r>
      <w:proofErr w:type="spellEnd"/>
      <w:r>
        <w:rPr>
          <w:i/>
          <w:sz w:val="26"/>
          <w:szCs w:val="26"/>
          <w:lang w:val="vi-VN"/>
        </w:rPr>
        <w:t xml:space="preserve">  11  năm      2021</w:t>
      </w:r>
    </w:p>
    <w:p w14:paraId="44F09310" w14:textId="77777777" w:rsidR="0012266E" w:rsidRDefault="00C07420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  <w:lang w:val="vi-VN"/>
        </w:rPr>
        <w:t>Tác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giả</w:t>
      </w:r>
      <w:proofErr w:type="spellEnd"/>
    </w:p>
    <w:p w14:paraId="5C46962A" w14:textId="77777777" w:rsidR="0012266E" w:rsidRDefault="00C07420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  <w:t>(</w:t>
      </w:r>
      <w:proofErr w:type="spellStart"/>
      <w:r>
        <w:rPr>
          <w:i/>
          <w:sz w:val="26"/>
          <w:szCs w:val="26"/>
          <w:lang w:val="vi-VN"/>
        </w:rPr>
        <w:t>ký</w:t>
      </w:r>
      <w:proofErr w:type="spellEnd"/>
      <w:r>
        <w:rPr>
          <w:i/>
          <w:sz w:val="26"/>
          <w:szCs w:val="26"/>
          <w:lang w:val="vi-VN"/>
        </w:rPr>
        <w:t xml:space="preserve"> tên </w:t>
      </w:r>
      <w:proofErr w:type="spellStart"/>
      <w:r>
        <w:rPr>
          <w:i/>
          <w:sz w:val="26"/>
          <w:szCs w:val="26"/>
          <w:lang w:val="vi-VN"/>
        </w:rPr>
        <w:t>và</w:t>
      </w:r>
      <w:proofErr w:type="spellEnd"/>
      <w:r>
        <w:rPr>
          <w:i/>
          <w:sz w:val="26"/>
          <w:szCs w:val="26"/>
          <w:lang w:val="vi-VN"/>
        </w:rPr>
        <w:t xml:space="preserve"> ghi </w:t>
      </w:r>
      <w:proofErr w:type="spellStart"/>
      <w:r>
        <w:rPr>
          <w:i/>
          <w:sz w:val="26"/>
          <w:szCs w:val="26"/>
          <w:lang w:val="vi-VN"/>
        </w:rPr>
        <w:t>rõ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họ</w:t>
      </w:r>
      <w:proofErr w:type="spellEnd"/>
      <w:r>
        <w:rPr>
          <w:i/>
          <w:sz w:val="26"/>
          <w:szCs w:val="26"/>
          <w:lang w:val="vi-VN"/>
        </w:rPr>
        <w:t xml:space="preserve"> tên)</w:t>
      </w:r>
    </w:p>
    <w:p w14:paraId="1AFBC2CB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476CB10D" w14:textId="77777777" w:rsidR="0012266E" w:rsidRDefault="00C07420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  <w:lang w:val="vi-VN"/>
        </w:rPr>
        <w:t>Đặng</w:t>
      </w:r>
      <w:proofErr w:type="spellEnd"/>
      <w:r>
        <w:rPr>
          <w:i/>
          <w:sz w:val="26"/>
          <w:szCs w:val="26"/>
          <w:lang w:val="vi-VN"/>
        </w:rPr>
        <w:t xml:space="preserve"> Vi Nhiên</w:t>
      </w:r>
    </w:p>
    <w:p w14:paraId="2FD10841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013678DD" w14:textId="77777777" w:rsidR="0012266E" w:rsidRDefault="00C07420">
      <w:pPr>
        <w:tabs>
          <w:tab w:val="center" w:pos="6379"/>
        </w:tabs>
        <w:spacing w:after="200" w:line="360" w:lineRule="auto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                                                      </w:t>
      </w:r>
      <w:proofErr w:type="spellStart"/>
      <w:r>
        <w:rPr>
          <w:i/>
          <w:sz w:val="26"/>
          <w:szCs w:val="26"/>
          <w:lang w:val="vi-VN"/>
        </w:rPr>
        <w:t>Huỳnh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Trần</w:t>
      </w:r>
      <w:proofErr w:type="spellEnd"/>
      <w:r>
        <w:rPr>
          <w:i/>
          <w:sz w:val="26"/>
          <w:szCs w:val="26"/>
          <w:lang w:val="vi-VN"/>
        </w:rPr>
        <w:t xml:space="preserve"> Trung </w:t>
      </w:r>
      <w:proofErr w:type="spellStart"/>
      <w:r>
        <w:rPr>
          <w:i/>
          <w:sz w:val="26"/>
          <w:szCs w:val="26"/>
          <w:lang w:val="vi-VN"/>
        </w:rPr>
        <w:t>Hiếu</w:t>
      </w:r>
      <w:proofErr w:type="spellEnd"/>
      <w:r>
        <w:rPr>
          <w:i/>
          <w:sz w:val="26"/>
          <w:szCs w:val="26"/>
          <w:lang w:val="vi-VN"/>
        </w:rPr>
        <w:br w:type="page"/>
      </w:r>
    </w:p>
    <w:p w14:paraId="21C76232" w14:textId="77777777" w:rsidR="0012266E" w:rsidRDefault="00C07420">
      <w:pPr>
        <w:pStyle w:val="Chng"/>
        <w:jc w:val="center"/>
        <w:rPr>
          <w:lang w:val="vi-VN"/>
        </w:rPr>
      </w:pPr>
      <w:bookmarkStart w:id="1" w:name="_Toc72096733"/>
      <w:r>
        <w:rPr>
          <w:lang w:val="vi-VN"/>
        </w:rPr>
        <w:lastRenderedPageBreak/>
        <w:t>PHẦN XÁC NHẬN VÀ ĐÁNH GIÁ CỦA GIẢNG VIÊN</w:t>
      </w:r>
      <w:bookmarkEnd w:id="1"/>
    </w:p>
    <w:p w14:paraId="790EDC92" w14:textId="77777777" w:rsidR="0012266E" w:rsidRDefault="00C07420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xác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nhận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hướng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dẫn</w:t>
      </w:r>
      <w:proofErr w:type="spellEnd"/>
    </w:p>
    <w:p w14:paraId="4A30D286" w14:textId="77777777" w:rsidR="0012266E" w:rsidRDefault="00C07420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E093C1D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 16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 năm   2021</w:t>
      </w:r>
    </w:p>
    <w:p w14:paraId="535411C8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5B3AF90D" w14:textId="77777777" w:rsidR="0012266E" w:rsidRDefault="0012266E">
      <w:pPr>
        <w:spacing w:after="200" w:line="360" w:lineRule="auto"/>
        <w:rPr>
          <w:lang w:val="vi-VN"/>
        </w:rPr>
      </w:pPr>
    </w:p>
    <w:p w14:paraId="007147EF" w14:textId="77777777" w:rsidR="0012266E" w:rsidRDefault="0012266E">
      <w:pPr>
        <w:spacing w:after="200" w:line="360" w:lineRule="auto"/>
        <w:rPr>
          <w:lang w:val="vi-VN"/>
        </w:rPr>
      </w:pPr>
    </w:p>
    <w:p w14:paraId="14E157FF" w14:textId="77777777" w:rsidR="0012266E" w:rsidRDefault="0012266E">
      <w:pPr>
        <w:spacing w:after="200" w:line="360" w:lineRule="auto"/>
        <w:rPr>
          <w:lang w:val="vi-VN"/>
        </w:rPr>
      </w:pPr>
    </w:p>
    <w:p w14:paraId="23F97FA5" w14:textId="77777777" w:rsidR="0012266E" w:rsidRDefault="00C07420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đánh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giá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chấm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bài</w:t>
      </w:r>
      <w:proofErr w:type="spellEnd"/>
    </w:p>
    <w:p w14:paraId="35A2B026" w14:textId="77777777" w:rsidR="0012266E" w:rsidRDefault="00C07420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D4C83C6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lastRenderedPageBreak/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16 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năm   2021</w:t>
      </w:r>
    </w:p>
    <w:p w14:paraId="3B681C8B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241BE3A1" w14:textId="77777777" w:rsidR="0012266E" w:rsidRDefault="0012266E">
      <w:pPr>
        <w:spacing w:after="200" w:line="360" w:lineRule="auto"/>
        <w:rPr>
          <w:lang w:val="vi-VN"/>
        </w:rPr>
      </w:pPr>
    </w:p>
    <w:p w14:paraId="5CF856E0" w14:textId="77777777" w:rsidR="0012266E" w:rsidRDefault="00C07420">
      <w:pPr>
        <w:pStyle w:val="Tiumccp1"/>
        <w:rPr>
          <w:sz w:val="32"/>
          <w:szCs w:val="32"/>
          <w:lang w:val="vi-VN"/>
        </w:rPr>
      </w:pPr>
      <w:r>
        <w:rPr>
          <w:lang w:val="vi-VN"/>
        </w:rPr>
        <w:br w:type="page"/>
      </w:r>
    </w:p>
    <w:p w14:paraId="3E29C2D7" w14:textId="77777777" w:rsidR="0012266E" w:rsidRDefault="0012266E">
      <w:pPr>
        <w:pStyle w:val="Chng"/>
        <w:jc w:val="center"/>
        <w:rPr>
          <w:lang w:val="vi-VN"/>
        </w:rPr>
      </w:pPr>
    </w:p>
    <w:p w14:paraId="6324886C" w14:textId="77777777" w:rsidR="0012266E" w:rsidRDefault="0012266E">
      <w:pPr>
        <w:pStyle w:val="Chng"/>
        <w:jc w:val="center"/>
        <w:rPr>
          <w:lang w:val="vi-VN"/>
        </w:rPr>
      </w:pPr>
    </w:p>
    <w:p w14:paraId="0B927AAB" w14:textId="77777777" w:rsidR="0012266E" w:rsidRDefault="0012266E">
      <w:pPr>
        <w:pStyle w:val="Chng"/>
        <w:jc w:val="center"/>
        <w:rPr>
          <w:lang w:val="vi-VN"/>
        </w:rPr>
      </w:pPr>
    </w:p>
    <w:p w14:paraId="0D78A706" w14:textId="77777777" w:rsidR="0012266E" w:rsidRDefault="0012266E">
      <w:pPr>
        <w:pStyle w:val="Chng"/>
        <w:jc w:val="center"/>
        <w:rPr>
          <w:lang w:val="vi-VN"/>
        </w:rPr>
      </w:pPr>
    </w:p>
    <w:p w14:paraId="68AC4DCB" w14:textId="77777777" w:rsidR="0012266E" w:rsidRDefault="0012266E">
      <w:pPr>
        <w:pStyle w:val="Chng"/>
        <w:jc w:val="center"/>
        <w:rPr>
          <w:lang w:val="vi-VN"/>
        </w:rPr>
      </w:pPr>
    </w:p>
    <w:p w14:paraId="6C637D89" w14:textId="1AEAC94B" w:rsidR="004E3AD9" w:rsidRDefault="00C07420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TOC \o "1-3" \u </w:instrText>
      </w:r>
      <w:r>
        <w:rPr>
          <w:lang w:val="vi-VN"/>
        </w:rPr>
        <w:fldChar w:fldCharType="separate"/>
      </w:r>
      <w:r w:rsidR="004E3AD9" w:rsidRPr="00FA62C4">
        <w:rPr>
          <w:noProof/>
          <w:lang w:val="vi-VN"/>
        </w:rPr>
        <w:t>TÓM TẮT</w:t>
      </w:r>
      <w:r w:rsidR="004E3AD9" w:rsidRPr="004E3AD9">
        <w:rPr>
          <w:noProof/>
          <w:lang w:val="vi-VN"/>
        </w:rPr>
        <w:tab/>
      </w:r>
      <w:r w:rsidR="004E3AD9">
        <w:rPr>
          <w:noProof/>
        </w:rPr>
        <w:fldChar w:fldCharType="begin"/>
      </w:r>
      <w:r w:rsidR="004E3AD9" w:rsidRPr="004E3AD9">
        <w:rPr>
          <w:noProof/>
          <w:lang w:val="vi-VN"/>
        </w:rPr>
        <w:instrText xml:space="preserve"> PAGEREF _Toc87974843 \h </w:instrText>
      </w:r>
      <w:r w:rsidR="004E3AD9">
        <w:rPr>
          <w:noProof/>
        </w:rPr>
      </w:r>
      <w:r w:rsidR="004E3AD9">
        <w:rPr>
          <w:noProof/>
        </w:rPr>
        <w:fldChar w:fldCharType="separate"/>
      </w:r>
      <w:r w:rsidR="004E3AD9" w:rsidRPr="004E3AD9">
        <w:rPr>
          <w:noProof/>
          <w:lang w:val="vi-VN"/>
        </w:rPr>
        <w:t>vi</w:t>
      </w:r>
      <w:r w:rsidR="004E3AD9">
        <w:rPr>
          <w:noProof/>
        </w:rPr>
        <w:fldChar w:fldCharType="end"/>
      </w:r>
    </w:p>
    <w:p w14:paraId="3FD3F04C" w14:textId="78086E4F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CHƯƠNG 1: GIỚI THIỆU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_Toc87974844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1</w:t>
      </w:r>
      <w:r>
        <w:rPr>
          <w:noProof/>
        </w:rPr>
        <w:fldChar w:fldCharType="end"/>
      </w:r>
    </w:p>
    <w:p w14:paraId="40B67371" w14:textId="3B8A3AFF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CHƯƠNG 2: MÔ TẢ ỨNG DỤNG QUẢN LÝ.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_Toc87974845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32779C1B" w14:textId="6D08C482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2.1 Các nhóm chức năng của ứng dụng.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_Toc87974846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31AC7A6C" w14:textId="453CFE5D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2.2 Xác định các chức năng chính của ứng dụng.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_Toc87974847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40E14711" w14:textId="4DF72BB6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CHƯƠNG 3: User Interface Design.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D703C1B" w14:textId="4F60F24B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Tài Khoảng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5BEA4FB" w14:textId="1D0DE656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Quản lý hóa đơn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_Toc87974850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21</w:t>
      </w:r>
      <w:r>
        <w:rPr>
          <w:noProof/>
        </w:rPr>
        <w:fldChar w:fldCharType="end"/>
      </w:r>
    </w:p>
    <w:p w14:paraId="2DCC34D6" w14:textId="5661941F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Quản lý thông tin khách hàng.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_Toc87974851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23</w:t>
      </w:r>
      <w:r>
        <w:rPr>
          <w:noProof/>
        </w:rPr>
        <w:fldChar w:fldCharType="end"/>
      </w:r>
    </w:p>
    <w:p w14:paraId="0E13AEC4" w14:textId="6C894930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Quản lý bàn và giỏ hàng.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_Toc87974852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25</w:t>
      </w:r>
      <w:r>
        <w:rPr>
          <w:noProof/>
        </w:rPr>
        <w:fldChar w:fldCharType="end"/>
      </w:r>
    </w:p>
    <w:p w14:paraId="24245173" w14:textId="792417BA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Quản lý tài khoản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_Toc87974853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27</w:t>
      </w:r>
      <w:r>
        <w:rPr>
          <w:noProof/>
        </w:rPr>
        <w:fldChar w:fldCharType="end"/>
      </w:r>
    </w:p>
    <w:p w14:paraId="20555DC1" w14:textId="783EE0D8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Quản lý menu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_Toc87974854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30</w:t>
      </w:r>
      <w:r>
        <w:rPr>
          <w:noProof/>
        </w:rPr>
        <w:fldChar w:fldCharType="end"/>
      </w:r>
    </w:p>
    <w:p w14:paraId="05FA78B4" w14:textId="32B2FD48" w:rsidR="004E3AD9" w:rsidRDefault="004E3AD9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Màn hình đăng nhập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_Toc87974855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33</w:t>
      </w:r>
      <w:r>
        <w:rPr>
          <w:noProof/>
        </w:rPr>
        <w:fldChar w:fldCharType="end"/>
      </w:r>
    </w:p>
    <w:p w14:paraId="74F53EB8" w14:textId="24845C8E" w:rsidR="004E3AD9" w:rsidRDefault="004E3AD9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Quên mật khẩu: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_Toc87974856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34</w:t>
      </w:r>
      <w:r>
        <w:rPr>
          <w:noProof/>
        </w:rPr>
        <w:fldChar w:fldCharType="end"/>
      </w:r>
    </w:p>
    <w:p w14:paraId="7F7414EC" w14:textId="1980F5BF" w:rsidR="004E3AD9" w:rsidRDefault="004E3AD9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CHƯƠNG 4: Database.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_Toc87974857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35</w:t>
      </w:r>
      <w:r>
        <w:rPr>
          <w:noProof/>
        </w:rPr>
        <w:fldChar w:fldCharType="end"/>
      </w:r>
    </w:p>
    <w:p w14:paraId="23539A25" w14:textId="1C2E43D8" w:rsidR="004E3AD9" w:rsidRDefault="004E3AD9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4E3AD9">
        <w:rPr>
          <w:noProof/>
          <w:lang w:val="vi-VN"/>
        </w:rPr>
        <w:t>4.1. Kiểu lưu trữ dữ liệu</w:t>
      </w:r>
      <w:r w:rsidRPr="004E3AD9">
        <w:rPr>
          <w:noProof/>
          <w:lang w:val="vi-VN"/>
        </w:rPr>
        <w:tab/>
      </w:r>
      <w:r>
        <w:rPr>
          <w:noProof/>
        </w:rPr>
        <w:fldChar w:fldCharType="begin"/>
      </w:r>
      <w:r w:rsidRPr="004E3AD9">
        <w:rPr>
          <w:noProof/>
          <w:lang w:val="vi-VN"/>
        </w:rPr>
        <w:instrText xml:space="preserve"> PAGEREF _Toc87974858 \h </w:instrText>
      </w:r>
      <w:r>
        <w:rPr>
          <w:noProof/>
        </w:rPr>
      </w:r>
      <w:r>
        <w:rPr>
          <w:noProof/>
        </w:rPr>
        <w:fldChar w:fldCharType="separate"/>
      </w:r>
      <w:r w:rsidRPr="004E3AD9">
        <w:rPr>
          <w:noProof/>
          <w:lang w:val="vi-VN"/>
        </w:rPr>
        <w:t>35</w:t>
      </w:r>
      <w:r>
        <w:rPr>
          <w:noProof/>
        </w:rPr>
        <w:fldChar w:fldCharType="end"/>
      </w:r>
    </w:p>
    <w:p w14:paraId="594D5362" w14:textId="36907B0A" w:rsidR="004E3AD9" w:rsidRDefault="004E3AD9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FA62C4">
        <w:rPr>
          <w:b/>
          <w:noProof/>
          <w:lang w:val="vi-VN"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53E9AF85" w14:textId="0684BD8F" w:rsidR="0012266E" w:rsidRDefault="00C07420" w:rsidP="006A7B9B">
      <w:pPr>
        <w:pStyle w:val="Chng"/>
        <w:jc w:val="center"/>
        <w:rPr>
          <w:lang w:val="vi-VN"/>
        </w:rPr>
      </w:pPr>
      <w:r>
        <w:rPr>
          <w:lang w:val="vi-VN"/>
        </w:rPr>
        <w:fldChar w:fldCharType="end"/>
      </w:r>
    </w:p>
    <w:p w14:paraId="46FF5875" w14:textId="77777777" w:rsidR="0012266E" w:rsidRDefault="0012266E">
      <w:pPr>
        <w:pStyle w:val="Chng"/>
        <w:jc w:val="center"/>
        <w:rPr>
          <w:lang w:val="vi-VN"/>
        </w:rPr>
      </w:pPr>
    </w:p>
    <w:p w14:paraId="4CF163DC" w14:textId="77777777" w:rsidR="0012266E" w:rsidRDefault="0012266E">
      <w:pPr>
        <w:pStyle w:val="Chng"/>
        <w:jc w:val="center"/>
        <w:rPr>
          <w:lang w:val="vi-VN"/>
        </w:rPr>
      </w:pPr>
    </w:p>
    <w:p w14:paraId="6390C337" w14:textId="77777777" w:rsidR="0012266E" w:rsidRDefault="00C07420">
      <w:pPr>
        <w:pStyle w:val="Chng"/>
        <w:jc w:val="center"/>
        <w:outlineLvl w:val="0"/>
        <w:rPr>
          <w:lang w:val="vi-VN"/>
        </w:rPr>
      </w:pPr>
      <w:bookmarkStart w:id="2" w:name="_Toc2250"/>
      <w:bookmarkStart w:id="3" w:name="_Toc25468"/>
      <w:bookmarkStart w:id="4" w:name="_Toc87974843"/>
      <w:r>
        <w:rPr>
          <w:lang w:val="vi-VN"/>
        </w:rPr>
        <w:lastRenderedPageBreak/>
        <w:t>TÓM TẮT</w:t>
      </w:r>
      <w:bookmarkEnd w:id="2"/>
      <w:bookmarkEnd w:id="3"/>
      <w:bookmarkEnd w:id="4"/>
    </w:p>
    <w:p w14:paraId="439DFC15" w14:textId="77777777" w:rsidR="0012266E" w:rsidRDefault="0012266E">
      <w:pPr>
        <w:pStyle w:val="Nidungvnbn"/>
        <w:ind w:firstLine="0"/>
        <w:rPr>
          <w:lang w:val="vi-VN"/>
        </w:rPr>
      </w:pPr>
    </w:p>
    <w:p w14:paraId="1EDC8913" w14:textId="77777777" w:rsidR="0012266E" w:rsidRDefault="00C07420">
      <w:pPr>
        <w:pStyle w:val="Nidungvnbn"/>
        <w:rPr>
          <w:rFonts w:eastAsia="Helvetica"/>
          <w:sz w:val="24"/>
          <w:szCs w:val="24"/>
        </w:rPr>
      </w:pPr>
      <w:r>
        <w:rPr>
          <w:lang w:val="vi-VN"/>
        </w:rPr>
        <w:t xml:space="preserve">Trong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cuối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kì</w:t>
      </w:r>
      <w:proofErr w:type="spellEnd"/>
      <w:r>
        <w:rPr>
          <w:lang w:val="vi-VN"/>
        </w:rPr>
        <w:t xml:space="preserve"> môn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di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em xin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tóm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tắt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Nội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quầy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ở đây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nước</w:t>
      </w:r>
      <w:proofErr w:type="spellEnd"/>
      <w:r>
        <w:rPr>
          <w:lang w:val="vi-VN"/>
        </w:rPr>
        <w:t xml:space="preserve">).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trúc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2 theo 4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Giảng</w:t>
      </w:r>
      <w:proofErr w:type="spellEnd"/>
      <w:r>
        <w:rPr>
          <w:lang w:val="vi-VN"/>
        </w:rPr>
        <w:t xml:space="preserve"> Viên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ra. </w:t>
      </w:r>
      <w:proofErr w:type="spellStart"/>
      <w:r>
        <w:t>Dạng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r>
        <w:rPr>
          <w:rFonts w:ascii="Helvetica" w:eastAsia="Helvetica" w:hAnsi="Helvetica" w:cs="Helvetica"/>
          <w:sz w:val="19"/>
          <w:szCs w:val="19"/>
        </w:rPr>
        <w:t> </w:t>
      </w:r>
      <w:r>
        <w:rPr>
          <w:rFonts w:eastAsia="Helvetica"/>
          <w:sz w:val="24"/>
          <w:szCs w:val="24"/>
        </w:rPr>
        <w:t>Backend + Frontend: Android with Java + Firebase Realtime DB =&gt; Standalone (Internet), Shared Data on used apps.</w:t>
      </w:r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Ngoài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ra </w:t>
      </w:r>
      <w:proofErr w:type="spellStart"/>
      <w:r>
        <w:rPr>
          <w:rFonts w:eastAsia="Helvetica"/>
          <w:b/>
          <w:bCs/>
          <w:sz w:val="24"/>
          <w:szCs w:val="24"/>
        </w:rPr>
        <w:t>chúng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em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còn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áp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dụng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lưu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liệu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trên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firebase </w:t>
      </w:r>
      <w:proofErr w:type="spellStart"/>
      <w:r>
        <w:rPr>
          <w:rFonts w:eastAsia="Helvetica"/>
          <w:b/>
          <w:bCs/>
          <w:sz w:val="24"/>
          <w:szCs w:val="24"/>
        </w:rPr>
        <w:t>vào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đồ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cuối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kỳ</w:t>
      </w:r>
      <w:proofErr w:type="spellEnd"/>
      <w:r>
        <w:rPr>
          <w:rFonts w:eastAsia="Helvetica"/>
          <w:b/>
          <w:bCs/>
          <w:sz w:val="24"/>
          <w:szCs w:val="24"/>
        </w:rPr>
        <w:t xml:space="preserve">. </w:t>
      </w:r>
    </w:p>
    <w:p w14:paraId="0D83506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01B0699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67CFAE74" w14:textId="77777777" w:rsidR="0012266E" w:rsidRDefault="0012266E">
      <w:pPr>
        <w:spacing w:after="200" w:line="360" w:lineRule="auto"/>
        <w:rPr>
          <w:sz w:val="26"/>
          <w:szCs w:val="26"/>
          <w:lang w:val="vi-VN"/>
        </w:rPr>
      </w:pPr>
    </w:p>
    <w:p w14:paraId="256487DD" w14:textId="77777777" w:rsidR="0012266E" w:rsidRDefault="00C07420">
      <w:pPr>
        <w:spacing w:after="200" w:line="360" w:lineRule="auto"/>
        <w:rPr>
          <w:sz w:val="26"/>
          <w:szCs w:val="26"/>
          <w:lang w:val="vi-VN"/>
        </w:rPr>
        <w:sectPr w:rsidR="0012266E">
          <w:headerReference w:type="default" r:id="rId12"/>
          <w:pgSz w:w="12240" w:h="15840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r>
        <w:rPr>
          <w:sz w:val="26"/>
          <w:szCs w:val="26"/>
          <w:lang w:val="vi-VN"/>
        </w:rPr>
        <w:br w:type="page"/>
      </w:r>
    </w:p>
    <w:p w14:paraId="1CBCED19" w14:textId="77777777" w:rsidR="0012266E" w:rsidRDefault="0012266E">
      <w:pPr>
        <w:pStyle w:val="Chng"/>
      </w:pPr>
      <w:bookmarkStart w:id="5" w:name="_Toc72096735"/>
    </w:p>
    <w:p w14:paraId="16E09A52" w14:textId="77777777" w:rsidR="0012266E" w:rsidRDefault="00C07420">
      <w:pPr>
        <w:pStyle w:val="Chng"/>
        <w:outlineLvl w:val="1"/>
      </w:pPr>
      <w:bookmarkStart w:id="6" w:name="_Toc8028"/>
      <w:bookmarkStart w:id="7" w:name="_Toc20363"/>
      <w:bookmarkStart w:id="8" w:name="_Toc87974844"/>
      <w:r>
        <w:t>CHƯƠNG 1: GIỚI THIỆU</w:t>
      </w:r>
      <w:bookmarkEnd w:id="6"/>
      <w:bookmarkEnd w:id="7"/>
      <w:bookmarkEnd w:id="8"/>
    </w:p>
    <w:p w14:paraId="418D0525" w14:textId="77777777" w:rsidR="0012266E" w:rsidRDefault="0012266E">
      <w:pPr>
        <w:pStyle w:val="Chng"/>
      </w:pPr>
    </w:p>
    <w:p w14:paraId="5A0B2F9C" w14:textId="77777777" w:rsidR="0012266E" w:rsidRDefault="00C07420">
      <w:pPr>
        <w:pStyle w:val="Default"/>
        <w:spacing w:line="360" w:lineRule="auto"/>
        <w:ind w:firstLine="720"/>
      </w:pPr>
      <w:r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H&amp;N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Chuyên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Quán.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7A2E6556" w14:textId="77777777" w:rsidR="0012266E" w:rsidRDefault="0012266E">
      <w:pPr>
        <w:pStyle w:val="Chng"/>
        <w:jc w:val="center"/>
        <w:rPr>
          <w:lang w:val="vi-VN"/>
        </w:rPr>
      </w:pPr>
    </w:p>
    <w:p w14:paraId="60F28322" w14:textId="77777777" w:rsidR="0012266E" w:rsidRDefault="00C07420">
      <w:pPr>
        <w:pStyle w:val="Default"/>
        <w:spacing w:line="360" w:lineRule="auto"/>
        <w:rPr>
          <w:b/>
          <w:bCs/>
        </w:rPr>
      </w:pPr>
      <w:r>
        <w:tab/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Quán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H&amp;N:</w:t>
      </w:r>
    </w:p>
    <w:p w14:paraId="529DA8F6" w14:textId="77777777" w:rsidR="0012266E" w:rsidRDefault="0012266E">
      <w:pPr>
        <w:pStyle w:val="Default"/>
        <w:spacing w:line="360" w:lineRule="auto"/>
        <w:rPr>
          <w:b/>
          <w:bCs/>
        </w:rPr>
      </w:pPr>
    </w:p>
    <w:p w14:paraId="0567B7A4" w14:textId="77777777" w:rsidR="0012266E" w:rsidRDefault="0012266E">
      <w:pPr>
        <w:pStyle w:val="Default"/>
        <w:spacing w:line="360" w:lineRule="auto"/>
      </w:pPr>
    </w:p>
    <w:p w14:paraId="76FCD2FC" w14:textId="77777777" w:rsidR="0012266E" w:rsidRDefault="0012266E">
      <w:pPr>
        <w:pStyle w:val="Default"/>
        <w:spacing w:line="360" w:lineRule="auto"/>
      </w:pPr>
    </w:p>
    <w:p w14:paraId="5C370787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3D7741E4" wp14:editId="2327AB09">
            <wp:extent cx="1438275" cy="1628775"/>
            <wp:effectExtent l="0" t="0" r="9525" b="9525"/>
            <wp:docPr id="2" name="Picture 2" descr="sơ đồ tổ chứ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ơ đồ tổ chứ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B28" w14:textId="77777777" w:rsidR="0012266E" w:rsidRDefault="0012266E">
      <w:pPr>
        <w:pStyle w:val="Default"/>
        <w:spacing w:line="360" w:lineRule="auto"/>
      </w:pPr>
    </w:p>
    <w:p w14:paraId="23A0C3B3" w14:textId="77777777" w:rsidR="0012266E" w:rsidRDefault="00C07420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1.1: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</w:t>
      </w:r>
    </w:p>
    <w:p w14:paraId="69807F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01A8F4D3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49C4FE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2565132E" w14:textId="77777777" w:rsidR="0012266E" w:rsidRDefault="00C07420">
      <w:pPr>
        <w:pStyle w:val="Default"/>
        <w:spacing w:line="360" w:lineRule="auto"/>
        <w:rPr>
          <w:b/>
          <w:bCs/>
        </w:rPr>
      </w:pPr>
      <w:r>
        <w:rPr>
          <w:b/>
          <w:bCs/>
        </w:rPr>
        <w:lastRenderedPageBreak/>
        <w:tab/>
      </w:r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>:</w:t>
      </w:r>
    </w:p>
    <w:p w14:paraId="319D8901" w14:textId="77777777" w:rsidR="0012266E" w:rsidRDefault="00C07420">
      <w:pPr>
        <w:pStyle w:val="Default"/>
        <w:spacing w:line="360" w:lineRule="auto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- 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chậm</w:t>
      </w:r>
      <w:proofErr w:type="spellEnd"/>
      <w:r>
        <w:t>.</w:t>
      </w:r>
    </w:p>
    <w:p w14:paraId="039DB52C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dứng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543C093D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E3B421A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>…</w:t>
      </w:r>
    </w:p>
    <w:p w14:paraId="6263AA39" w14:textId="77777777" w:rsidR="0012266E" w:rsidRDefault="0012266E">
      <w:pPr>
        <w:pStyle w:val="Default"/>
        <w:spacing w:line="360" w:lineRule="auto"/>
      </w:pPr>
    </w:p>
    <w:p w14:paraId="24863130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>:</w:t>
      </w:r>
    </w:p>
    <w:p w14:paraId="4B19C82B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3720E945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4A1D922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0139164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19BD9155" w14:textId="77777777" w:rsidR="0012266E" w:rsidRDefault="0012266E">
      <w:pPr>
        <w:pStyle w:val="Default"/>
        <w:spacing w:line="360" w:lineRule="auto"/>
      </w:pPr>
    </w:p>
    <w:p w14:paraId="187D21DA" w14:textId="77777777" w:rsidR="0012266E" w:rsidRDefault="00C07420">
      <w:pPr>
        <w:pStyle w:val="Chng"/>
        <w:outlineLvl w:val="1"/>
      </w:pPr>
      <w:bookmarkStart w:id="9" w:name="_Toc6829"/>
      <w:bookmarkStart w:id="10" w:name="_Toc15556"/>
      <w:bookmarkStart w:id="11" w:name="_Toc87974845"/>
      <w:r>
        <w:t>CHƯƠNG 2: MÔ TẢ ỨNG DỤNG QUẢN LÝ.</w:t>
      </w:r>
      <w:bookmarkEnd w:id="9"/>
      <w:bookmarkEnd w:id="10"/>
      <w:bookmarkEnd w:id="11"/>
    </w:p>
    <w:p w14:paraId="138875F9" w14:textId="77777777" w:rsidR="0012266E" w:rsidRDefault="00C07420">
      <w:pPr>
        <w:pStyle w:val="Tiumccp1"/>
        <w:outlineLvl w:val="1"/>
      </w:pPr>
      <w:bookmarkStart w:id="12" w:name="_Toc5254"/>
      <w:bookmarkStart w:id="13" w:name="_Toc1895"/>
      <w:bookmarkStart w:id="14" w:name="_Toc87974846"/>
      <w:r>
        <w:t xml:space="preserve">2.1 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2"/>
      <w:bookmarkEnd w:id="13"/>
      <w:bookmarkEnd w:id="14"/>
    </w:p>
    <w:p w14:paraId="752299C3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tin;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4B71B28B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quán,quản</w:t>
      </w:r>
      <w:proofErr w:type="spellEnd"/>
      <w:proofErr w:type="gram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3DB5D21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190A4A2" w14:textId="77777777" w:rsidR="0012266E" w:rsidRDefault="0012266E">
      <w:pPr>
        <w:pStyle w:val="Default"/>
        <w:spacing w:line="360" w:lineRule="auto"/>
      </w:pPr>
    </w:p>
    <w:p w14:paraId="5508DF66" w14:textId="77777777" w:rsidR="0012266E" w:rsidRDefault="00C07420">
      <w:pPr>
        <w:pStyle w:val="Tiumccp1"/>
        <w:outlineLvl w:val="1"/>
      </w:pPr>
      <w:bookmarkStart w:id="15" w:name="_Toc14767"/>
      <w:bookmarkStart w:id="16" w:name="_Toc11352"/>
      <w:bookmarkStart w:id="17" w:name="_Toc87974847"/>
      <w:r>
        <w:t xml:space="preserve">2.2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5"/>
      <w:bookmarkEnd w:id="16"/>
      <w:bookmarkEnd w:id="17"/>
    </w:p>
    <w:p w14:paraId="506F3255" w14:textId="77777777" w:rsidR="0012266E" w:rsidRDefault="00C07420">
      <w:pPr>
        <w:pStyle w:val="Tiumccp2"/>
      </w:pPr>
      <w:r>
        <w:t xml:space="preserve">A) Quản </w:t>
      </w:r>
      <w:proofErr w:type="spellStart"/>
      <w:r>
        <w:t>lý</w:t>
      </w:r>
      <w:proofErr w:type="spellEnd"/>
      <w:r>
        <w:t>:</w:t>
      </w:r>
    </w:p>
    <w:p w14:paraId="54EABE65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C970886" w14:textId="77777777" w:rsidR="0012266E" w:rsidRDefault="00C07420">
      <w:pPr>
        <w:pStyle w:val="Default"/>
        <w:spacing w:line="360" w:lineRule="auto"/>
      </w:pPr>
      <w:r>
        <w:t xml:space="preserve"> </w:t>
      </w:r>
    </w:p>
    <w:bookmarkEnd w:id="5"/>
    <w:p w14:paraId="592EE2BB" w14:textId="77777777" w:rsidR="0012266E" w:rsidRDefault="00C07420">
      <w:pPr>
        <w:pStyle w:val="Nidungvnbn"/>
        <w:ind w:leftChars="-400" w:left="-960"/>
        <w:jc w:val="center"/>
      </w:pPr>
      <w:r>
        <w:rPr>
          <w:noProof/>
        </w:rPr>
        <w:lastRenderedPageBreak/>
        <w:drawing>
          <wp:inline distT="0" distB="0" distL="114300" distR="114300" wp14:anchorId="43D93EA1" wp14:editId="00446F79">
            <wp:extent cx="5547995" cy="2783840"/>
            <wp:effectExtent l="0" t="0" r="14605" b="16510"/>
            <wp:docPr id="68" name="Picture 68" descr="quản l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quản lý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8E8" w14:textId="77777777" w:rsidR="0012266E" w:rsidRDefault="00C07420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2.1: USECASE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</w:p>
    <w:p w14:paraId="4D0B987A" w14:textId="77777777" w:rsidR="0012266E" w:rsidRDefault="0012266E">
      <w:pPr>
        <w:pStyle w:val="Nidungvnbn"/>
        <w:rPr>
          <w:lang w:val="vi-VN"/>
        </w:rPr>
      </w:pPr>
    </w:p>
    <w:p w14:paraId="50E5653F" w14:textId="77777777" w:rsidR="0012266E" w:rsidRDefault="00C07420">
      <w:pPr>
        <w:pStyle w:val="Tiumccp2"/>
        <w:numPr>
          <w:ilvl w:val="0"/>
          <w:numId w:val="1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0B6A156E" w14:textId="77777777" w:rsidR="0012266E" w:rsidRDefault="00C07420">
      <w:pPr>
        <w:pStyle w:val="Default"/>
        <w:spacing w:line="360" w:lineRule="auto"/>
        <w:ind w:firstLine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FC4D3E1" w14:textId="77777777" w:rsidR="0012266E" w:rsidRDefault="0012266E">
      <w:pPr>
        <w:pStyle w:val="Default"/>
        <w:spacing w:line="360" w:lineRule="auto"/>
        <w:ind w:firstLine="720"/>
      </w:pPr>
    </w:p>
    <w:p w14:paraId="3D016469" w14:textId="77777777" w:rsidR="0012266E" w:rsidRDefault="00C07420">
      <w:pPr>
        <w:pStyle w:val="Default"/>
        <w:spacing w:line="360" w:lineRule="auto"/>
        <w:ind w:rightChars="-299" w:right="-718"/>
        <w:jc w:val="center"/>
      </w:pPr>
      <w:r>
        <w:rPr>
          <w:noProof/>
        </w:rPr>
        <w:drawing>
          <wp:inline distT="0" distB="0" distL="114300" distR="114300" wp14:anchorId="5C752549" wp14:editId="1524416F">
            <wp:extent cx="5791835" cy="2435225"/>
            <wp:effectExtent l="0" t="0" r="18415" b="3175"/>
            <wp:docPr id="69" name="Picture 69" descr="Nhân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Nhân viê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EBC7" w14:textId="77777777" w:rsidR="0012266E" w:rsidRDefault="00C07420">
      <w:pPr>
        <w:pStyle w:val="Nidungvnbn"/>
        <w:ind w:firstLine="0"/>
        <w:jc w:val="center"/>
      </w:pPr>
      <w:proofErr w:type="spellStart"/>
      <w:r>
        <w:t>Hình</w:t>
      </w:r>
      <w:proofErr w:type="spellEnd"/>
      <w:r>
        <w:t xml:space="preserve"> 2.2: USECASE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BE3371E" w14:textId="77777777" w:rsidR="0012266E" w:rsidRDefault="0012266E">
      <w:pPr>
        <w:pStyle w:val="Nidungvnbn"/>
        <w:ind w:firstLine="0"/>
        <w:jc w:val="center"/>
      </w:pPr>
    </w:p>
    <w:p w14:paraId="16C63D43" w14:textId="77777777" w:rsidR="0012266E" w:rsidRDefault="00C07420">
      <w:pPr>
        <w:pStyle w:val="Tiumccp2"/>
        <w:numPr>
          <w:ilvl w:val="0"/>
          <w:numId w:val="1"/>
        </w:numPr>
      </w:pPr>
      <w:r>
        <w:lastRenderedPageBreak/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>.</w:t>
      </w:r>
    </w:p>
    <w:p w14:paraId="4E28F221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2AEEEE02" wp14:editId="2B2D7C6C">
            <wp:extent cx="3837940" cy="6824345"/>
            <wp:effectExtent l="0" t="0" r="10160" b="14605"/>
            <wp:docPr id="70" name="Picture 70" descr="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l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BE13" w14:textId="77777777" w:rsidR="0012266E" w:rsidRDefault="00C07420">
      <w:pPr>
        <w:pStyle w:val="Default"/>
        <w:spacing w:line="360" w:lineRule="auto"/>
        <w:jc w:val="center"/>
      </w:pPr>
      <w:proofErr w:type="spellStart"/>
      <w:r>
        <w:t>Hình</w:t>
      </w:r>
      <w:proofErr w:type="spellEnd"/>
      <w:r>
        <w:t xml:space="preserve"> 2.3: USECASE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</w:p>
    <w:p w14:paraId="3CD18976" w14:textId="77777777" w:rsidR="0012266E" w:rsidRDefault="0012266E">
      <w:pPr>
        <w:pStyle w:val="Default"/>
        <w:spacing w:line="360" w:lineRule="auto"/>
        <w:jc w:val="center"/>
      </w:pPr>
    </w:p>
    <w:p w14:paraId="4D93544D" w14:textId="77777777" w:rsidR="0012266E" w:rsidRDefault="0012266E">
      <w:pPr>
        <w:pStyle w:val="Default"/>
        <w:spacing w:line="360" w:lineRule="auto"/>
        <w:jc w:val="center"/>
      </w:pPr>
    </w:p>
    <w:p w14:paraId="2815DF0C" w14:textId="77777777" w:rsidR="0012266E" w:rsidRDefault="0012266E">
      <w:pPr>
        <w:pStyle w:val="Default"/>
        <w:spacing w:line="360" w:lineRule="auto"/>
        <w:jc w:val="center"/>
      </w:pPr>
    </w:p>
    <w:p w14:paraId="57A9A2DF" w14:textId="2C629B1A" w:rsidR="0012266E" w:rsidRPr="006C4B0D" w:rsidRDefault="00C07420" w:rsidP="006C4B0D">
      <w:pPr>
        <w:pStyle w:val="Tiumccp1"/>
      </w:pPr>
      <w:r>
        <w:t>2.3 USECASE DESCRIPTION</w:t>
      </w:r>
    </w:p>
    <w:p w14:paraId="5F980BC3" w14:textId="77777777" w:rsidR="00DC6AB1" w:rsidRDefault="00DC6AB1" w:rsidP="00DC6AB1">
      <w:pPr>
        <w:pStyle w:val="Tiumccp1"/>
      </w:pPr>
    </w:p>
    <w:tbl>
      <w:tblPr>
        <w:tblStyle w:val="LiBang"/>
        <w:tblW w:w="10343" w:type="dxa"/>
        <w:jc w:val="center"/>
        <w:tblLook w:val="04A0" w:firstRow="1" w:lastRow="0" w:firstColumn="1" w:lastColumn="0" w:noHBand="0" w:noVBand="1"/>
      </w:tblPr>
      <w:tblGrid>
        <w:gridCol w:w="1770"/>
        <w:gridCol w:w="8573"/>
      </w:tblGrid>
      <w:tr w:rsidR="00DC6AB1" w:rsidRPr="006E6292" w14:paraId="641063A1" w14:textId="77777777" w:rsidTr="009357F5">
        <w:trPr>
          <w:trHeight w:val="642"/>
          <w:jc w:val="center"/>
        </w:trPr>
        <w:tc>
          <w:tcPr>
            <w:tcW w:w="10343" w:type="dxa"/>
            <w:gridSpan w:val="2"/>
          </w:tcPr>
          <w:p w14:paraId="67081D5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  <w:p w14:paraId="3D5B7DB5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Quên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</w:p>
          <w:p w14:paraId="79F26B6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</w:tr>
      <w:tr w:rsidR="00DC6AB1" w:rsidRPr="006E6292" w14:paraId="19259B30" w14:textId="77777777" w:rsidTr="009357F5">
        <w:trPr>
          <w:trHeight w:val="430"/>
          <w:jc w:val="center"/>
        </w:trPr>
        <w:tc>
          <w:tcPr>
            <w:tcW w:w="1770" w:type="dxa"/>
          </w:tcPr>
          <w:p w14:paraId="63CAFD5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  <w:p w14:paraId="7D64E07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22053A5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Quên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</w:p>
          <w:p w14:paraId="3D9BB2C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</w:tr>
      <w:tr w:rsidR="00DC6AB1" w:rsidRPr="006E6292" w14:paraId="5D9096E9" w14:textId="77777777" w:rsidTr="009357F5">
        <w:trPr>
          <w:trHeight w:val="430"/>
          <w:jc w:val="center"/>
        </w:trPr>
        <w:tc>
          <w:tcPr>
            <w:tcW w:w="1770" w:type="dxa"/>
          </w:tcPr>
          <w:p w14:paraId="52BF4AB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 </w:t>
            </w:r>
          </w:p>
          <w:p w14:paraId="0FA1425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387BD05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  <w:p w14:paraId="00F54CD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</w:tr>
      <w:tr w:rsidR="00DC6AB1" w:rsidRPr="006E6292" w14:paraId="04D80667" w14:textId="77777777" w:rsidTr="009357F5">
        <w:trPr>
          <w:trHeight w:val="430"/>
          <w:jc w:val="center"/>
        </w:trPr>
        <w:tc>
          <w:tcPr>
            <w:tcW w:w="1770" w:type="dxa"/>
          </w:tcPr>
          <w:p w14:paraId="0EFA5033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73" w:type="dxa"/>
          </w:tcPr>
          <w:p w14:paraId="33E37484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-Khi </w:t>
            </w:r>
            <w:proofErr w:type="spellStart"/>
            <w:r w:rsidRPr="006E6292">
              <w:rPr>
                <w:sz w:val="26"/>
                <w:szCs w:val="26"/>
              </w:rPr>
              <w:t>sử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đôi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sự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mình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nhớ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được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37F9CA7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Khi </w:t>
            </w:r>
            <w:proofErr w:type="spellStart"/>
            <w:r w:rsidRPr="006E6292">
              <w:rPr>
                <w:sz w:val="26"/>
                <w:szCs w:val="26"/>
              </w:rPr>
              <w:t>này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cung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cấp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điền</w:t>
            </w:r>
            <w:proofErr w:type="spellEnd"/>
            <w:r w:rsidRPr="006E6292">
              <w:rPr>
                <w:sz w:val="26"/>
                <w:szCs w:val="26"/>
              </w:rPr>
              <w:t xml:space="preserve"> Email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hệ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kiểm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tồn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gửi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đường</w:t>
            </w:r>
            <w:proofErr w:type="spellEnd"/>
            <w:r w:rsidRPr="006E6292">
              <w:rPr>
                <w:sz w:val="26"/>
                <w:szCs w:val="26"/>
              </w:rPr>
              <w:t xml:space="preserve"> link reset password </w:t>
            </w:r>
            <w:proofErr w:type="spellStart"/>
            <w:r w:rsidRPr="006E6292">
              <w:rPr>
                <w:sz w:val="26"/>
                <w:szCs w:val="26"/>
              </w:rPr>
              <w:t>cho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45F6A66D" w14:textId="77777777" w:rsidTr="009357F5">
        <w:trPr>
          <w:trHeight w:val="430"/>
          <w:jc w:val="center"/>
        </w:trPr>
        <w:tc>
          <w:tcPr>
            <w:tcW w:w="1770" w:type="dxa"/>
          </w:tcPr>
          <w:p w14:paraId="6E7A5D7B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  <w:p w14:paraId="67611D2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13A79F75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Báo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sai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gmail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209D19E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Đường</w:t>
            </w:r>
            <w:proofErr w:type="spellEnd"/>
            <w:r w:rsidRPr="006E6292">
              <w:rPr>
                <w:sz w:val="26"/>
                <w:szCs w:val="26"/>
              </w:rPr>
              <w:t xml:space="preserve"> link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gửi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gmail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gmail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tồn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tại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6CFC0C63" w14:textId="77777777" w:rsidTr="009357F5">
        <w:trPr>
          <w:trHeight w:val="226"/>
          <w:jc w:val="center"/>
        </w:trPr>
        <w:tc>
          <w:tcPr>
            <w:tcW w:w="1770" w:type="dxa"/>
          </w:tcPr>
          <w:p w14:paraId="225B8DB3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8573" w:type="dxa"/>
          </w:tcPr>
          <w:p w14:paraId="2D57C74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Khi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sai</w:t>
            </w:r>
            <w:proofErr w:type="spellEnd"/>
            <w:r w:rsidRPr="006E6292">
              <w:rPr>
                <w:sz w:val="26"/>
                <w:szCs w:val="26"/>
              </w:rPr>
              <w:t xml:space="preserve"> Gmail </w:t>
            </w:r>
            <w:proofErr w:type="spellStart"/>
            <w:r w:rsidRPr="006E6292">
              <w:rPr>
                <w:sz w:val="26"/>
                <w:szCs w:val="26"/>
              </w:rPr>
              <w:t>hệ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1B857C1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Gửi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một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đường</w:t>
            </w:r>
            <w:proofErr w:type="spellEnd"/>
            <w:r w:rsidRPr="006E6292">
              <w:rPr>
                <w:sz w:val="26"/>
                <w:szCs w:val="26"/>
              </w:rPr>
              <w:t xml:space="preserve"> link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mail </w:t>
            </w:r>
            <w:proofErr w:type="spellStart"/>
            <w:r w:rsidRPr="006E6292">
              <w:rPr>
                <w:sz w:val="26"/>
                <w:szCs w:val="26"/>
              </w:rPr>
              <w:t>cho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reset password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đúng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6AF62AC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đường</w:t>
            </w:r>
            <w:proofErr w:type="spellEnd"/>
            <w:r w:rsidRPr="006E6292">
              <w:rPr>
                <w:sz w:val="26"/>
                <w:szCs w:val="26"/>
              </w:rPr>
              <w:t xml:space="preserve"> link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gramStart"/>
            <w:r w:rsidRPr="006E6292">
              <w:rPr>
                <w:sz w:val="26"/>
                <w:szCs w:val="26"/>
              </w:rPr>
              <w:t>save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hệ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00D4563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</w:tr>
    </w:tbl>
    <w:p w14:paraId="1C7429B4" w14:textId="5DE4FC4D" w:rsidR="00DC6AB1" w:rsidRDefault="00DC6AB1" w:rsidP="00DC6AB1">
      <w:pPr>
        <w:pStyle w:val="Tiumccp1"/>
        <w:rPr>
          <w:sz w:val="26"/>
          <w:szCs w:val="26"/>
        </w:rPr>
      </w:pPr>
    </w:p>
    <w:p w14:paraId="34AFF73B" w14:textId="5DAC636E" w:rsidR="006C4B0D" w:rsidRDefault="006C4B0D" w:rsidP="00DC6AB1">
      <w:pPr>
        <w:pStyle w:val="Tiumccp1"/>
        <w:rPr>
          <w:sz w:val="26"/>
          <w:szCs w:val="26"/>
        </w:rPr>
      </w:pPr>
    </w:p>
    <w:p w14:paraId="396F5A5D" w14:textId="7FEA6EBC" w:rsidR="006C4B0D" w:rsidRDefault="006C4B0D" w:rsidP="00DC6AB1">
      <w:pPr>
        <w:pStyle w:val="Tiumccp1"/>
        <w:rPr>
          <w:sz w:val="26"/>
          <w:szCs w:val="26"/>
        </w:rPr>
      </w:pPr>
    </w:p>
    <w:p w14:paraId="5FA7110A" w14:textId="27459875" w:rsidR="006C4B0D" w:rsidRDefault="006C4B0D" w:rsidP="00DC6AB1">
      <w:pPr>
        <w:pStyle w:val="Tiumccp1"/>
        <w:rPr>
          <w:sz w:val="26"/>
          <w:szCs w:val="26"/>
        </w:rPr>
      </w:pPr>
    </w:p>
    <w:p w14:paraId="33F68297" w14:textId="12FCBCA4" w:rsidR="006C4B0D" w:rsidRDefault="006C4B0D" w:rsidP="00DC6AB1">
      <w:pPr>
        <w:pStyle w:val="Tiumccp1"/>
        <w:rPr>
          <w:sz w:val="26"/>
          <w:szCs w:val="26"/>
        </w:rPr>
      </w:pPr>
    </w:p>
    <w:p w14:paraId="04DD94A2" w14:textId="439BAF0B" w:rsidR="006C4B0D" w:rsidRDefault="006C4B0D" w:rsidP="00DC6AB1">
      <w:pPr>
        <w:pStyle w:val="Tiumccp1"/>
        <w:rPr>
          <w:sz w:val="26"/>
          <w:szCs w:val="26"/>
        </w:rPr>
      </w:pPr>
    </w:p>
    <w:p w14:paraId="46970892" w14:textId="2B309F22" w:rsidR="006C4B0D" w:rsidRDefault="006C4B0D" w:rsidP="00DC6AB1">
      <w:pPr>
        <w:pStyle w:val="Tiumccp1"/>
        <w:rPr>
          <w:sz w:val="26"/>
          <w:szCs w:val="26"/>
        </w:rPr>
      </w:pPr>
    </w:p>
    <w:p w14:paraId="0355A9E1" w14:textId="77777777" w:rsidR="006C4B0D" w:rsidRPr="006E6292" w:rsidRDefault="006C4B0D" w:rsidP="00DC6AB1">
      <w:pPr>
        <w:pStyle w:val="Tiumccp1"/>
        <w:rPr>
          <w:sz w:val="26"/>
          <w:szCs w:val="26"/>
        </w:rPr>
      </w:pPr>
    </w:p>
    <w:tbl>
      <w:tblPr>
        <w:tblStyle w:val="LiBang"/>
        <w:tblpPr w:leftFromText="180" w:rightFromText="180" w:vertAnchor="text" w:horzAnchor="page" w:tblpX="1323" w:tblpY="433"/>
        <w:tblOverlap w:val="never"/>
        <w:tblW w:w="10343" w:type="dxa"/>
        <w:tblLook w:val="04A0" w:firstRow="1" w:lastRow="0" w:firstColumn="1" w:lastColumn="0" w:noHBand="0" w:noVBand="1"/>
      </w:tblPr>
      <w:tblGrid>
        <w:gridCol w:w="2693"/>
        <w:gridCol w:w="7650"/>
      </w:tblGrid>
      <w:tr w:rsidR="00DC6AB1" w:rsidRPr="006E6292" w14:paraId="0FD49E14" w14:textId="77777777" w:rsidTr="009357F5">
        <w:trPr>
          <w:trHeight w:val="409"/>
        </w:trPr>
        <w:tc>
          <w:tcPr>
            <w:tcW w:w="10343" w:type="dxa"/>
            <w:gridSpan w:val="2"/>
          </w:tcPr>
          <w:p w14:paraId="2F70A772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DC6AB1" w:rsidRPr="006E6292" w14:paraId="159E0137" w14:textId="77777777" w:rsidTr="009357F5">
        <w:trPr>
          <w:trHeight w:val="682"/>
        </w:trPr>
        <w:tc>
          <w:tcPr>
            <w:tcW w:w="2693" w:type="dxa"/>
          </w:tcPr>
          <w:p w14:paraId="6AC11AB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650" w:type="dxa"/>
          </w:tcPr>
          <w:p w14:paraId="0D29BF5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DC6AB1" w:rsidRPr="006E6292" w14:paraId="69D23078" w14:textId="77777777" w:rsidTr="009357F5">
        <w:trPr>
          <w:trHeight w:val="682"/>
        </w:trPr>
        <w:tc>
          <w:tcPr>
            <w:tcW w:w="2693" w:type="dxa"/>
          </w:tcPr>
          <w:p w14:paraId="69A14C95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650" w:type="dxa"/>
          </w:tcPr>
          <w:p w14:paraId="6C03D36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0614FDD0" w14:textId="77777777" w:rsidTr="009357F5">
        <w:trPr>
          <w:trHeight w:val="682"/>
        </w:trPr>
        <w:tc>
          <w:tcPr>
            <w:tcW w:w="2693" w:type="dxa"/>
          </w:tcPr>
          <w:p w14:paraId="3F9A56D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50" w:type="dxa"/>
          </w:tcPr>
          <w:p w14:paraId="1F0166FF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Hỗ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trong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cũ</w:t>
            </w:r>
            <w:proofErr w:type="spellEnd"/>
            <w:r w:rsidRPr="006E6292">
              <w:rPr>
                <w:sz w:val="26"/>
                <w:szCs w:val="26"/>
              </w:rPr>
              <w:t xml:space="preserve"> sang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ngờ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về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13D8FAA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Khi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khoản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năng</w:t>
            </w:r>
            <w:proofErr w:type="spellEnd"/>
            <w:r w:rsidRPr="006E6292">
              <w:rPr>
                <w:sz w:val="26"/>
                <w:szCs w:val="26"/>
              </w:rPr>
              <w:t xml:space="preserve"> change password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</w:p>
        </w:tc>
      </w:tr>
      <w:tr w:rsidR="00DC6AB1" w:rsidRPr="006E6292" w14:paraId="4BC72412" w14:textId="77777777" w:rsidTr="009357F5">
        <w:trPr>
          <w:trHeight w:val="540"/>
        </w:trPr>
        <w:tc>
          <w:tcPr>
            <w:tcW w:w="2693" w:type="dxa"/>
          </w:tcPr>
          <w:p w14:paraId="6E59D4E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650" w:type="dxa"/>
          </w:tcPr>
          <w:p w14:paraId="074A631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Báo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khớp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trống</w:t>
            </w:r>
            <w:proofErr w:type="spellEnd"/>
            <w:r w:rsidRPr="006E6292">
              <w:rPr>
                <w:sz w:val="26"/>
                <w:szCs w:val="26"/>
              </w:rPr>
              <w:t xml:space="preserve"> password.</w:t>
            </w:r>
          </w:p>
        </w:tc>
      </w:tr>
      <w:tr w:rsidR="00DC6AB1" w:rsidRPr="006E6292" w14:paraId="09847A88" w14:textId="77777777" w:rsidTr="009357F5">
        <w:trPr>
          <w:trHeight w:val="729"/>
        </w:trPr>
        <w:tc>
          <w:tcPr>
            <w:tcW w:w="2693" w:type="dxa"/>
          </w:tcPr>
          <w:p w14:paraId="31BF966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650" w:type="dxa"/>
          </w:tcPr>
          <w:p w14:paraId="1DFA2C1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Báo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trống</w:t>
            </w:r>
            <w:proofErr w:type="spellEnd"/>
            <w:r w:rsidRPr="006E6292">
              <w:rPr>
                <w:sz w:val="26"/>
                <w:szCs w:val="26"/>
              </w:rPr>
              <w:t xml:space="preserve"> password.</w:t>
            </w:r>
          </w:p>
          <w:p w14:paraId="217B1294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Thay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khẩu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công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3A5D60D0" w14:textId="77777777" w:rsidR="00DC6AB1" w:rsidRPr="006E6292" w:rsidRDefault="00DC6AB1" w:rsidP="00DC6AB1">
      <w:pPr>
        <w:pStyle w:val="Nidungvnbn"/>
        <w:ind w:firstLine="0"/>
        <w:jc w:val="left"/>
        <w:rPr>
          <w:lang w:val="vi-VN"/>
        </w:rPr>
      </w:pPr>
    </w:p>
    <w:p w14:paraId="2B57E840" w14:textId="77777777" w:rsidR="00DC6AB1" w:rsidRPr="006E6292" w:rsidRDefault="00DC6AB1" w:rsidP="00DC6AB1">
      <w:pPr>
        <w:pStyle w:val="Nidungvnbn"/>
        <w:ind w:firstLine="0"/>
        <w:jc w:val="left"/>
        <w:rPr>
          <w:lang w:val="vi-VN"/>
        </w:rPr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212" w:type="dxa"/>
        <w:tblLook w:val="04A0" w:firstRow="1" w:lastRow="0" w:firstColumn="1" w:lastColumn="0" w:noHBand="0" w:noVBand="1"/>
      </w:tblPr>
      <w:tblGrid>
        <w:gridCol w:w="2552"/>
        <w:gridCol w:w="7660"/>
      </w:tblGrid>
      <w:tr w:rsidR="00DC6AB1" w:rsidRPr="006C4B0D" w14:paraId="4B816D97" w14:textId="77777777" w:rsidTr="009357F5">
        <w:trPr>
          <w:trHeight w:val="409"/>
        </w:trPr>
        <w:tc>
          <w:tcPr>
            <w:tcW w:w="10212" w:type="dxa"/>
            <w:gridSpan w:val="2"/>
          </w:tcPr>
          <w:p w14:paraId="6675AD2C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6E6292">
              <w:rPr>
                <w:sz w:val="26"/>
                <w:szCs w:val="26"/>
                <w:lang w:val="vi-VN"/>
              </w:rPr>
              <w:t>Cập</w:t>
            </w:r>
            <w:proofErr w:type="spellEnd"/>
            <w:r w:rsidRPr="006E6292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  <w:lang w:val="vi-VN"/>
              </w:rPr>
              <w:t>nhật</w:t>
            </w:r>
            <w:proofErr w:type="spellEnd"/>
            <w:r w:rsidRPr="006E6292">
              <w:rPr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6E6292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6E6292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</w:tr>
      <w:tr w:rsidR="00DC6AB1" w:rsidRPr="006E6292" w14:paraId="5C62E7CE" w14:textId="77777777" w:rsidTr="009357F5">
        <w:trPr>
          <w:trHeight w:val="682"/>
        </w:trPr>
        <w:tc>
          <w:tcPr>
            <w:tcW w:w="2552" w:type="dxa"/>
          </w:tcPr>
          <w:p w14:paraId="3F56165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660" w:type="dxa"/>
          </w:tcPr>
          <w:p w14:paraId="64A300CF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tài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DC6AB1" w:rsidRPr="006E6292" w14:paraId="317A0E85" w14:textId="77777777" w:rsidTr="009357F5">
        <w:trPr>
          <w:trHeight w:val="682"/>
        </w:trPr>
        <w:tc>
          <w:tcPr>
            <w:tcW w:w="2552" w:type="dxa"/>
          </w:tcPr>
          <w:p w14:paraId="5963A52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660" w:type="dxa"/>
          </w:tcPr>
          <w:p w14:paraId="5EC472E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5E0A973A" w14:textId="77777777" w:rsidTr="009357F5">
        <w:trPr>
          <w:trHeight w:val="682"/>
        </w:trPr>
        <w:tc>
          <w:tcPr>
            <w:tcW w:w="2552" w:type="dxa"/>
          </w:tcPr>
          <w:p w14:paraId="328BDA0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60" w:type="dxa"/>
          </w:tcPr>
          <w:p w14:paraId="3A385D5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một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khoản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họ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avatar </w:t>
            </w:r>
            <w:proofErr w:type="spellStart"/>
            <w:r w:rsidRPr="006E6292">
              <w:rPr>
                <w:sz w:val="26"/>
                <w:szCs w:val="26"/>
              </w:rPr>
              <w:t>tài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khoản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1F60C24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Khi </w:t>
            </w:r>
            <w:proofErr w:type="spellStart"/>
            <w:r w:rsidRPr="006E6292">
              <w:rPr>
                <w:sz w:val="26"/>
                <w:szCs w:val="26"/>
              </w:rPr>
              <w:t>đăng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hệ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thống</w:t>
            </w:r>
            <w:proofErr w:type="spellEnd"/>
            <w:r w:rsidRPr="006E6292">
              <w:rPr>
                <w:sz w:val="26"/>
                <w:szCs w:val="26"/>
              </w:rPr>
              <w:t xml:space="preserve"> ở </w:t>
            </w:r>
            <w:proofErr w:type="spellStart"/>
            <w:r w:rsidRPr="006E6292">
              <w:rPr>
                <w:sz w:val="26"/>
                <w:szCs w:val="26"/>
              </w:rPr>
              <w:t>phần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lựa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chọn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My Profile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tin.</w:t>
            </w:r>
          </w:p>
        </w:tc>
      </w:tr>
      <w:tr w:rsidR="00DC6AB1" w:rsidRPr="006E6292" w14:paraId="194EF1A9" w14:textId="77777777" w:rsidTr="009357F5">
        <w:trPr>
          <w:trHeight w:val="540"/>
        </w:trPr>
        <w:tc>
          <w:tcPr>
            <w:tcW w:w="2552" w:type="dxa"/>
          </w:tcPr>
          <w:p w14:paraId="5758800F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660" w:type="dxa"/>
          </w:tcPr>
          <w:p w14:paraId="7935A02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Báo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7631E24F" w14:textId="77777777" w:rsidTr="009357F5">
        <w:trPr>
          <w:trHeight w:val="729"/>
        </w:trPr>
        <w:tc>
          <w:tcPr>
            <w:tcW w:w="2552" w:type="dxa"/>
          </w:tcPr>
          <w:p w14:paraId="0499981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660" w:type="dxa"/>
          </w:tcPr>
          <w:p w14:paraId="136B9C7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Thay </w:t>
            </w:r>
            <w:proofErr w:type="spellStart"/>
            <w:r w:rsidRPr="006E6292">
              <w:rPr>
                <w:sz w:val="26"/>
                <w:szCs w:val="26"/>
              </w:rPr>
              <w:t>đổi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công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225D73D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>-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thất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Toast </w:t>
            </w:r>
            <w:proofErr w:type="spellStart"/>
            <w:r w:rsidRPr="006E6292">
              <w:rPr>
                <w:sz w:val="26"/>
                <w:szCs w:val="26"/>
              </w:rPr>
              <w:t>lên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72C3DD6B" w14:textId="77777777" w:rsidR="00DC6AB1" w:rsidRPr="006E6292" w:rsidRDefault="00DC6AB1" w:rsidP="00DC6AB1">
      <w:pPr>
        <w:pStyle w:val="Nidungvnbn"/>
        <w:ind w:firstLine="0"/>
        <w:jc w:val="left"/>
        <w:rPr>
          <w:lang w:val="vi-VN"/>
        </w:rPr>
      </w:pPr>
    </w:p>
    <w:p w14:paraId="5F12414A" w14:textId="12C879F9" w:rsidR="00DC6AB1" w:rsidRDefault="00DC6AB1" w:rsidP="00DC6AB1">
      <w:pPr>
        <w:pStyle w:val="Nidungvnbn"/>
        <w:ind w:firstLine="0"/>
        <w:jc w:val="left"/>
      </w:pPr>
    </w:p>
    <w:p w14:paraId="2FFC08F8" w14:textId="72F0DED1" w:rsidR="006C4B0D" w:rsidRDefault="006C4B0D" w:rsidP="00DC6AB1">
      <w:pPr>
        <w:pStyle w:val="Nidungvnbn"/>
        <w:ind w:firstLine="0"/>
        <w:jc w:val="left"/>
      </w:pPr>
    </w:p>
    <w:p w14:paraId="1DA0F821" w14:textId="77777777" w:rsidR="006C4B0D" w:rsidRPr="006E6292" w:rsidRDefault="006C4B0D" w:rsidP="00DC6AB1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201" w:type="dxa"/>
        <w:tblLook w:val="04A0" w:firstRow="1" w:lastRow="0" w:firstColumn="1" w:lastColumn="0" w:noHBand="0" w:noVBand="1"/>
      </w:tblPr>
      <w:tblGrid>
        <w:gridCol w:w="2693"/>
        <w:gridCol w:w="7508"/>
      </w:tblGrid>
      <w:tr w:rsidR="00DC6AB1" w:rsidRPr="006E6292" w14:paraId="1F623D28" w14:textId="77777777" w:rsidTr="009357F5">
        <w:trPr>
          <w:trHeight w:val="409"/>
        </w:trPr>
        <w:tc>
          <w:tcPr>
            <w:tcW w:w="10201" w:type="dxa"/>
            <w:gridSpan w:val="2"/>
          </w:tcPr>
          <w:p w14:paraId="5A5F919E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lastRenderedPageBreak/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1EA830EC" w14:textId="77777777" w:rsidTr="009357F5">
        <w:trPr>
          <w:trHeight w:val="436"/>
        </w:trPr>
        <w:tc>
          <w:tcPr>
            <w:tcW w:w="2693" w:type="dxa"/>
          </w:tcPr>
          <w:p w14:paraId="16D0EA7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508" w:type="dxa"/>
          </w:tcPr>
          <w:p w14:paraId="67BED2C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7D320494" w14:textId="77777777" w:rsidTr="009357F5">
        <w:trPr>
          <w:trHeight w:val="454"/>
        </w:trPr>
        <w:tc>
          <w:tcPr>
            <w:tcW w:w="2693" w:type="dxa"/>
          </w:tcPr>
          <w:p w14:paraId="35699C6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508" w:type="dxa"/>
          </w:tcPr>
          <w:p w14:paraId="2FA2375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6E6292" w14:paraId="39DD7F7B" w14:textId="77777777" w:rsidTr="009357F5">
        <w:trPr>
          <w:trHeight w:val="682"/>
        </w:trPr>
        <w:tc>
          <w:tcPr>
            <w:tcW w:w="2693" w:type="dxa"/>
          </w:tcPr>
          <w:p w14:paraId="02E6AB43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08" w:type="dxa"/>
          </w:tcPr>
          <w:p w14:paraId="6644E8C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 </w:t>
            </w:r>
            <w:proofErr w:type="spellStart"/>
            <w:r w:rsidRPr="006E6292">
              <w:rPr>
                <w:sz w:val="26"/>
                <w:szCs w:val="26"/>
              </w:rPr>
              <w:t>Nằm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trong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đặt</w:t>
            </w:r>
            <w:proofErr w:type="spellEnd"/>
            <w:r w:rsidRPr="006E6292">
              <w:rPr>
                <w:sz w:val="26"/>
                <w:szCs w:val="26"/>
              </w:rPr>
              <w:t xml:space="preserve"> Setting &gt; User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nội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bộ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trong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</w:p>
          <w:p w14:paraId="7CA3FAE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một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lựa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chọn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hiển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tìm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kiếm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78C1DDC5" w14:textId="77777777" w:rsidTr="009357F5">
        <w:trPr>
          <w:trHeight w:val="493"/>
        </w:trPr>
        <w:tc>
          <w:tcPr>
            <w:tcW w:w="2693" w:type="dxa"/>
          </w:tcPr>
          <w:p w14:paraId="01706C6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08" w:type="dxa"/>
          </w:tcPr>
          <w:p w14:paraId="50FC43C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</w:tc>
      </w:tr>
      <w:tr w:rsidR="00DC6AB1" w:rsidRPr="006E6292" w14:paraId="295D3415" w14:textId="77777777" w:rsidTr="009357F5">
        <w:trPr>
          <w:trHeight w:val="1805"/>
        </w:trPr>
        <w:tc>
          <w:tcPr>
            <w:tcW w:w="2693" w:type="dxa"/>
          </w:tcPr>
          <w:p w14:paraId="4065D31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508" w:type="dxa"/>
          </w:tcPr>
          <w:p w14:paraId="1D60E5D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Setting &gt; User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khoản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77A3C319" w14:textId="77777777" w:rsidR="00DC6AB1" w:rsidRPr="006E6292" w:rsidRDefault="00DC6AB1" w:rsidP="00DC6AB1">
      <w:pPr>
        <w:pStyle w:val="Nidungvnbn"/>
        <w:ind w:firstLine="0"/>
        <w:jc w:val="left"/>
      </w:pPr>
    </w:p>
    <w:p w14:paraId="60807C22" w14:textId="77777777" w:rsidR="00DC6AB1" w:rsidRPr="006E6292" w:rsidRDefault="00DC6AB1" w:rsidP="00DC6AB1">
      <w:pPr>
        <w:pStyle w:val="Nidungvnbn"/>
        <w:ind w:firstLine="0"/>
        <w:jc w:val="left"/>
      </w:pPr>
    </w:p>
    <w:p w14:paraId="3C270D7A" w14:textId="435BDBBC" w:rsidR="00DC6AB1" w:rsidRDefault="00DC6AB1" w:rsidP="00DC6AB1">
      <w:pPr>
        <w:pStyle w:val="Nidungvnbn"/>
        <w:ind w:firstLine="0"/>
        <w:jc w:val="left"/>
      </w:pPr>
    </w:p>
    <w:p w14:paraId="36099BA8" w14:textId="29A54623" w:rsidR="006C4B0D" w:rsidRDefault="006C4B0D" w:rsidP="00DC6AB1">
      <w:pPr>
        <w:pStyle w:val="Nidungvnbn"/>
        <w:ind w:firstLine="0"/>
        <w:jc w:val="left"/>
      </w:pPr>
    </w:p>
    <w:p w14:paraId="448078D8" w14:textId="0FA8BEED" w:rsidR="006C4B0D" w:rsidRDefault="006C4B0D" w:rsidP="00DC6AB1">
      <w:pPr>
        <w:pStyle w:val="Nidungvnbn"/>
        <w:ind w:firstLine="0"/>
        <w:jc w:val="left"/>
      </w:pPr>
    </w:p>
    <w:p w14:paraId="57B15660" w14:textId="494B7744" w:rsidR="006C4B0D" w:rsidRDefault="006C4B0D" w:rsidP="00DC6AB1">
      <w:pPr>
        <w:pStyle w:val="Nidungvnbn"/>
        <w:ind w:firstLine="0"/>
        <w:jc w:val="left"/>
      </w:pPr>
    </w:p>
    <w:p w14:paraId="6F2B5619" w14:textId="6C92FA96" w:rsidR="006C4B0D" w:rsidRDefault="006C4B0D" w:rsidP="00DC6AB1">
      <w:pPr>
        <w:pStyle w:val="Nidungvnbn"/>
        <w:ind w:firstLine="0"/>
        <w:jc w:val="left"/>
      </w:pPr>
    </w:p>
    <w:p w14:paraId="5DA42FEC" w14:textId="7ECF4C12" w:rsidR="006C4B0D" w:rsidRDefault="006C4B0D" w:rsidP="00DC6AB1">
      <w:pPr>
        <w:pStyle w:val="Nidungvnbn"/>
        <w:ind w:firstLine="0"/>
        <w:jc w:val="left"/>
      </w:pPr>
    </w:p>
    <w:p w14:paraId="71A6387C" w14:textId="10D1E742" w:rsidR="006C4B0D" w:rsidRDefault="006C4B0D" w:rsidP="00DC6AB1">
      <w:pPr>
        <w:pStyle w:val="Nidungvnbn"/>
        <w:ind w:firstLine="0"/>
        <w:jc w:val="left"/>
      </w:pPr>
    </w:p>
    <w:p w14:paraId="5FA18C57" w14:textId="5391DCBE" w:rsidR="006C4B0D" w:rsidRDefault="006C4B0D" w:rsidP="00DC6AB1">
      <w:pPr>
        <w:pStyle w:val="Nidungvnbn"/>
        <w:ind w:firstLine="0"/>
        <w:jc w:val="left"/>
      </w:pPr>
    </w:p>
    <w:p w14:paraId="1DCE3786" w14:textId="0B34C2A2" w:rsidR="006C4B0D" w:rsidRDefault="006C4B0D" w:rsidP="00DC6AB1">
      <w:pPr>
        <w:pStyle w:val="Nidungvnbn"/>
        <w:ind w:firstLine="0"/>
        <w:jc w:val="left"/>
      </w:pPr>
    </w:p>
    <w:p w14:paraId="021B881D" w14:textId="75416A0B" w:rsidR="006C4B0D" w:rsidRDefault="006C4B0D" w:rsidP="00DC6AB1">
      <w:pPr>
        <w:pStyle w:val="Nidungvnbn"/>
        <w:ind w:firstLine="0"/>
        <w:jc w:val="left"/>
      </w:pPr>
    </w:p>
    <w:p w14:paraId="698E19F6" w14:textId="0B86EDC7" w:rsidR="006C4B0D" w:rsidRDefault="006C4B0D" w:rsidP="00DC6AB1">
      <w:pPr>
        <w:pStyle w:val="Nidungvnbn"/>
        <w:ind w:firstLine="0"/>
        <w:jc w:val="left"/>
      </w:pPr>
    </w:p>
    <w:p w14:paraId="525CA4FD" w14:textId="77777777" w:rsidR="006C4B0D" w:rsidRPr="006E6292" w:rsidRDefault="006C4B0D" w:rsidP="00DC6AB1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495" w:type="dxa"/>
        <w:tblLook w:val="04A0" w:firstRow="1" w:lastRow="0" w:firstColumn="1" w:lastColumn="0" w:noHBand="0" w:noVBand="1"/>
      </w:tblPr>
      <w:tblGrid>
        <w:gridCol w:w="2972"/>
        <w:gridCol w:w="7523"/>
      </w:tblGrid>
      <w:tr w:rsidR="00DC6AB1" w:rsidRPr="006E6292" w14:paraId="55C7B00A" w14:textId="77777777" w:rsidTr="009357F5">
        <w:trPr>
          <w:trHeight w:val="409"/>
        </w:trPr>
        <w:tc>
          <w:tcPr>
            <w:tcW w:w="10495" w:type="dxa"/>
            <w:gridSpan w:val="2"/>
          </w:tcPr>
          <w:p w14:paraId="413CD517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lastRenderedPageBreak/>
              <w:t xml:space="preserve">Thông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17EC9549" w14:textId="77777777" w:rsidTr="009357F5">
        <w:trPr>
          <w:trHeight w:val="459"/>
        </w:trPr>
        <w:tc>
          <w:tcPr>
            <w:tcW w:w="2972" w:type="dxa"/>
          </w:tcPr>
          <w:p w14:paraId="68B963EB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523" w:type="dxa"/>
          </w:tcPr>
          <w:p w14:paraId="2B3B2AF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Thông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611A17FF" w14:textId="77777777" w:rsidTr="009357F5">
        <w:trPr>
          <w:trHeight w:val="397"/>
        </w:trPr>
        <w:tc>
          <w:tcPr>
            <w:tcW w:w="2972" w:type="dxa"/>
          </w:tcPr>
          <w:p w14:paraId="6A27CA8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523" w:type="dxa"/>
          </w:tcPr>
          <w:p w14:paraId="1391F2B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7B44C81B" w14:textId="77777777" w:rsidTr="009357F5">
        <w:trPr>
          <w:trHeight w:val="682"/>
        </w:trPr>
        <w:tc>
          <w:tcPr>
            <w:tcW w:w="2972" w:type="dxa"/>
          </w:tcPr>
          <w:p w14:paraId="41177B9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23" w:type="dxa"/>
          </w:tcPr>
          <w:p w14:paraId="3CECFD3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Trong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làm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buôn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doanh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phê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đối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thuộc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lĩnh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phòng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học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học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sinh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sinh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.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đối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này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thường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xuyên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ghé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thăm</w:t>
            </w:r>
            <w:proofErr w:type="spellEnd"/>
            <w:r w:rsidRPr="006E6292">
              <w:rPr>
                <w:sz w:val="26"/>
                <w:szCs w:val="26"/>
              </w:rPr>
              <w:t xml:space="preserve">. </w:t>
            </w:r>
            <w:proofErr w:type="spellStart"/>
            <w:r w:rsidRPr="006E6292">
              <w:rPr>
                <w:sz w:val="26"/>
                <w:szCs w:val="26"/>
              </w:rPr>
              <w:t>Nhằm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đích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quen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thuộc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tạo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chương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trình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khuyến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mãi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phê</w:t>
            </w:r>
            <w:proofErr w:type="spellEnd"/>
            <w:r w:rsidRPr="006E6292">
              <w:rPr>
                <w:sz w:val="26"/>
                <w:szCs w:val="26"/>
              </w:rPr>
              <w:t xml:space="preserve"> H&amp;N </w:t>
            </w:r>
            <w:proofErr w:type="spellStart"/>
            <w:r w:rsidRPr="006E6292">
              <w:rPr>
                <w:sz w:val="26"/>
                <w:szCs w:val="26"/>
              </w:rPr>
              <w:t>tạo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phần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tích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hợp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6AB9F027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  <w:p w14:paraId="7A3F0093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>-</w:t>
            </w: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về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; Khi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ở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contract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sau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thiết</w:t>
            </w:r>
            <w:proofErr w:type="spellEnd"/>
            <w:r w:rsidRPr="006E6292">
              <w:rPr>
                <w:sz w:val="26"/>
                <w:szCs w:val="26"/>
              </w:rPr>
              <w:t xml:space="preserve">. </w:t>
            </w:r>
            <w:proofErr w:type="spellStart"/>
            <w:r w:rsidRPr="006E6292">
              <w:rPr>
                <w:sz w:val="26"/>
                <w:szCs w:val="26"/>
              </w:rPr>
              <w:t>Muốn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nút</w:t>
            </w:r>
            <w:proofErr w:type="spellEnd"/>
            <w:r w:rsidRPr="006E6292">
              <w:rPr>
                <w:sz w:val="26"/>
                <w:szCs w:val="26"/>
              </w:rPr>
              <w:t xml:space="preserve"> action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tùy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tình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huống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5E0603A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  <w:p w14:paraId="27C63DF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còn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lựa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chọn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tìm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kiếm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thiết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6CF98811" w14:textId="77777777" w:rsidTr="009357F5">
        <w:trPr>
          <w:trHeight w:val="540"/>
        </w:trPr>
        <w:tc>
          <w:tcPr>
            <w:tcW w:w="2972" w:type="dxa"/>
          </w:tcPr>
          <w:p w14:paraId="18BDB2A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23" w:type="dxa"/>
          </w:tcPr>
          <w:p w14:paraId="407BEB2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nội</w:t>
            </w:r>
            <w:proofErr w:type="spellEnd"/>
            <w:r w:rsidRPr="006E6292">
              <w:rPr>
                <w:sz w:val="26"/>
                <w:szCs w:val="26"/>
              </w:rPr>
              <w:t xml:space="preserve"> dung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gramStart"/>
            <w:r w:rsidRPr="006E6292">
              <w:rPr>
                <w:sz w:val="26"/>
                <w:szCs w:val="26"/>
              </w:rPr>
              <w:t xml:space="preserve">tin 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1FD98623" w14:textId="77777777" w:rsidTr="009357F5">
        <w:trPr>
          <w:trHeight w:val="729"/>
        </w:trPr>
        <w:tc>
          <w:tcPr>
            <w:tcW w:w="2972" w:type="dxa"/>
          </w:tcPr>
          <w:p w14:paraId="3BE5DDE6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523" w:type="dxa"/>
          </w:tcPr>
          <w:p w14:paraId="7C7EA5C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được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21AAD2B5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Hiển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316236B5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điền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76FBB205" w14:textId="77777777" w:rsidR="00DC6AB1" w:rsidRPr="006E6292" w:rsidRDefault="00DC6AB1" w:rsidP="00DC6AB1">
      <w:pPr>
        <w:pStyle w:val="Nidungvnbn"/>
        <w:ind w:firstLine="0"/>
        <w:jc w:val="left"/>
      </w:pPr>
    </w:p>
    <w:p w14:paraId="30E96AB2" w14:textId="77777777" w:rsidR="00DC6AB1" w:rsidRPr="006E6292" w:rsidRDefault="00DC6AB1" w:rsidP="00DC6AB1">
      <w:pPr>
        <w:pStyle w:val="Nidungvnbn"/>
        <w:ind w:firstLine="0"/>
        <w:jc w:val="left"/>
      </w:pPr>
    </w:p>
    <w:p w14:paraId="05AEF254" w14:textId="77777777" w:rsidR="00DC6AB1" w:rsidRPr="006E6292" w:rsidRDefault="00DC6AB1" w:rsidP="00DC6AB1">
      <w:pPr>
        <w:pStyle w:val="Nidungvnbn"/>
        <w:ind w:firstLine="0"/>
        <w:jc w:val="left"/>
      </w:pPr>
    </w:p>
    <w:p w14:paraId="239334D1" w14:textId="77777777" w:rsidR="00DC6AB1" w:rsidRPr="006E6292" w:rsidRDefault="00DC6AB1" w:rsidP="00DC6AB1">
      <w:pPr>
        <w:pStyle w:val="Nidungvnbn"/>
        <w:ind w:firstLine="0"/>
        <w:jc w:val="left"/>
      </w:pPr>
    </w:p>
    <w:p w14:paraId="615E0785" w14:textId="77777777" w:rsidR="00DC6AB1" w:rsidRPr="006E6292" w:rsidRDefault="00DC6AB1" w:rsidP="00DC6AB1">
      <w:pPr>
        <w:pStyle w:val="Nidungvnbn"/>
        <w:ind w:firstLine="0"/>
        <w:jc w:val="left"/>
      </w:pPr>
    </w:p>
    <w:p w14:paraId="6F537219" w14:textId="77777777" w:rsidR="00DC6AB1" w:rsidRPr="006E6292" w:rsidRDefault="00DC6AB1" w:rsidP="00DC6AB1">
      <w:pPr>
        <w:pStyle w:val="Nidungvnbn"/>
        <w:ind w:firstLine="0"/>
        <w:jc w:val="left"/>
      </w:pPr>
    </w:p>
    <w:p w14:paraId="6F4D21CA" w14:textId="77777777" w:rsidR="00DC6AB1" w:rsidRPr="006E6292" w:rsidRDefault="00DC6AB1" w:rsidP="00DC6AB1">
      <w:pPr>
        <w:pStyle w:val="Nidungvnbn"/>
        <w:ind w:firstLine="0"/>
        <w:jc w:val="left"/>
      </w:pPr>
    </w:p>
    <w:p w14:paraId="62950795" w14:textId="77777777" w:rsidR="00DC6AB1" w:rsidRPr="006E6292" w:rsidRDefault="00DC6AB1" w:rsidP="00DC6AB1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327" w:tblpY="433"/>
        <w:tblOverlap w:val="never"/>
        <w:tblW w:w="10060" w:type="dxa"/>
        <w:tblLook w:val="04A0" w:firstRow="1" w:lastRow="0" w:firstColumn="1" w:lastColumn="0" w:noHBand="0" w:noVBand="1"/>
      </w:tblPr>
      <w:tblGrid>
        <w:gridCol w:w="3256"/>
        <w:gridCol w:w="6804"/>
      </w:tblGrid>
      <w:tr w:rsidR="00DC6AB1" w:rsidRPr="006E6292" w14:paraId="5AFC3867" w14:textId="77777777" w:rsidTr="009357F5">
        <w:trPr>
          <w:trHeight w:val="409"/>
        </w:trPr>
        <w:tc>
          <w:tcPr>
            <w:tcW w:w="10060" w:type="dxa"/>
            <w:gridSpan w:val="2"/>
          </w:tcPr>
          <w:p w14:paraId="0A50DB5D" w14:textId="77777777" w:rsidR="00DC6AB1" w:rsidRPr="006E6292" w:rsidRDefault="00DC6AB1" w:rsidP="009357F5">
            <w:pPr>
              <w:pStyle w:val="Default"/>
              <w:jc w:val="center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lastRenderedPageBreak/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menu</w:t>
            </w:r>
          </w:p>
        </w:tc>
      </w:tr>
      <w:tr w:rsidR="00DC6AB1" w:rsidRPr="006E6292" w14:paraId="44093F89" w14:textId="77777777" w:rsidTr="009357F5">
        <w:trPr>
          <w:trHeight w:val="509"/>
        </w:trPr>
        <w:tc>
          <w:tcPr>
            <w:tcW w:w="3256" w:type="dxa"/>
          </w:tcPr>
          <w:p w14:paraId="190CBB6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6804" w:type="dxa"/>
          </w:tcPr>
          <w:p w14:paraId="187E6584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menu</w:t>
            </w:r>
          </w:p>
        </w:tc>
      </w:tr>
      <w:tr w:rsidR="00DC6AB1" w:rsidRPr="006E6292" w14:paraId="64BEED74" w14:textId="77777777" w:rsidTr="009357F5">
        <w:trPr>
          <w:trHeight w:val="634"/>
        </w:trPr>
        <w:tc>
          <w:tcPr>
            <w:tcW w:w="3256" w:type="dxa"/>
          </w:tcPr>
          <w:p w14:paraId="31D748A8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6804" w:type="dxa"/>
          </w:tcPr>
          <w:p w14:paraId="2B0B1F5D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6E6292" w14:paraId="29862906" w14:textId="77777777" w:rsidTr="009357F5">
        <w:trPr>
          <w:trHeight w:val="682"/>
        </w:trPr>
        <w:tc>
          <w:tcPr>
            <w:tcW w:w="3256" w:type="dxa"/>
          </w:tcPr>
          <w:p w14:paraId="0BA85D9A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804" w:type="dxa"/>
          </w:tcPr>
          <w:p w14:paraId="551B83FB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Với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tiêu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ngày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phát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triển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nhiều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đồ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mang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nhiều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cảm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.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món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những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vụ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được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chuộng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giá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phù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hợp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trường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1BA32660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  <w:p w14:paraId="5D0403D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về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năng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menu:</w:t>
            </w:r>
          </w:p>
          <w:p w14:paraId="7E136C0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Các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động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nằm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trong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setting/menu.</w:t>
            </w:r>
          </w:p>
          <w:p w14:paraId="4A25039E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</w:p>
          <w:p w14:paraId="0908969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còn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tìm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kiếm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thiết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721239DC" w14:textId="77777777" w:rsidTr="009357F5">
        <w:trPr>
          <w:trHeight w:val="540"/>
        </w:trPr>
        <w:tc>
          <w:tcPr>
            <w:tcW w:w="3256" w:type="dxa"/>
          </w:tcPr>
          <w:p w14:paraId="1AE0A2E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6804" w:type="dxa"/>
          </w:tcPr>
          <w:p w14:paraId="36D7061C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</w:p>
        </w:tc>
      </w:tr>
      <w:tr w:rsidR="00DC6AB1" w:rsidRPr="006E6292" w14:paraId="7B1357F7" w14:textId="77777777" w:rsidTr="009357F5">
        <w:trPr>
          <w:trHeight w:val="729"/>
        </w:trPr>
        <w:tc>
          <w:tcPr>
            <w:tcW w:w="3256" w:type="dxa"/>
          </w:tcPr>
          <w:p w14:paraId="40429705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6804" w:type="dxa"/>
          </w:tcPr>
          <w:p w14:paraId="55A87C72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menu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được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3BBB1541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Hiển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</w:p>
          <w:p w14:paraId="132B3169" w14:textId="77777777" w:rsidR="00DC6AB1" w:rsidRPr="006E6292" w:rsidRDefault="00DC6AB1" w:rsidP="009357F5">
            <w:pPr>
              <w:pStyle w:val="Default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tiến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điền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đầy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bị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thiếu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3022A23B" w14:textId="77777777" w:rsidR="00DC6AB1" w:rsidRPr="006E6292" w:rsidRDefault="00DC6AB1" w:rsidP="00DC6AB1">
      <w:pPr>
        <w:pStyle w:val="Nidungvnbn"/>
        <w:ind w:firstLine="0"/>
        <w:jc w:val="left"/>
      </w:pPr>
    </w:p>
    <w:p w14:paraId="3BB682E2" w14:textId="77777777" w:rsidR="00DC6AB1" w:rsidRPr="006E6292" w:rsidRDefault="00DC6AB1" w:rsidP="00DC6AB1">
      <w:pPr>
        <w:pStyle w:val="Nidungvnbn"/>
        <w:ind w:firstLine="0"/>
        <w:jc w:val="left"/>
      </w:pPr>
    </w:p>
    <w:p w14:paraId="63C7DC96" w14:textId="77777777" w:rsidR="00DC6AB1" w:rsidRPr="006E6292" w:rsidRDefault="00DC6AB1" w:rsidP="00DC6AB1">
      <w:pPr>
        <w:pStyle w:val="Nidungvnbn"/>
        <w:ind w:firstLine="0"/>
        <w:jc w:val="left"/>
      </w:pPr>
    </w:p>
    <w:p w14:paraId="05664116" w14:textId="77777777" w:rsidR="00DC6AB1" w:rsidRPr="006E6292" w:rsidRDefault="00DC6AB1" w:rsidP="00DC6AB1">
      <w:pPr>
        <w:pStyle w:val="Nidungvnbn"/>
        <w:ind w:firstLine="0"/>
        <w:jc w:val="left"/>
      </w:pPr>
    </w:p>
    <w:p w14:paraId="3EDB8D42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p w14:paraId="07C6F386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p w14:paraId="76790749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p w14:paraId="1C1970C9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p w14:paraId="17088CD7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p w14:paraId="3E0FC1F6" w14:textId="77777777" w:rsidR="00DC6AB1" w:rsidRPr="006E6292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391B3C10" w14:textId="77777777" w:rsidTr="009357F5">
        <w:tc>
          <w:tcPr>
            <w:tcW w:w="9111" w:type="dxa"/>
            <w:gridSpan w:val="2"/>
          </w:tcPr>
          <w:p w14:paraId="7D90DA7F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Giỏ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0B665FBF" w14:textId="77777777" w:rsidTr="009357F5">
        <w:tc>
          <w:tcPr>
            <w:tcW w:w="3256" w:type="dxa"/>
          </w:tcPr>
          <w:p w14:paraId="64DC0A7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6889D96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Giỏ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21BF342F" w14:textId="77777777" w:rsidTr="009357F5">
        <w:tc>
          <w:tcPr>
            <w:tcW w:w="3256" w:type="dxa"/>
          </w:tcPr>
          <w:p w14:paraId="7173EA9D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06FC8D2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49CC3CFB" w14:textId="77777777" w:rsidTr="009357F5">
        <w:tc>
          <w:tcPr>
            <w:tcW w:w="3256" w:type="dxa"/>
          </w:tcPr>
          <w:p w14:paraId="3F41B8F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5761463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Khi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order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giỏ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trữ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giá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tiền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49CFF3E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ra ở </w:t>
            </w:r>
            <w:proofErr w:type="spellStart"/>
            <w:r w:rsidRPr="006E6292">
              <w:rPr>
                <w:sz w:val="26"/>
                <w:szCs w:val="26"/>
              </w:rPr>
              <w:t>mỗi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đúng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đang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việc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bán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xem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giỏ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điều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thanh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toán</w:t>
            </w:r>
            <w:proofErr w:type="spellEnd"/>
            <w:r w:rsidRPr="006E6292">
              <w:rPr>
                <w:sz w:val="26"/>
                <w:szCs w:val="26"/>
              </w:rPr>
              <w:t xml:space="preserve">. </w:t>
            </w:r>
          </w:p>
        </w:tc>
      </w:tr>
      <w:tr w:rsidR="00DC6AB1" w:rsidRPr="006E6292" w14:paraId="3DCBE633" w14:textId="77777777" w:rsidTr="009357F5">
        <w:tc>
          <w:tcPr>
            <w:tcW w:w="3256" w:type="dxa"/>
          </w:tcPr>
          <w:p w14:paraId="3B4C4A2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78C52290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6E6292" w14:paraId="36353DAC" w14:textId="77777777" w:rsidTr="009357F5">
        <w:tc>
          <w:tcPr>
            <w:tcW w:w="3256" w:type="dxa"/>
          </w:tcPr>
          <w:p w14:paraId="524AFDF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21FE5CA7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Khi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món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tương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này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hệ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show menu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tại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1 </w:t>
            </w:r>
            <w:proofErr w:type="spellStart"/>
            <w:r w:rsidRPr="006E6292">
              <w:rPr>
                <w:sz w:val="26"/>
                <w:szCs w:val="26"/>
              </w:rPr>
              <w:t>biểu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tượng</w:t>
            </w:r>
            <w:proofErr w:type="spellEnd"/>
            <w:r w:rsidRPr="006E6292">
              <w:rPr>
                <w:sz w:val="26"/>
                <w:szCs w:val="26"/>
              </w:rPr>
              <w:t xml:space="preserve"> icon shopping cart </w:t>
            </w:r>
            <w:proofErr w:type="spellStart"/>
            <w:r w:rsidRPr="006E6292">
              <w:rPr>
                <w:sz w:val="26"/>
                <w:szCs w:val="26"/>
              </w:rPr>
              <w:t>báo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được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338BC282" w14:textId="47325281" w:rsidR="00DC6AB1" w:rsidRDefault="00DC6AB1" w:rsidP="00DC6AB1">
      <w:pPr>
        <w:spacing w:after="120" w:line="360" w:lineRule="auto"/>
        <w:rPr>
          <w:sz w:val="26"/>
          <w:szCs w:val="26"/>
        </w:rPr>
      </w:pPr>
    </w:p>
    <w:p w14:paraId="7093FB79" w14:textId="78233E46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7B19043A" w14:textId="09C42E91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463B3024" w14:textId="67B2A925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4C0FE900" w14:textId="196A88CF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270F1E94" w14:textId="77777777" w:rsidR="006C4B0D" w:rsidRPr="006E6292" w:rsidRDefault="006C4B0D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231D41FE" w14:textId="77777777" w:rsidTr="009357F5">
        <w:tc>
          <w:tcPr>
            <w:tcW w:w="9111" w:type="dxa"/>
            <w:gridSpan w:val="2"/>
          </w:tcPr>
          <w:p w14:paraId="13B1B299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lastRenderedPageBreak/>
              <w:t>Xem menu</w:t>
            </w:r>
          </w:p>
        </w:tc>
      </w:tr>
      <w:tr w:rsidR="00DC6AB1" w:rsidRPr="006E6292" w14:paraId="6AAE825B" w14:textId="77777777" w:rsidTr="009357F5">
        <w:tc>
          <w:tcPr>
            <w:tcW w:w="3256" w:type="dxa"/>
          </w:tcPr>
          <w:p w14:paraId="34797FC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342781E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Xem menu</w:t>
            </w:r>
          </w:p>
        </w:tc>
      </w:tr>
      <w:tr w:rsidR="00DC6AB1" w:rsidRPr="006E6292" w14:paraId="2CA7BA06" w14:textId="77777777" w:rsidTr="009357F5">
        <w:tc>
          <w:tcPr>
            <w:tcW w:w="3256" w:type="dxa"/>
          </w:tcPr>
          <w:p w14:paraId="43CBD34C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7D75D63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304C2A21" w14:textId="77777777" w:rsidTr="009357F5">
        <w:tc>
          <w:tcPr>
            <w:tcW w:w="3256" w:type="dxa"/>
          </w:tcPr>
          <w:p w14:paraId="39983AF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201A035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-Hiển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giá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cả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hình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ảnh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khách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 xml:space="preserve"> order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thực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giỏ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hàng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20FE3D7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còn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đã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54893F3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6E6292" w14:paraId="15626694" w14:textId="77777777" w:rsidTr="009357F5">
        <w:tc>
          <w:tcPr>
            <w:tcW w:w="3256" w:type="dxa"/>
          </w:tcPr>
          <w:p w14:paraId="74F9107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11F8EB2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6E6292" w14:paraId="3174E846" w14:textId="77777777" w:rsidTr="009357F5">
        <w:tc>
          <w:tcPr>
            <w:tcW w:w="3256" w:type="dxa"/>
          </w:tcPr>
          <w:p w14:paraId="7B05F7B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2EFCC09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Hiển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show menu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lựa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chọn</w:t>
            </w:r>
            <w:proofErr w:type="spellEnd"/>
            <w:r w:rsidRPr="006E6292">
              <w:rPr>
                <w:sz w:val="26"/>
                <w:szCs w:val="26"/>
              </w:rPr>
              <w:t xml:space="preserve"> “Add to Cart”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như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thức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gọi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6CFF9E98" w14:textId="0A14E225" w:rsidR="00DC6AB1" w:rsidRDefault="00DC6AB1" w:rsidP="00DC6AB1">
      <w:pPr>
        <w:spacing w:after="120" w:line="360" w:lineRule="auto"/>
        <w:rPr>
          <w:sz w:val="26"/>
          <w:szCs w:val="26"/>
        </w:rPr>
      </w:pPr>
    </w:p>
    <w:p w14:paraId="5E3458C4" w14:textId="193E414E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045C089C" w14:textId="59C2EFC8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2675C4D1" w14:textId="0F0C54C1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671C26E2" w14:textId="3E0CA3D6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05F62CA0" w14:textId="501AAE78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2AA42236" w14:textId="75C14BAE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138138CA" w14:textId="5F6C6A7C" w:rsidR="006C4B0D" w:rsidRDefault="006C4B0D" w:rsidP="00DC6AB1">
      <w:pPr>
        <w:spacing w:after="120" w:line="360" w:lineRule="auto"/>
        <w:rPr>
          <w:sz w:val="26"/>
          <w:szCs w:val="26"/>
        </w:rPr>
      </w:pPr>
    </w:p>
    <w:p w14:paraId="5D3DED5D" w14:textId="77777777" w:rsidR="006C4B0D" w:rsidRPr="006E6292" w:rsidRDefault="006C4B0D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701FD21B" w14:textId="77777777" w:rsidTr="009357F5">
        <w:tc>
          <w:tcPr>
            <w:tcW w:w="9111" w:type="dxa"/>
            <w:gridSpan w:val="2"/>
          </w:tcPr>
          <w:p w14:paraId="25740CE7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DC6AB1" w:rsidRPr="006E6292" w14:paraId="3C9309EE" w14:textId="77777777" w:rsidTr="009357F5">
        <w:tc>
          <w:tcPr>
            <w:tcW w:w="3256" w:type="dxa"/>
          </w:tcPr>
          <w:p w14:paraId="0FCC4DF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2BD8F09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DC6AB1" w:rsidRPr="006E6292" w14:paraId="02FDD2CC" w14:textId="77777777" w:rsidTr="009357F5">
        <w:tc>
          <w:tcPr>
            <w:tcW w:w="3256" w:type="dxa"/>
          </w:tcPr>
          <w:p w14:paraId="6FF0BBF6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0167B7A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6E6292" w14:paraId="545D870C" w14:textId="77777777" w:rsidTr="009357F5">
        <w:tc>
          <w:tcPr>
            <w:tcW w:w="3256" w:type="dxa"/>
          </w:tcPr>
          <w:p w14:paraId="5E8C8E0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5130ED6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Nằm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trong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mục</w:t>
            </w:r>
            <w:proofErr w:type="spellEnd"/>
            <w:r w:rsidRPr="006E6292">
              <w:rPr>
                <w:sz w:val="26"/>
                <w:szCs w:val="26"/>
              </w:rPr>
              <w:t xml:space="preserve"> Setting &gt; Table.</w:t>
            </w:r>
          </w:p>
          <w:p w14:paraId="5D0F7D20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tiện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sự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điều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chỉnh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bớt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phù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hợp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cập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nhật</w:t>
            </w:r>
            <w:proofErr w:type="spellEnd"/>
            <w:r w:rsidRPr="006E6292">
              <w:rPr>
                <w:sz w:val="26"/>
                <w:szCs w:val="26"/>
              </w:rPr>
              <w:t xml:space="preserve"> ,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phù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hợp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số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lượng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ghế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36401B2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</w:t>
            </w:r>
            <w:proofErr w:type="spellStart"/>
            <w:r w:rsidRPr="006E6292">
              <w:rPr>
                <w:sz w:val="26"/>
                <w:szCs w:val="26"/>
              </w:rPr>
              <w:t>Ngoài</w:t>
            </w:r>
            <w:proofErr w:type="spellEnd"/>
            <w:r w:rsidRPr="006E6292">
              <w:rPr>
                <w:sz w:val="26"/>
                <w:szCs w:val="26"/>
              </w:rPr>
              <w:t xml:space="preserve"> ra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còn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tìm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kiếm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dễ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43002C36" w14:textId="77777777" w:rsidTr="009357F5">
        <w:tc>
          <w:tcPr>
            <w:tcW w:w="3256" w:type="dxa"/>
          </w:tcPr>
          <w:p w14:paraId="2312AAD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1E306E3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Báo </w:t>
            </w:r>
            <w:proofErr w:type="spellStart"/>
            <w:r w:rsidRPr="006E6292">
              <w:rPr>
                <w:sz w:val="26"/>
                <w:szCs w:val="26"/>
              </w:rPr>
              <w:t>lỗi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trống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trường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hợp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hoặc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,</w:t>
            </w:r>
            <w:proofErr w:type="gram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  <w:tr w:rsidR="00DC6AB1" w:rsidRPr="006E6292" w14:paraId="79CA9116" w14:textId="77777777" w:rsidTr="009357F5">
        <w:tc>
          <w:tcPr>
            <w:tcW w:w="3256" w:type="dxa"/>
          </w:tcPr>
          <w:p w14:paraId="78ACE85C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1C5AFBF9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- 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phần</w:t>
            </w:r>
            <w:proofErr w:type="spellEnd"/>
            <w:r w:rsidRPr="006E6292">
              <w:rPr>
                <w:sz w:val="26"/>
                <w:szCs w:val="26"/>
              </w:rPr>
              <w:t xml:space="preserve"> Setting &gt; Table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quản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ghế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của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quán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69813E5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Khi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một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trí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button </w:t>
            </w:r>
            <w:proofErr w:type="spellStart"/>
            <w:r w:rsidRPr="006E6292">
              <w:rPr>
                <w:sz w:val="26"/>
                <w:szCs w:val="26"/>
              </w:rPr>
              <w:t>thêm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khi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đủ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lưu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trên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1E40B8D7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cần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click </w:t>
            </w:r>
            <w:proofErr w:type="spellStart"/>
            <w:r w:rsidRPr="006E6292"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sau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đó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show ra dialog </w:t>
            </w:r>
            <w:proofErr w:type="spellStart"/>
            <w:r w:rsidRPr="006E6292">
              <w:rPr>
                <w:sz w:val="26"/>
                <w:szCs w:val="26"/>
              </w:rPr>
              <w:t>để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người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dùng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nhập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thông</w:t>
            </w:r>
            <w:proofErr w:type="spellEnd"/>
            <w:r w:rsidRPr="006E6292">
              <w:rPr>
                <w:sz w:val="26"/>
                <w:szCs w:val="26"/>
              </w:rPr>
              <w:t xml:space="preserve"> tin </w:t>
            </w:r>
            <w:proofErr w:type="spellStart"/>
            <w:r w:rsidRPr="006E6292">
              <w:rPr>
                <w:sz w:val="26"/>
                <w:szCs w:val="26"/>
              </w:rPr>
              <w:t>bàn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mới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và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chỉ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cẩn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bấm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sửa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  <w:p w14:paraId="33FFDCE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Khi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hiển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thị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một</w:t>
            </w:r>
            <w:proofErr w:type="spellEnd"/>
            <w:r w:rsidRPr="006E6292">
              <w:rPr>
                <w:sz w:val="26"/>
                <w:szCs w:val="26"/>
              </w:rPr>
              <w:t xml:space="preserve"> Dialog </w:t>
            </w:r>
            <w:proofErr w:type="spellStart"/>
            <w:r w:rsidRPr="006E6292">
              <w:rPr>
                <w:sz w:val="26"/>
                <w:szCs w:val="26"/>
              </w:rPr>
              <w:t>hỏi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có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 xml:space="preserve"> hay </w:t>
            </w:r>
            <w:proofErr w:type="spellStart"/>
            <w:r w:rsidRPr="006E6292">
              <w:rPr>
                <w:sz w:val="26"/>
                <w:szCs w:val="26"/>
              </w:rPr>
              <w:t>không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nếu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xác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nhận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thì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ứng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dụng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sẽ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xóa</w:t>
            </w:r>
            <w:proofErr w:type="spellEnd"/>
            <w:r w:rsidRPr="006E6292">
              <w:rPr>
                <w:sz w:val="26"/>
                <w:szCs w:val="26"/>
              </w:rPr>
              <w:t>.</w:t>
            </w:r>
          </w:p>
        </w:tc>
      </w:tr>
    </w:tbl>
    <w:p w14:paraId="6B2CECE7" w14:textId="77777777" w:rsidR="00DC6AB1" w:rsidRPr="00924F94" w:rsidRDefault="00DC6AB1" w:rsidP="00DC6AB1">
      <w:pPr>
        <w:spacing w:after="120" w:line="360" w:lineRule="auto"/>
        <w:rPr>
          <w:sz w:val="26"/>
          <w:szCs w:val="26"/>
        </w:rPr>
      </w:pPr>
    </w:p>
    <w:p w14:paraId="35895A1F" w14:textId="77777777" w:rsidR="00DC6AB1" w:rsidRPr="00924F94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1E591216" w14:textId="77777777" w:rsidTr="009357F5">
        <w:tc>
          <w:tcPr>
            <w:tcW w:w="9111" w:type="dxa"/>
            <w:gridSpan w:val="2"/>
          </w:tcPr>
          <w:p w14:paraId="71532901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menu</w:t>
            </w:r>
          </w:p>
        </w:tc>
      </w:tr>
      <w:tr w:rsidR="00DC6AB1" w:rsidRPr="006E6292" w14:paraId="4EF2D2DB" w14:textId="77777777" w:rsidTr="009357F5">
        <w:tc>
          <w:tcPr>
            <w:tcW w:w="3256" w:type="dxa"/>
          </w:tcPr>
          <w:p w14:paraId="5A17A03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76B6AF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 w:rsidRPr="006E6292">
              <w:rPr>
                <w:sz w:val="26"/>
                <w:szCs w:val="26"/>
              </w:rPr>
              <w:t xml:space="preserve"> menu</w:t>
            </w:r>
          </w:p>
        </w:tc>
      </w:tr>
      <w:tr w:rsidR="00DC6AB1" w:rsidRPr="006E6292" w14:paraId="6F19CCA7" w14:textId="77777777" w:rsidTr="009357F5">
        <w:tc>
          <w:tcPr>
            <w:tcW w:w="3256" w:type="dxa"/>
          </w:tcPr>
          <w:p w14:paraId="548FE89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2FDA91D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6E6292" w14:paraId="33E13B4E" w14:textId="77777777" w:rsidTr="009357F5">
        <w:tc>
          <w:tcPr>
            <w:tcW w:w="3256" w:type="dxa"/>
          </w:tcPr>
          <w:p w14:paraId="4BCD23E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17E7D4F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“Add </w:t>
            </w:r>
            <w:proofErr w:type="gramStart"/>
            <w:r>
              <w:rPr>
                <w:sz w:val="26"/>
                <w:szCs w:val="26"/>
              </w:rPr>
              <w:t>To</w:t>
            </w:r>
            <w:proofErr w:type="gramEnd"/>
            <w:r>
              <w:rPr>
                <w:sz w:val="26"/>
                <w:szCs w:val="26"/>
              </w:rPr>
              <w:t xml:space="preserve"> Cart”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Badge.</w:t>
            </w:r>
          </w:p>
        </w:tc>
      </w:tr>
      <w:tr w:rsidR="00DC6AB1" w:rsidRPr="006E6292" w14:paraId="7EAB8182" w14:textId="77777777" w:rsidTr="009357F5">
        <w:tc>
          <w:tcPr>
            <w:tcW w:w="3256" w:type="dxa"/>
          </w:tcPr>
          <w:p w14:paraId="62ACEEA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1F4D972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A060BB" w14:paraId="702518C3" w14:textId="77777777" w:rsidTr="009357F5">
        <w:tc>
          <w:tcPr>
            <w:tcW w:w="3256" w:type="dxa"/>
          </w:tcPr>
          <w:p w14:paraId="1494651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1BF70FC7" w14:textId="77777777" w:rsidR="00DC6AB1" w:rsidRPr="00A060BB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A060BB">
              <w:rPr>
                <w:sz w:val="26"/>
                <w:szCs w:val="26"/>
              </w:rPr>
              <w:t>Nhân</w:t>
            </w:r>
            <w:proofErr w:type="spellEnd"/>
            <w:r w:rsidRPr="00A060BB">
              <w:rPr>
                <w:sz w:val="26"/>
                <w:szCs w:val="26"/>
              </w:rPr>
              <w:t xml:space="preserve"> Viên </w:t>
            </w:r>
            <w:proofErr w:type="spellStart"/>
            <w:r w:rsidRPr="00A060BB">
              <w:rPr>
                <w:sz w:val="26"/>
                <w:szCs w:val="26"/>
              </w:rPr>
              <w:t>Bấm</w:t>
            </w:r>
            <w:proofErr w:type="spellEnd"/>
            <w:r w:rsidRPr="00A060BB">
              <w:rPr>
                <w:sz w:val="26"/>
                <w:szCs w:val="26"/>
              </w:rPr>
              <w:t xml:space="preserve"> Add </w:t>
            </w:r>
            <w:proofErr w:type="gramStart"/>
            <w:r w:rsidRPr="00A060BB">
              <w:rPr>
                <w:sz w:val="26"/>
                <w:szCs w:val="26"/>
              </w:rPr>
              <w:t>To</w:t>
            </w:r>
            <w:proofErr w:type="gramEnd"/>
            <w:r>
              <w:rPr>
                <w:sz w:val="26"/>
                <w:szCs w:val="26"/>
              </w:rPr>
              <w:t xml:space="preserve"> Cart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menu.</w:t>
            </w:r>
          </w:p>
        </w:tc>
      </w:tr>
    </w:tbl>
    <w:p w14:paraId="5A33D804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2FEBA5E7" w14:textId="77777777" w:rsidTr="009357F5">
        <w:tc>
          <w:tcPr>
            <w:tcW w:w="9111" w:type="dxa"/>
            <w:gridSpan w:val="2"/>
          </w:tcPr>
          <w:p w14:paraId="11F2EFF1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3625BCF5" w14:textId="77777777" w:rsidTr="009357F5">
        <w:tc>
          <w:tcPr>
            <w:tcW w:w="3256" w:type="dxa"/>
          </w:tcPr>
          <w:p w14:paraId="7E484EF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370AD8A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C6AB1" w:rsidRPr="006E6292" w14:paraId="265E2133" w14:textId="77777777" w:rsidTr="009357F5">
        <w:tc>
          <w:tcPr>
            <w:tcW w:w="3256" w:type="dxa"/>
          </w:tcPr>
          <w:p w14:paraId="60CED16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79434FED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A060BB" w14:paraId="3A0C9134" w14:textId="77777777" w:rsidTr="009357F5">
        <w:tc>
          <w:tcPr>
            <w:tcW w:w="3256" w:type="dxa"/>
          </w:tcPr>
          <w:p w14:paraId="042C5CCD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4F0CB96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shopping cart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4BF0C4A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Ở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04741B6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</w:p>
          <w:p w14:paraId="48B099E4" w14:textId="77777777" w:rsidR="00DC6AB1" w:rsidRPr="00A060BB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</w:t>
            </w:r>
            <w:r w:rsidRPr="00A060BB"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A060BB">
              <w:rPr>
                <w:sz w:val="26"/>
                <w:szCs w:val="26"/>
              </w:rPr>
              <w:t>nhân</w:t>
            </w:r>
            <w:proofErr w:type="spellEnd"/>
            <w:r w:rsidRPr="00A060BB">
              <w:rPr>
                <w:sz w:val="26"/>
                <w:szCs w:val="26"/>
              </w:rPr>
              <w:t xml:space="preserve"> </w:t>
            </w:r>
            <w:proofErr w:type="spellStart"/>
            <w:r w:rsidRPr="00A060BB">
              <w:rPr>
                <w:sz w:val="26"/>
                <w:szCs w:val="26"/>
              </w:rPr>
              <w:t>viên</w:t>
            </w:r>
            <w:proofErr w:type="spellEnd"/>
            <w:r w:rsidRPr="00A060BB">
              <w:rPr>
                <w:sz w:val="26"/>
                <w:szCs w:val="26"/>
              </w:rPr>
              <w:t xml:space="preserve"> </w:t>
            </w:r>
            <w:proofErr w:type="spellStart"/>
            <w:r w:rsidRPr="00A060BB"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6E6292" w14:paraId="3C8AD809" w14:textId="77777777" w:rsidTr="009357F5">
        <w:tc>
          <w:tcPr>
            <w:tcW w:w="3256" w:type="dxa"/>
          </w:tcPr>
          <w:p w14:paraId="0F2B43CC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09D49CA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A060BB" w14:paraId="668956C7" w14:textId="77777777" w:rsidTr="009357F5">
        <w:tc>
          <w:tcPr>
            <w:tcW w:w="3256" w:type="dxa"/>
          </w:tcPr>
          <w:p w14:paraId="358EA68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3C97CABC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shopping cart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show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6495688" w14:textId="77777777" w:rsidR="00DC6AB1" w:rsidRPr="000F04EB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tăng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DD2F30D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3362B48F" w14:textId="77777777" w:rsidTr="009357F5">
        <w:tc>
          <w:tcPr>
            <w:tcW w:w="9111" w:type="dxa"/>
            <w:gridSpan w:val="2"/>
          </w:tcPr>
          <w:p w14:paraId="60C2FCA2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DC6AB1" w:rsidRPr="006E6292" w14:paraId="6A34C87F" w14:textId="77777777" w:rsidTr="009357F5">
        <w:tc>
          <w:tcPr>
            <w:tcW w:w="3256" w:type="dxa"/>
          </w:tcPr>
          <w:p w14:paraId="6CB5A66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0FBD3F5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DC6AB1" w:rsidRPr="006E6292" w14:paraId="22D62628" w14:textId="77777777" w:rsidTr="009357F5">
        <w:tc>
          <w:tcPr>
            <w:tcW w:w="3256" w:type="dxa"/>
          </w:tcPr>
          <w:p w14:paraId="05FC97B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465415D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A060BB" w14:paraId="544EFDED" w14:textId="77777777" w:rsidTr="009357F5">
        <w:tc>
          <w:tcPr>
            <w:tcW w:w="3256" w:type="dxa"/>
          </w:tcPr>
          <w:p w14:paraId="0C82929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083E7E54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0811D54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</w:tc>
      </w:tr>
      <w:tr w:rsidR="00DC6AB1" w:rsidRPr="006E6292" w14:paraId="41B74EE5" w14:textId="77777777" w:rsidTr="009357F5">
        <w:tc>
          <w:tcPr>
            <w:tcW w:w="3256" w:type="dxa"/>
          </w:tcPr>
          <w:p w14:paraId="757041D7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6E9ABFA7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1E4B4B" w14:paraId="5727EA1F" w14:textId="77777777" w:rsidTr="009357F5">
        <w:tc>
          <w:tcPr>
            <w:tcW w:w="3256" w:type="dxa"/>
          </w:tcPr>
          <w:p w14:paraId="305A905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1D5F4733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B3B25D9" w14:textId="77777777" w:rsidR="00DC6AB1" w:rsidRPr="001E4B4B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1E4B4B">
              <w:rPr>
                <w:sz w:val="26"/>
                <w:szCs w:val="26"/>
              </w:rPr>
              <w:t>Nếu</w:t>
            </w:r>
            <w:proofErr w:type="spellEnd"/>
            <w:r w:rsidRPr="001E4B4B">
              <w:rPr>
                <w:sz w:val="26"/>
                <w:szCs w:val="26"/>
              </w:rPr>
              <w:t xml:space="preserve"> </w:t>
            </w:r>
            <w:proofErr w:type="spellStart"/>
            <w:r w:rsidRPr="001E4B4B">
              <w:rPr>
                <w:sz w:val="26"/>
                <w:szCs w:val="26"/>
              </w:rPr>
              <w:t>có</w:t>
            </w:r>
            <w:proofErr w:type="spellEnd"/>
            <w:r w:rsidRPr="001E4B4B">
              <w:rPr>
                <w:sz w:val="26"/>
                <w:szCs w:val="26"/>
              </w:rPr>
              <w:t xml:space="preserve"> </w:t>
            </w:r>
            <w:proofErr w:type="spellStart"/>
            <w:r w:rsidRPr="001E4B4B">
              <w:rPr>
                <w:sz w:val="26"/>
                <w:szCs w:val="26"/>
              </w:rPr>
              <w:t>sẽ</w:t>
            </w:r>
            <w:proofErr w:type="spellEnd"/>
            <w:r w:rsidRPr="001E4B4B">
              <w:rPr>
                <w:sz w:val="26"/>
                <w:szCs w:val="26"/>
              </w:rPr>
              <w:t xml:space="preserve"> </w:t>
            </w:r>
            <w:proofErr w:type="spellStart"/>
            <w:r w:rsidRPr="001E4B4B">
              <w:rPr>
                <w:sz w:val="26"/>
                <w:szCs w:val="26"/>
              </w:rPr>
              <w:t>xóa</w:t>
            </w:r>
            <w:proofErr w:type="spellEnd"/>
            <w:r w:rsidRPr="001E4B4B">
              <w:rPr>
                <w:sz w:val="26"/>
                <w:szCs w:val="26"/>
              </w:rPr>
              <w:t xml:space="preserve"> </w:t>
            </w:r>
            <w:proofErr w:type="spellStart"/>
            <w:r w:rsidRPr="001E4B4B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>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14D7D81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6B314189" w14:textId="77777777" w:rsidTr="009357F5">
        <w:tc>
          <w:tcPr>
            <w:tcW w:w="9111" w:type="dxa"/>
            <w:gridSpan w:val="2"/>
          </w:tcPr>
          <w:p w14:paraId="04D49A54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DC6AB1" w:rsidRPr="006E6292" w14:paraId="336B0691" w14:textId="77777777" w:rsidTr="009357F5">
        <w:tc>
          <w:tcPr>
            <w:tcW w:w="3256" w:type="dxa"/>
          </w:tcPr>
          <w:p w14:paraId="5BAC0760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71A3C936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DC6AB1" w:rsidRPr="006E6292" w14:paraId="27E2A343" w14:textId="77777777" w:rsidTr="009357F5">
        <w:tc>
          <w:tcPr>
            <w:tcW w:w="3256" w:type="dxa"/>
          </w:tcPr>
          <w:p w14:paraId="2BE7BC86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74381DF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A060BB" w14:paraId="0EE48AFC" w14:textId="77777777" w:rsidTr="009357F5">
        <w:tc>
          <w:tcPr>
            <w:tcW w:w="3256" w:type="dxa"/>
          </w:tcPr>
          <w:p w14:paraId="3C9E180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180CCAD1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ngồi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DCD7A95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6E6292" w14:paraId="22D78941" w14:textId="77777777" w:rsidTr="009357F5">
        <w:tc>
          <w:tcPr>
            <w:tcW w:w="3256" w:type="dxa"/>
          </w:tcPr>
          <w:p w14:paraId="70B4ABC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5E2DEC8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DC6AB1" w:rsidRPr="00336E82" w14:paraId="10DF5E2C" w14:textId="77777777" w:rsidTr="009357F5">
        <w:tc>
          <w:tcPr>
            <w:tcW w:w="3256" w:type="dxa"/>
          </w:tcPr>
          <w:p w14:paraId="41B93B69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7A28F8D8" w14:textId="77777777" w:rsidR="00DC6AB1" w:rsidRPr="00336E8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336E82">
              <w:rPr>
                <w:sz w:val="26"/>
                <w:szCs w:val="26"/>
              </w:rPr>
              <w:t>Nhận</w:t>
            </w:r>
            <w:proofErr w:type="spellEnd"/>
            <w:r w:rsidRPr="00336E82">
              <w:rPr>
                <w:sz w:val="26"/>
                <w:szCs w:val="26"/>
              </w:rPr>
              <w:t xml:space="preserve"> </w:t>
            </w:r>
            <w:proofErr w:type="spellStart"/>
            <w:r w:rsidRPr="00336E82">
              <w:rPr>
                <w:sz w:val="26"/>
                <w:szCs w:val="26"/>
              </w:rPr>
              <w:t>các</w:t>
            </w:r>
            <w:proofErr w:type="spellEnd"/>
            <w:r w:rsidRPr="00336E82">
              <w:rPr>
                <w:sz w:val="26"/>
                <w:szCs w:val="26"/>
              </w:rPr>
              <w:t xml:space="preserve"> </w:t>
            </w:r>
            <w:proofErr w:type="spellStart"/>
            <w:r w:rsidRPr="00336E82">
              <w:rPr>
                <w:sz w:val="26"/>
                <w:szCs w:val="26"/>
              </w:rPr>
              <w:t>giá</w:t>
            </w:r>
            <w:proofErr w:type="spellEnd"/>
            <w:r w:rsidRPr="00336E82">
              <w:rPr>
                <w:sz w:val="26"/>
                <w:szCs w:val="26"/>
              </w:rPr>
              <w:t xml:space="preserve"> </w:t>
            </w:r>
            <w:proofErr w:type="spellStart"/>
            <w:r w:rsidRPr="00336E82">
              <w:rPr>
                <w:sz w:val="26"/>
                <w:szCs w:val="26"/>
              </w:rPr>
              <w:t>trị</w:t>
            </w:r>
            <w:proofErr w:type="spellEnd"/>
            <w:r w:rsidRPr="00336E82">
              <w:rPr>
                <w:sz w:val="26"/>
                <w:szCs w:val="26"/>
              </w:rPr>
              <w:t xml:space="preserve"> </w:t>
            </w:r>
            <w:proofErr w:type="spellStart"/>
            <w:r w:rsidRPr="00336E82"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</w:tc>
      </w:tr>
    </w:tbl>
    <w:p w14:paraId="642C8072" w14:textId="77777777" w:rsidR="00DC6AB1" w:rsidRPr="00336E82" w:rsidRDefault="00DC6AB1" w:rsidP="00DC6AB1">
      <w:pPr>
        <w:spacing w:after="120" w:line="360" w:lineRule="auto"/>
        <w:rPr>
          <w:sz w:val="26"/>
          <w:szCs w:val="26"/>
        </w:rPr>
      </w:pPr>
    </w:p>
    <w:p w14:paraId="1A4873AD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23904B76" w14:textId="77777777" w:rsidTr="009357F5">
        <w:tc>
          <w:tcPr>
            <w:tcW w:w="9111" w:type="dxa"/>
            <w:gridSpan w:val="2"/>
          </w:tcPr>
          <w:p w14:paraId="688A7AA7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6E6292" w14:paraId="32DE1BD0" w14:textId="77777777" w:rsidTr="009357F5">
        <w:tc>
          <w:tcPr>
            <w:tcW w:w="3256" w:type="dxa"/>
          </w:tcPr>
          <w:p w14:paraId="71ABABD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61EBEC89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6E6292" w14:paraId="44122AC8" w14:textId="77777777" w:rsidTr="009357F5">
        <w:tc>
          <w:tcPr>
            <w:tcW w:w="3256" w:type="dxa"/>
          </w:tcPr>
          <w:p w14:paraId="0DDDBE7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0EE00AFC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  <w:r w:rsidRPr="006E6292">
              <w:rPr>
                <w:sz w:val="26"/>
                <w:szCs w:val="26"/>
              </w:rPr>
              <w:t xml:space="preserve">, </w:t>
            </w:r>
            <w:proofErr w:type="spellStart"/>
            <w:r w:rsidRPr="006E6292">
              <w:rPr>
                <w:sz w:val="26"/>
                <w:szCs w:val="26"/>
              </w:rPr>
              <w:t>nhân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A060BB" w14:paraId="3B3D7863" w14:textId="77777777" w:rsidTr="009357F5">
        <w:tc>
          <w:tcPr>
            <w:tcW w:w="3256" w:type="dxa"/>
          </w:tcPr>
          <w:p w14:paraId="08000E34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052DA8AD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Lưu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  <w:p w14:paraId="43ACA8C6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đơn.Lưu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1D3890C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ta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6E6292" w14:paraId="7DA04F48" w14:textId="77777777" w:rsidTr="009357F5">
        <w:tc>
          <w:tcPr>
            <w:tcW w:w="3256" w:type="dxa"/>
          </w:tcPr>
          <w:p w14:paraId="40403E70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7BA82BAC" w14:textId="77777777" w:rsidR="00DC6AB1" w:rsidRPr="00BF5674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ở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AE75BC" w14:paraId="4C911FBE" w14:textId="77777777" w:rsidTr="009357F5">
        <w:tc>
          <w:tcPr>
            <w:tcW w:w="3256" w:type="dxa"/>
          </w:tcPr>
          <w:p w14:paraId="0A0E694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65E9A6D3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Drawler layer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Bill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FB1EB48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icon search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79C01F1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AE75BC">
              <w:rPr>
                <w:sz w:val="26"/>
                <w:szCs w:val="26"/>
              </w:rPr>
              <w:t xml:space="preserve">- </w:t>
            </w:r>
            <w:proofErr w:type="spellStart"/>
            <w:r w:rsidRPr="00AE75BC">
              <w:rPr>
                <w:sz w:val="26"/>
                <w:szCs w:val="26"/>
              </w:rPr>
              <w:t>Bấm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vào</w:t>
            </w:r>
            <w:proofErr w:type="spellEnd"/>
            <w:r w:rsidRPr="00AE75BC">
              <w:rPr>
                <w:sz w:val="26"/>
                <w:szCs w:val="26"/>
              </w:rPr>
              <w:t xml:space="preserve"> Icon </w:t>
            </w:r>
            <w:proofErr w:type="spellStart"/>
            <w:r w:rsidRPr="00AE75BC">
              <w:rPr>
                <w:sz w:val="26"/>
                <w:szCs w:val="26"/>
              </w:rPr>
              <w:t>thêm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để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vào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trang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th</w:t>
            </w:r>
            <w:r>
              <w:rPr>
                <w:sz w:val="26"/>
                <w:szCs w:val="26"/>
              </w:rPr>
              <w:t>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703841F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AE75BC">
              <w:rPr>
                <w:sz w:val="26"/>
                <w:szCs w:val="26"/>
              </w:rPr>
              <w:t xml:space="preserve">- Khi </w:t>
            </w:r>
            <w:proofErr w:type="spellStart"/>
            <w:r w:rsidRPr="00AE75BC">
              <w:rPr>
                <w:sz w:val="26"/>
                <w:szCs w:val="26"/>
              </w:rPr>
              <w:t>bấm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sửa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sẽ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hiện</w:t>
            </w:r>
            <w:proofErr w:type="spellEnd"/>
            <w:r w:rsidRPr="00AE75BC">
              <w:rPr>
                <w:sz w:val="26"/>
                <w:szCs w:val="26"/>
              </w:rPr>
              <w:t xml:space="preserve"> </w:t>
            </w:r>
            <w:proofErr w:type="spellStart"/>
            <w:r w:rsidRPr="00AE75BC">
              <w:rPr>
                <w:sz w:val="26"/>
                <w:szCs w:val="26"/>
              </w:rPr>
              <w:t>lên</w:t>
            </w:r>
            <w:proofErr w:type="spellEnd"/>
            <w:r w:rsidRPr="00AE75BC">
              <w:rPr>
                <w:sz w:val="26"/>
                <w:szCs w:val="26"/>
              </w:rPr>
              <w:t xml:space="preserve"> dialog </w:t>
            </w:r>
            <w:proofErr w:type="spellStart"/>
            <w:r w:rsidRPr="00AE75BC">
              <w:rPr>
                <w:sz w:val="26"/>
                <w:szCs w:val="26"/>
              </w:rPr>
              <w:t>đ</w:t>
            </w:r>
            <w:r>
              <w:rPr>
                <w:sz w:val="26"/>
                <w:szCs w:val="26"/>
              </w:rPr>
              <w:t>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CF05F9F" w14:textId="77777777" w:rsidR="00DC6AB1" w:rsidRPr="00AE75BC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-Trường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toast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67B92B6" w14:textId="77777777" w:rsidR="00DC6AB1" w:rsidRPr="00AE75BC" w:rsidRDefault="00DC6AB1" w:rsidP="00DC6AB1">
      <w:pPr>
        <w:spacing w:after="120" w:line="360" w:lineRule="auto"/>
        <w:rPr>
          <w:sz w:val="26"/>
          <w:szCs w:val="26"/>
        </w:rPr>
      </w:pPr>
    </w:p>
    <w:p w14:paraId="7DB85663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0A4DA87B" w14:textId="77777777" w:rsidTr="009357F5">
        <w:tc>
          <w:tcPr>
            <w:tcW w:w="9111" w:type="dxa"/>
            <w:gridSpan w:val="2"/>
          </w:tcPr>
          <w:p w14:paraId="23D700FD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715E048A" w14:textId="77777777" w:rsidTr="009357F5">
        <w:tc>
          <w:tcPr>
            <w:tcW w:w="3256" w:type="dxa"/>
          </w:tcPr>
          <w:p w14:paraId="60451D7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6896E6C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0DB8CDA6" w14:textId="77777777" w:rsidTr="009357F5">
        <w:tc>
          <w:tcPr>
            <w:tcW w:w="3256" w:type="dxa"/>
          </w:tcPr>
          <w:p w14:paraId="3EE1242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5E340BE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856229" w14:paraId="718D7EC4" w14:textId="77777777" w:rsidTr="009357F5">
        <w:tc>
          <w:tcPr>
            <w:tcW w:w="3256" w:type="dxa"/>
          </w:tcPr>
          <w:p w14:paraId="05B6060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31271F8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856229">
              <w:rPr>
                <w:sz w:val="26"/>
                <w:szCs w:val="26"/>
              </w:rPr>
              <w:t>Nằm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trong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mục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quản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lý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t</w:t>
            </w:r>
            <w:r>
              <w:rPr>
                <w:sz w:val="26"/>
                <w:szCs w:val="26"/>
              </w:rPr>
              <w:t>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5AB03BE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</w:t>
            </w:r>
            <w:proofErr w:type="spellStart"/>
            <w:r w:rsidRPr="00856229">
              <w:rPr>
                <w:sz w:val="26"/>
                <w:szCs w:val="26"/>
              </w:rPr>
              <w:t>Thêm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một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nhân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viên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m</w:t>
            </w:r>
            <w:r>
              <w:rPr>
                <w:sz w:val="26"/>
                <w:szCs w:val="26"/>
              </w:rPr>
              <w:t>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trọng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 . </w:t>
            </w:r>
          </w:p>
          <w:p w14:paraId="6CBB8941" w14:textId="77777777" w:rsidR="00DC6AB1" w:rsidRPr="00856229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 w:rsidRPr="00856229">
              <w:rPr>
                <w:sz w:val="26"/>
                <w:szCs w:val="26"/>
              </w:rPr>
              <w:t xml:space="preserve">Gmail </w:t>
            </w:r>
            <w:proofErr w:type="spellStart"/>
            <w:r w:rsidRPr="00856229">
              <w:rPr>
                <w:sz w:val="26"/>
                <w:szCs w:val="26"/>
              </w:rPr>
              <w:t>chính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là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tài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khoản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mà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nhân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viên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sẽ</w:t>
            </w:r>
            <w:proofErr w:type="spellEnd"/>
            <w:r w:rsidRPr="00856229">
              <w:rPr>
                <w:sz w:val="26"/>
                <w:szCs w:val="26"/>
              </w:rPr>
              <w:t xml:space="preserve"> </w:t>
            </w:r>
            <w:proofErr w:type="spellStart"/>
            <w:r w:rsidRPr="00856229"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E95E65" w14:paraId="7697707E" w14:textId="77777777" w:rsidTr="009357F5">
        <w:tc>
          <w:tcPr>
            <w:tcW w:w="3256" w:type="dxa"/>
          </w:tcPr>
          <w:p w14:paraId="5C4524A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639C19D2" w14:textId="77777777" w:rsidR="00DC6AB1" w:rsidRPr="00E95E6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E95E65">
              <w:rPr>
                <w:sz w:val="26"/>
                <w:szCs w:val="26"/>
              </w:rPr>
              <w:t xml:space="preserve">Báo </w:t>
            </w:r>
            <w:proofErr w:type="spellStart"/>
            <w:r w:rsidRPr="00E95E65">
              <w:rPr>
                <w:sz w:val="26"/>
                <w:szCs w:val="26"/>
              </w:rPr>
              <w:t>lỗi</w:t>
            </w:r>
            <w:proofErr w:type="spellEnd"/>
            <w:r w:rsidRPr="00E95E65">
              <w:rPr>
                <w:sz w:val="26"/>
                <w:szCs w:val="26"/>
              </w:rPr>
              <w:t xml:space="preserve"> </w:t>
            </w:r>
            <w:proofErr w:type="spellStart"/>
            <w:r w:rsidRPr="00E95E65">
              <w:rPr>
                <w:sz w:val="26"/>
                <w:szCs w:val="26"/>
              </w:rPr>
              <w:t>khi</w:t>
            </w:r>
            <w:proofErr w:type="spellEnd"/>
            <w:r w:rsidRPr="00E95E65">
              <w:rPr>
                <w:sz w:val="26"/>
                <w:szCs w:val="26"/>
              </w:rPr>
              <w:t xml:space="preserve"> </w:t>
            </w:r>
            <w:proofErr w:type="spellStart"/>
            <w:r w:rsidRPr="00E95E65">
              <w:rPr>
                <w:sz w:val="26"/>
                <w:szCs w:val="26"/>
              </w:rPr>
              <w:t>người</w:t>
            </w:r>
            <w:proofErr w:type="spellEnd"/>
            <w:r w:rsidRPr="00E95E65">
              <w:rPr>
                <w:sz w:val="26"/>
                <w:szCs w:val="26"/>
              </w:rPr>
              <w:t xml:space="preserve"> </w:t>
            </w:r>
            <w:proofErr w:type="spellStart"/>
            <w:r w:rsidRPr="00E95E65">
              <w:rPr>
                <w:sz w:val="26"/>
                <w:szCs w:val="26"/>
              </w:rPr>
              <w:t>d</w:t>
            </w:r>
            <w:r>
              <w:rPr>
                <w:sz w:val="26"/>
                <w:szCs w:val="26"/>
              </w:rPr>
              <w:t>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336E82" w14:paraId="2DEBA611" w14:textId="77777777" w:rsidTr="009357F5">
        <w:tc>
          <w:tcPr>
            <w:tcW w:w="3256" w:type="dxa"/>
          </w:tcPr>
          <w:p w14:paraId="2AC37E7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28D89732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  <w:p w14:paraId="182D1077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database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3DD5AA8" w14:textId="77777777" w:rsidR="00DC6AB1" w:rsidRPr="00336E8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Sign out ra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44E9525" w14:textId="77777777" w:rsidR="00DC6AB1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7C306D0F" w14:textId="77777777" w:rsidTr="009357F5">
        <w:tc>
          <w:tcPr>
            <w:tcW w:w="9111" w:type="dxa"/>
            <w:gridSpan w:val="2"/>
          </w:tcPr>
          <w:p w14:paraId="15BC8469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408FDF41" w14:textId="77777777" w:rsidTr="009357F5">
        <w:tc>
          <w:tcPr>
            <w:tcW w:w="3256" w:type="dxa"/>
          </w:tcPr>
          <w:p w14:paraId="68D4CC2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46A845F0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274F863D" w14:textId="77777777" w:rsidTr="009357F5">
        <w:tc>
          <w:tcPr>
            <w:tcW w:w="3256" w:type="dxa"/>
          </w:tcPr>
          <w:p w14:paraId="6A749CF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16B7E16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2205AD" w14:paraId="55B9E2D3" w14:textId="77777777" w:rsidTr="009357F5">
        <w:tc>
          <w:tcPr>
            <w:tcW w:w="3256" w:type="dxa"/>
          </w:tcPr>
          <w:p w14:paraId="30DD86C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D87ADF3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2205AD">
              <w:rPr>
                <w:sz w:val="26"/>
                <w:szCs w:val="26"/>
              </w:rPr>
              <w:t>Đôi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khi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một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nhân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cắp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9290538" w14:textId="77777777" w:rsidR="00DC6AB1" w:rsidRPr="002205AD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</w:p>
        </w:tc>
      </w:tr>
      <w:tr w:rsidR="00DC6AB1" w:rsidRPr="006E6292" w14:paraId="75EFC77A" w14:textId="77777777" w:rsidTr="009357F5">
        <w:tc>
          <w:tcPr>
            <w:tcW w:w="3256" w:type="dxa"/>
          </w:tcPr>
          <w:p w14:paraId="573F9C4E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lastRenderedPageBreak/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3E5C4C8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2205AD" w14:paraId="79ADE0F1" w14:textId="77777777" w:rsidTr="009357F5">
        <w:tc>
          <w:tcPr>
            <w:tcW w:w="3256" w:type="dxa"/>
          </w:tcPr>
          <w:p w14:paraId="0AC492A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3239CEFB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2205AD">
              <w:rPr>
                <w:sz w:val="26"/>
                <w:szCs w:val="26"/>
              </w:rPr>
              <w:t>Chọn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nhân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viên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cần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xóa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tro</w:t>
            </w:r>
            <w:r>
              <w:rPr>
                <w:sz w:val="26"/>
                <w:szCs w:val="26"/>
              </w:rPr>
              <w:t>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Manage Authentication.</w:t>
            </w:r>
          </w:p>
          <w:p w14:paraId="6EC63844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56974AD" w14:textId="77777777" w:rsidR="00DC6AB1" w:rsidRPr="002205AD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 w:rsidRPr="002205AD">
              <w:rPr>
                <w:sz w:val="26"/>
                <w:szCs w:val="26"/>
              </w:rPr>
              <w:t xml:space="preserve">Sau </w:t>
            </w:r>
            <w:proofErr w:type="spellStart"/>
            <w:r w:rsidRPr="002205AD">
              <w:rPr>
                <w:sz w:val="26"/>
                <w:szCs w:val="26"/>
              </w:rPr>
              <w:t>đó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bấm</w:t>
            </w:r>
            <w:proofErr w:type="spellEnd"/>
            <w:r w:rsidRPr="002205AD">
              <w:rPr>
                <w:sz w:val="26"/>
                <w:szCs w:val="26"/>
              </w:rPr>
              <w:t xml:space="preserve"> </w:t>
            </w:r>
            <w:proofErr w:type="spellStart"/>
            <w:r w:rsidRPr="002205AD">
              <w:rPr>
                <w:sz w:val="26"/>
                <w:szCs w:val="26"/>
              </w:rPr>
              <w:t>vào</w:t>
            </w:r>
            <w:proofErr w:type="spellEnd"/>
            <w:r w:rsidRPr="002205AD">
              <w:rPr>
                <w:sz w:val="26"/>
                <w:szCs w:val="26"/>
              </w:rPr>
              <w:t xml:space="preserve"> Del</w:t>
            </w:r>
            <w:r>
              <w:rPr>
                <w:sz w:val="26"/>
                <w:szCs w:val="26"/>
              </w:rPr>
              <w:t xml:space="preserve">ete Account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1E9B846D" w14:textId="77777777" w:rsidR="00DC6AB1" w:rsidRPr="002205AD" w:rsidRDefault="00DC6AB1" w:rsidP="00DC6AB1">
      <w:pPr>
        <w:spacing w:after="120" w:line="360" w:lineRule="auto"/>
        <w:rPr>
          <w:sz w:val="26"/>
          <w:szCs w:val="26"/>
        </w:rPr>
      </w:pPr>
    </w:p>
    <w:p w14:paraId="4F33FB46" w14:textId="77777777" w:rsidR="00DC6AB1" w:rsidRPr="002205AD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41105A6B" w14:textId="77777777" w:rsidTr="009357F5">
        <w:tc>
          <w:tcPr>
            <w:tcW w:w="9111" w:type="dxa"/>
            <w:gridSpan w:val="2"/>
          </w:tcPr>
          <w:p w14:paraId="183B96AE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6AAAEDD6" w14:textId="77777777" w:rsidTr="009357F5">
        <w:tc>
          <w:tcPr>
            <w:tcW w:w="3256" w:type="dxa"/>
          </w:tcPr>
          <w:p w14:paraId="2B69801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09645F5B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DC6AB1" w:rsidRPr="006E6292" w14:paraId="1B2A6A3A" w14:textId="77777777" w:rsidTr="009357F5">
        <w:tc>
          <w:tcPr>
            <w:tcW w:w="3256" w:type="dxa"/>
          </w:tcPr>
          <w:p w14:paraId="3A732B65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6F5496C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r w:rsidRPr="006E6292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DC6AB1" w:rsidRPr="00865CF5" w14:paraId="50AC6A5F" w14:textId="77777777" w:rsidTr="009357F5">
        <w:tc>
          <w:tcPr>
            <w:tcW w:w="3256" w:type="dxa"/>
          </w:tcPr>
          <w:p w14:paraId="453A039E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5DA9A85A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27209C" w14:paraId="736A9C50" w14:textId="77777777" w:rsidTr="009357F5">
        <w:tc>
          <w:tcPr>
            <w:tcW w:w="3256" w:type="dxa"/>
          </w:tcPr>
          <w:p w14:paraId="0179AB03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33A2462B" w14:textId="77777777" w:rsidR="00DC6AB1" w:rsidRPr="0027209C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27209C">
              <w:rPr>
                <w:sz w:val="26"/>
                <w:szCs w:val="26"/>
              </w:rPr>
              <w:t xml:space="preserve">Báo </w:t>
            </w:r>
            <w:proofErr w:type="spellStart"/>
            <w:r w:rsidRPr="0027209C">
              <w:rPr>
                <w:sz w:val="26"/>
                <w:szCs w:val="26"/>
              </w:rPr>
              <w:t>lỗi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khi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nhập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thi</w:t>
            </w:r>
            <w:r>
              <w:rPr>
                <w:sz w:val="26"/>
                <w:szCs w:val="26"/>
              </w:rPr>
              <w:t>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27209C" w14:paraId="1218A575" w14:textId="77777777" w:rsidTr="009357F5">
        <w:tc>
          <w:tcPr>
            <w:tcW w:w="3256" w:type="dxa"/>
          </w:tcPr>
          <w:p w14:paraId="5BFB9359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5D509D50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27209C">
              <w:rPr>
                <w:sz w:val="26"/>
                <w:szCs w:val="26"/>
              </w:rPr>
              <w:t xml:space="preserve">- </w:t>
            </w:r>
            <w:proofErr w:type="spellStart"/>
            <w:r w:rsidRPr="0027209C">
              <w:rPr>
                <w:sz w:val="26"/>
                <w:szCs w:val="26"/>
              </w:rPr>
              <w:t>Chọn</w:t>
            </w:r>
            <w:proofErr w:type="spellEnd"/>
            <w:r w:rsidRPr="0027209C">
              <w:rPr>
                <w:sz w:val="26"/>
                <w:szCs w:val="26"/>
              </w:rPr>
              <w:t xml:space="preserve"> Manage Information </w:t>
            </w:r>
            <w:proofErr w:type="spellStart"/>
            <w:r w:rsidRPr="0027209C">
              <w:rPr>
                <w:sz w:val="26"/>
                <w:szCs w:val="26"/>
              </w:rPr>
              <w:t>để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sửa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thông</w:t>
            </w:r>
            <w:proofErr w:type="spellEnd"/>
            <w:r w:rsidRPr="0027209C">
              <w:rPr>
                <w:sz w:val="26"/>
                <w:szCs w:val="26"/>
              </w:rPr>
              <w:t xml:space="preserve"> tin </w:t>
            </w:r>
            <w:proofErr w:type="spellStart"/>
            <w:r w:rsidRPr="0027209C">
              <w:rPr>
                <w:sz w:val="26"/>
                <w:szCs w:val="26"/>
              </w:rPr>
              <w:t>của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nhân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 w:rsidRPr="0027209C">
              <w:rPr>
                <w:sz w:val="26"/>
                <w:szCs w:val="26"/>
              </w:rPr>
              <w:t>viên</w:t>
            </w:r>
            <w:proofErr w:type="spellEnd"/>
            <w:r w:rsidRPr="0027209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8AFFA0C" w14:textId="77777777" w:rsidR="00DC6AB1" w:rsidRPr="0027209C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Manage Authentication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6904029" w14:textId="77777777" w:rsidR="00DC6AB1" w:rsidRPr="0027209C" w:rsidRDefault="00DC6AB1" w:rsidP="00DC6AB1">
      <w:pPr>
        <w:spacing w:after="120" w:line="360" w:lineRule="auto"/>
        <w:rPr>
          <w:sz w:val="26"/>
          <w:szCs w:val="26"/>
        </w:rPr>
      </w:pPr>
    </w:p>
    <w:p w14:paraId="76FA49BF" w14:textId="77777777" w:rsidR="00DC6AB1" w:rsidRPr="0027209C" w:rsidRDefault="00DC6AB1" w:rsidP="00DC6AB1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DC6AB1" w:rsidRPr="006E6292" w14:paraId="4D53687C" w14:textId="77777777" w:rsidTr="009357F5">
        <w:tc>
          <w:tcPr>
            <w:tcW w:w="9111" w:type="dxa"/>
            <w:gridSpan w:val="2"/>
          </w:tcPr>
          <w:p w14:paraId="7AEC10F4" w14:textId="77777777" w:rsidR="00DC6AB1" w:rsidRPr="006E6292" w:rsidRDefault="00DC6AB1" w:rsidP="009357F5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</w:p>
        </w:tc>
      </w:tr>
      <w:tr w:rsidR="00DC6AB1" w:rsidRPr="006E6292" w14:paraId="2D2D3E65" w14:textId="77777777" w:rsidTr="009357F5">
        <w:tc>
          <w:tcPr>
            <w:tcW w:w="3256" w:type="dxa"/>
          </w:tcPr>
          <w:p w14:paraId="13DC4307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04041F31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</w:p>
        </w:tc>
      </w:tr>
      <w:tr w:rsidR="00DC6AB1" w:rsidRPr="006E6292" w14:paraId="3A89D000" w14:textId="77777777" w:rsidTr="009357F5">
        <w:tc>
          <w:tcPr>
            <w:tcW w:w="3256" w:type="dxa"/>
          </w:tcPr>
          <w:p w14:paraId="3BBF66E2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Tên</w:t>
            </w:r>
            <w:proofErr w:type="spellEnd"/>
            <w:r w:rsidRPr="006E6292"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38DABCCD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 w:rsidRPr="006E6292">
              <w:rPr>
                <w:sz w:val="26"/>
                <w:szCs w:val="26"/>
              </w:rPr>
              <w:t xml:space="preserve">Quản </w:t>
            </w:r>
            <w:proofErr w:type="spellStart"/>
            <w:proofErr w:type="gramStart"/>
            <w:r w:rsidRPr="006E6292"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DC6AB1" w:rsidRPr="00865CF5" w14:paraId="368D3C6F" w14:textId="77777777" w:rsidTr="009357F5">
        <w:tc>
          <w:tcPr>
            <w:tcW w:w="3256" w:type="dxa"/>
          </w:tcPr>
          <w:p w14:paraId="53FD6D6F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Mô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C5C2892" w14:textId="77777777" w:rsidR="00DC6AB1" w:rsidRPr="00865CF5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>Email ,</w:t>
            </w:r>
            <w:proofErr w:type="gramEnd"/>
            <w:r>
              <w:rPr>
                <w:sz w:val="26"/>
                <w:szCs w:val="26"/>
              </w:rPr>
              <w:t xml:space="preserve"> Password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C6AB1" w:rsidRPr="001845BE" w14:paraId="2A2815A8" w14:textId="77777777" w:rsidTr="009357F5">
        <w:tc>
          <w:tcPr>
            <w:tcW w:w="3256" w:type="dxa"/>
          </w:tcPr>
          <w:p w14:paraId="63544E88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Ngoại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345599F0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1845BE">
              <w:rPr>
                <w:sz w:val="26"/>
                <w:szCs w:val="26"/>
              </w:rPr>
              <w:t>Xác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thực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thất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bại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th</w:t>
            </w:r>
            <w:r>
              <w:rPr>
                <w:sz w:val="26"/>
                <w:szCs w:val="26"/>
              </w:rPr>
              <w:t>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  <w:p w14:paraId="52FF608E" w14:textId="77777777" w:rsidR="00DC6AB1" w:rsidRPr="001845BE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</w:tc>
      </w:tr>
      <w:tr w:rsidR="00DC6AB1" w:rsidRPr="001845BE" w14:paraId="3D537977" w14:textId="77777777" w:rsidTr="009357F5">
        <w:tc>
          <w:tcPr>
            <w:tcW w:w="3256" w:type="dxa"/>
          </w:tcPr>
          <w:p w14:paraId="5ED3A15A" w14:textId="77777777" w:rsidR="00DC6AB1" w:rsidRPr="006E6292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 w:rsidRPr="006E6292">
              <w:rPr>
                <w:sz w:val="26"/>
                <w:szCs w:val="26"/>
              </w:rPr>
              <w:t>Kịch</w:t>
            </w:r>
            <w:proofErr w:type="spellEnd"/>
            <w:r w:rsidRPr="006E6292">
              <w:rPr>
                <w:sz w:val="26"/>
                <w:szCs w:val="26"/>
              </w:rPr>
              <w:t xml:space="preserve"> </w:t>
            </w:r>
            <w:proofErr w:type="spellStart"/>
            <w:r w:rsidRPr="006E6292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77E1D2EF" w14:textId="77777777" w:rsidR="00DC6AB1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rồi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D66017A" w14:textId="77777777" w:rsidR="00DC6AB1" w:rsidRPr="001845BE" w:rsidRDefault="00DC6AB1" w:rsidP="009357F5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 w:rsidRPr="001845BE">
              <w:rPr>
                <w:sz w:val="26"/>
                <w:szCs w:val="26"/>
              </w:rPr>
              <w:t>Còn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nếu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như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người</w:t>
            </w:r>
            <w:proofErr w:type="spellEnd"/>
            <w:r w:rsidRPr="001845BE">
              <w:rPr>
                <w:sz w:val="26"/>
                <w:szCs w:val="26"/>
              </w:rPr>
              <w:t xml:space="preserve"> </w:t>
            </w:r>
            <w:proofErr w:type="spellStart"/>
            <w:r w:rsidRPr="001845BE">
              <w:rPr>
                <w:sz w:val="26"/>
                <w:szCs w:val="26"/>
              </w:rPr>
              <w:t>d</w:t>
            </w:r>
            <w:r>
              <w:rPr>
                <w:sz w:val="26"/>
                <w:szCs w:val="26"/>
              </w:rPr>
              <w:t>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667A365" w14:textId="77777777" w:rsidR="00DC6AB1" w:rsidRPr="001845BE" w:rsidRDefault="00DC6AB1" w:rsidP="00DC6AB1">
      <w:pPr>
        <w:spacing w:after="120" w:line="360" w:lineRule="auto"/>
        <w:rPr>
          <w:sz w:val="26"/>
          <w:szCs w:val="26"/>
        </w:rPr>
      </w:pPr>
    </w:p>
    <w:p w14:paraId="10F43961" w14:textId="77777777" w:rsidR="00DC6AB1" w:rsidRPr="001845BE" w:rsidRDefault="00DC6AB1" w:rsidP="00DC6AB1">
      <w:pPr>
        <w:spacing w:after="120" w:line="360" w:lineRule="auto"/>
        <w:rPr>
          <w:sz w:val="26"/>
          <w:szCs w:val="26"/>
        </w:rPr>
      </w:pPr>
    </w:p>
    <w:p w14:paraId="2310B37D" w14:textId="52C281F3" w:rsidR="00DC6AB1" w:rsidRDefault="00DC6AB1">
      <w:pPr>
        <w:spacing w:after="120" w:line="360" w:lineRule="auto"/>
        <w:rPr>
          <w:sz w:val="26"/>
          <w:szCs w:val="26"/>
        </w:rPr>
      </w:pPr>
    </w:p>
    <w:p w14:paraId="0B002252" w14:textId="0F8C546F" w:rsidR="00DC6AB1" w:rsidRDefault="00DC6AB1">
      <w:pPr>
        <w:spacing w:after="120" w:line="360" w:lineRule="auto"/>
        <w:rPr>
          <w:sz w:val="26"/>
          <w:szCs w:val="26"/>
        </w:rPr>
      </w:pPr>
    </w:p>
    <w:p w14:paraId="158FE019" w14:textId="5925F5A3" w:rsidR="00DC6AB1" w:rsidRDefault="00DC6AB1">
      <w:pPr>
        <w:spacing w:after="120" w:line="360" w:lineRule="auto"/>
        <w:rPr>
          <w:sz w:val="26"/>
          <w:szCs w:val="26"/>
        </w:rPr>
      </w:pPr>
    </w:p>
    <w:p w14:paraId="204D450F" w14:textId="77777777" w:rsidR="00DC6AB1" w:rsidRDefault="00DC6AB1">
      <w:pPr>
        <w:spacing w:after="120" w:line="360" w:lineRule="auto"/>
        <w:rPr>
          <w:sz w:val="26"/>
          <w:szCs w:val="26"/>
        </w:rPr>
      </w:pPr>
    </w:p>
    <w:p w14:paraId="21DA2F7D" w14:textId="77777777" w:rsidR="0012266E" w:rsidRDefault="00C07420">
      <w:pPr>
        <w:pStyle w:val="Chng"/>
        <w:outlineLvl w:val="1"/>
      </w:pPr>
      <w:bookmarkStart w:id="18" w:name="_Toc9896"/>
      <w:bookmarkStart w:id="19" w:name="_Toc25798"/>
      <w:bookmarkStart w:id="20" w:name="_Toc87974848"/>
      <w:r>
        <w:lastRenderedPageBreak/>
        <w:t>CHƯƠNG 3: User Interface Design.</w:t>
      </w:r>
      <w:bookmarkEnd w:id="18"/>
      <w:bookmarkEnd w:id="19"/>
      <w:bookmarkEnd w:id="20"/>
    </w:p>
    <w:p w14:paraId="4A5C8628" w14:textId="276705BF" w:rsidR="0012266E" w:rsidRDefault="009204A6">
      <w:pPr>
        <w:pStyle w:val="Tiumccp1"/>
        <w:outlineLvl w:val="1"/>
      </w:pPr>
      <w:bookmarkStart w:id="21" w:name="_Toc87974849"/>
      <w:r>
        <w:t xml:space="preserve">Tài </w:t>
      </w:r>
      <w:proofErr w:type="spellStart"/>
      <w:r>
        <w:t>Khoảng</w:t>
      </w:r>
      <w:bookmarkEnd w:id="21"/>
      <w:proofErr w:type="spellEnd"/>
    </w:p>
    <w:p w14:paraId="5A938BC4" w14:textId="77777777" w:rsidR="0012266E" w:rsidRDefault="0012266E">
      <w:pPr>
        <w:pStyle w:val="Tiumccp1"/>
        <w:outlineLvl w:val="1"/>
      </w:pPr>
    </w:p>
    <w:p w14:paraId="6965B2DF" w14:textId="77777777" w:rsidR="0012266E" w:rsidRDefault="00C07420">
      <w:pPr>
        <w:pStyle w:val="Chng"/>
        <w:jc w:val="distribute"/>
      </w:pPr>
      <w:r>
        <w:rPr>
          <w:noProof/>
        </w:rPr>
        <w:drawing>
          <wp:inline distT="0" distB="0" distL="114300" distR="114300" wp14:anchorId="0B0B0FD5" wp14:editId="426B14A1">
            <wp:extent cx="1765935" cy="3621405"/>
            <wp:effectExtent l="0" t="0" r="5715" b="17145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032B73" wp14:editId="11A68EC8">
            <wp:extent cx="1724660" cy="3613785"/>
            <wp:effectExtent l="0" t="0" r="8890" b="571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DC04461" wp14:editId="140C2026">
            <wp:extent cx="1766570" cy="3627755"/>
            <wp:effectExtent l="0" t="0" r="5080" b="10795"/>
            <wp:docPr id="7" name="Picture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F897" w14:textId="77777777" w:rsidR="0012266E" w:rsidRDefault="0012266E">
      <w:pPr>
        <w:pStyle w:val="Chng"/>
        <w:jc w:val="distribute"/>
        <w:rPr>
          <w:sz w:val="24"/>
          <w:szCs w:val="24"/>
        </w:rPr>
      </w:pPr>
    </w:p>
    <w:p w14:paraId="7DCCA20D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2E71CDD3" w14:textId="77777777" w:rsidR="0012266E" w:rsidRDefault="00C07420">
      <w:pPr>
        <w:numPr>
          <w:ilvl w:val="0"/>
          <w:numId w:val="2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EF1F04A" w14:textId="77777777" w:rsidR="0012266E" w:rsidRDefault="00C07420">
      <w:pPr>
        <w:numPr>
          <w:ilvl w:val="0"/>
          <w:numId w:val="2"/>
        </w:numPr>
        <w:spacing w:after="120" w:line="360" w:lineRule="auto"/>
      </w:pPr>
      <w:proofErr w:type="spellStart"/>
      <w:r>
        <w:t>Gủi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hay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29C4285" w14:textId="77777777" w:rsidR="0012266E" w:rsidRDefault="00C07420">
      <w:pPr>
        <w:numPr>
          <w:ilvl w:val="0"/>
          <w:numId w:val="2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3FB0908E" w14:textId="77777777" w:rsidR="0012266E" w:rsidRDefault="00C07420">
      <w:pPr>
        <w:spacing w:after="120" w:line="360" w:lineRule="auto"/>
        <w:ind w:firstLine="72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Account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A65FD1" w14:textId="77777777" w:rsidR="0012266E" w:rsidRDefault="0012266E">
      <w:pPr>
        <w:spacing w:after="120" w:line="360" w:lineRule="auto"/>
        <w:ind w:firstLine="720"/>
        <w:rPr>
          <w:sz w:val="26"/>
          <w:szCs w:val="26"/>
        </w:rPr>
      </w:pPr>
    </w:p>
    <w:p w14:paraId="50B6C9AA" w14:textId="77777777" w:rsidR="0012266E" w:rsidRDefault="0012266E">
      <w:pPr>
        <w:spacing w:after="120" w:line="360" w:lineRule="auto"/>
        <w:jc w:val="both"/>
        <w:rPr>
          <w:sz w:val="26"/>
          <w:szCs w:val="26"/>
        </w:rPr>
      </w:pPr>
    </w:p>
    <w:p w14:paraId="0F63589A" w14:textId="77777777" w:rsidR="0012266E" w:rsidRDefault="00C07420">
      <w:pPr>
        <w:pStyle w:val="Tiumccp1"/>
        <w:outlineLvl w:val="1"/>
        <w:rPr>
          <w:bCs/>
          <w:szCs w:val="26"/>
        </w:rPr>
      </w:pPr>
      <w:bookmarkStart w:id="22" w:name="_Toc9726"/>
      <w:bookmarkStart w:id="23" w:name="_Toc30293"/>
      <w:bookmarkStart w:id="24" w:name="_Toc87974850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2"/>
      <w:bookmarkEnd w:id="23"/>
      <w:bookmarkEnd w:id="24"/>
      <w:proofErr w:type="spellEnd"/>
      <w:r>
        <w:t xml:space="preserve"> </w:t>
      </w:r>
    </w:p>
    <w:p w14:paraId="714AB74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039FC4A" wp14:editId="3B907C59">
            <wp:extent cx="1515745" cy="3173730"/>
            <wp:effectExtent l="0" t="0" r="8255" b="7620"/>
            <wp:docPr id="12" name="Picture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0FF3787" wp14:editId="4A01FDAD">
            <wp:extent cx="1550035" cy="3172460"/>
            <wp:effectExtent l="0" t="0" r="12065" b="8890"/>
            <wp:docPr id="11" name="Picture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96DA233" wp14:editId="0DF45BE4">
            <wp:extent cx="1616710" cy="3202305"/>
            <wp:effectExtent l="0" t="0" r="2540" b="17145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200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72707EA9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7275F9BD" wp14:editId="32FAC58A">
            <wp:extent cx="1455420" cy="2995930"/>
            <wp:effectExtent l="0" t="0" r="11430" b="13970"/>
            <wp:docPr id="15" name="Picture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9791EF7" wp14:editId="16A5CFC9">
            <wp:extent cx="1491615" cy="3044190"/>
            <wp:effectExtent l="0" t="0" r="13335" b="3810"/>
            <wp:docPr id="14" name="Picture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22114A1" wp14:editId="7A2150AE">
            <wp:extent cx="1453515" cy="3061335"/>
            <wp:effectExtent l="0" t="0" r="13335" b="5715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127A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10A9C08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B212E80" wp14:editId="7301D81D">
            <wp:extent cx="1539875" cy="3230880"/>
            <wp:effectExtent l="0" t="0" r="3175" b="7620"/>
            <wp:docPr id="17" name="Picture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CCB4DE" wp14:editId="50436484">
            <wp:extent cx="1551940" cy="3221990"/>
            <wp:effectExtent l="0" t="0" r="10160" b="16510"/>
            <wp:docPr id="16" name="Picture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4F63" w14:textId="77777777" w:rsidR="0012266E" w:rsidRDefault="0012266E">
      <w:pPr>
        <w:spacing w:after="120" w:line="360" w:lineRule="auto"/>
        <w:jc w:val="distribute"/>
      </w:pPr>
    </w:p>
    <w:p w14:paraId="198E8054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DDD78F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7BA32F89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E638984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B9F526A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A296E97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22849F01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4D49E7D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BD0F2EE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1A048648" w14:textId="77777777" w:rsidR="0012266E" w:rsidRDefault="00C07420">
      <w:pPr>
        <w:spacing w:after="120" w:line="360" w:lineRule="auto"/>
      </w:pPr>
      <w:r>
        <w:lastRenderedPageBreak/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3AA02856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D383D37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619135E1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ACCDCD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404117B8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1C37D21A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483E446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2D90713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AF16635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  <w:r>
        <w:rPr>
          <w:sz w:val="26"/>
          <w:szCs w:val="26"/>
        </w:rPr>
        <w:t xml:space="preserve"> </w:t>
      </w:r>
    </w:p>
    <w:p w14:paraId="69EAADE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B1F89E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3F977B2" w14:textId="77777777" w:rsidR="0012266E" w:rsidRDefault="00C07420">
      <w:pPr>
        <w:pStyle w:val="Tiumccp1"/>
        <w:outlineLvl w:val="1"/>
      </w:pPr>
      <w:bookmarkStart w:id="25" w:name="_Toc16023"/>
      <w:bookmarkStart w:id="26" w:name="_Toc12169"/>
      <w:bookmarkStart w:id="27" w:name="_Toc8797485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5"/>
      <w:bookmarkEnd w:id="26"/>
      <w:bookmarkEnd w:id="27"/>
    </w:p>
    <w:p w14:paraId="0471C45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4473FAD0" wp14:editId="3069D5C1">
            <wp:extent cx="1560195" cy="3187700"/>
            <wp:effectExtent l="0" t="0" r="1905" b="12700"/>
            <wp:docPr id="20" name="Picture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73A1EEF" wp14:editId="3BC19E27">
            <wp:extent cx="1542415" cy="3150870"/>
            <wp:effectExtent l="0" t="0" r="635" b="11430"/>
            <wp:docPr id="19" name="Picture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DDD0428" wp14:editId="72F518AB">
            <wp:extent cx="1543685" cy="3154045"/>
            <wp:effectExtent l="0" t="0" r="18415" b="8255"/>
            <wp:docPr id="18" name="Picture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EA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3FC0436B" wp14:editId="4DE73DE8">
            <wp:extent cx="1454150" cy="3067050"/>
            <wp:effectExtent l="0" t="0" r="12700" b="0"/>
            <wp:docPr id="23" name="Picture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3EC58C" wp14:editId="722D64A6">
            <wp:extent cx="1529080" cy="3075940"/>
            <wp:effectExtent l="0" t="0" r="13970" b="10160"/>
            <wp:docPr id="22" name="Picture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27B1782" wp14:editId="5741C2F2">
            <wp:extent cx="1537335" cy="3016250"/>
            <wp:effectExtent l="0" t="0" r="5715" b="12700"/>
            <wp:docPr id="21" name="Picture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7002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10E0AD43" wp14:editId="166393AC">
            <wp:extent cx="1633220" cy="3428365"/>
            <wp:effectExtent l="0" t="0" r="5080" b="635"/>
            <wp:docPr id="25" name="Picture 2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24E709" wp14:editId="73BFE490">
            <wp:extent cx="1748790" cy="3422650"/>
            <wp:effectExtent l="0" t="0" r="3810" b="6350"/>
            <wp:docPr id="24" name="Picture 2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2D3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A8E280A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A2C3E1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214143B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FCF8710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7D6ADF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179C2BA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173051FC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3C5E00D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493132B5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F731760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D54C4F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8154B1D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23EF7C77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586AE68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ADDA91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ABD07B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E6A00AE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43A9191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935116D" w14:textId="77777777" w:rsidR="0012266E" w:rsidRDefault="00C07420">
      <w:pPr>
        <w:pStyle w:val="Tiumccp1"/>
        <w:outlineLvl w:val="1"/>
      </w:pPr>
      <w:bookmarkStart w:id="28" w:name="_Toc4770"/>
      <w:bookmarkStart w:id="29" w:name="_Toc13092"/>
      <w:bookmarkStart w:id="30" w:name="_Toc87974852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8"/>
      <w:bookmarkEnd w:id="29"/>
      <w:bookmarkEnd w:id="30"/>
    </w:p>
    <w:p w14:paraId="13EA5CAA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23B04D2B" wp14:editId="3D8D30FB">
            <wp:extent cx="1620520" cy="3408045"/>
            <wp:effectExtent l="0" t="0" r="17780" b="1905"/>
            <wp:docPr id="30" name="Picture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C9CD629" wp14:editId="57D0DFF3">
            <wp:extent cx="1659255" cy="3382010"/>
            <wp:effectExtent l="0" t="0" r="17145" b="889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32C4D44" wp14:editId="559CD0F7">
            <wp:extent cx="1628775" cy="3396615"/>
            <wp:effectExtent l="0" t="0" r="9525" b="13335"/>
            <wp:docPr id="28" name="Picture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5F9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7C097476" wp14:editId="11C5D6D2">
            <wp:extent cx="1684020" cy="3470275"/>
            <wp:effectExtent l="0" t="0" r="11430" b="15875"/>
            <wp:docPr id="27" name="Picture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DCEE4D1" wp14:editId="352D1E69">
            <wp:extent cx="1707515" cy="3540125"/>
            <wp:effectExtent l="0" t="0" r="6985" b="3175"/>
            <wp:docPr id="26" name="Picture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0E7B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4C2D7A65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07BD5C52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68B7149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2E85B98A" w14:textId="77777777" w:rsidR="0012266E" w:rsidRDefault="00C07420">
      <w:pPr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B2BA990" w14:textId="77777777" w:rsidR="0012266E" w:rsidRDefault="00C07420">
      <w:pPr>
        <w:spacing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514EFA0" w14:textId="77777777" w:rsidR="0012266E" w:rsidRDefault="00C07420">
      <w:pPr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7F399FB1" w14:textId="77777777" w:rsidR="0012266E" w:rsidRDefault="00C07420">
      <w:pPr>
        <w:spacing w:line="360" w:lineRule="auto"/>
      </w:pPr>
      <w:r>
        <w:tab/>
      </w:r>
      <w:r>
        <w:tab/>
        <w:t xml:space="preserve">Xem;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thanh</w:t>
      </w:r>
      <w:proofErr w:type="spellEnd"/>
      <w:proofErr w:type="gram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60B04FF2" w14:textId="77777777" w:rsidR="0012266E" w:rsidRDefault="00C07420">
      <w:pPr>
        <w:spacing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66F7E07C" w14:textId="77777777" w:rsidR="0012266E" w:rsidRDefault="00C07420">
      <w:pPr>
        <w:spacing w:line="360" w:lineRule="auto"/>
      </w:pPr>
      <w:r>
        <w:tab/>
      </w:r>
      <w:r>
        <w:tab/>
      </w:r>
      <w:proofErr w:type="spellStart"/>
      <w:r>
        <w:t>Sửa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E6BF2A0" w14:textId="77777777" w:rsidR="0012266E" w:rsidRDefault="00C07420">
      <w:pPr>
        <w:spacing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1E47CE73" w14:textId="77777777" w:rsidR="0012266E" w:rsidRDefault="0012266E">
      <w:pPr>
        <w:spacing w:line="360" w:lineRule="auto"/>
      </w:pPr>
    </w:p>
    <w:p w14:paraId="43C7E1F3" w14:textId="77777777" w:rsidR="0012266E" w:rsidRDefault="00C07420">
      <w:pPr>
        <w:pStyle w:val="Tiumccp1"/>
        <w:outlineLvl w:val="1"/>
      </w:pPr>
      <w:bookmarkStart w:id="31" w:name="_Toc15971"/>
      <w:bookmarkStart w:id="32" w:name="_Toc44"/>
      <w:bookmarkStart w:id="33" w:name="_Toc87974853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1"/>
      <w:bookmarkEnd w:id="32"/>
      <w:bookmarkEnd w:id="33"/>
      <w:proofErr w:type="spellEnd"/>
    </w:p>
    <w:p w14:paraId="66340EC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1EF47EFC" wp14:editId="24B83F0C">
            <wp:extent cx="1705610" cy="3515995"/>
            <wp:effectExtent l="0" t="0" r="8890" b="8255"/>
            <wp:docPr id="39" name="Picture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B577D5C" wp14:editId="76710FA1">
            <wp:extent cx="1741170" cy="3519170"/>
            <wp:effectExtent l="0" t="0" r="11430" b="5080"/>
            <wp:docPr id="38" name="Picture 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A719231" wp14:editId="220241A3">
            <wp:extent cx="1721485" cy="3498215"/>
            <wp:effectExtent l="0" t="0" r="12065" b="6985"/>
            <wp:docPr id="37" name="Picture 3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D608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4B9CC9E7" wp14:editId="58FA8BE4">
            <wp:extent cx="1547495" cy="3197860"/>
            <wp:effectExtent l="0" t="0" r="14605" b="2540"/>
            <wp:docPr id="36" name="Picture 3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ED59607" wp14:editId="02E9491D">
            <wp:extent cx="1488440" cy="3135630"/>
            <wp:effectExtent l="0" t="0" r="16510" b="7620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AA68459" wp14:editId="7130279E">
            <wp:extent cx="1548130" cy="3130550"/>
            <wp:effectExtent l="0" t="0" r="13970" b="12700"/>
            <wp:docPr id="34" name="Picture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B87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220BB62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5F6CCEB5" wp14:editId="6C42EEC3">
            <wp:extent cx="1276350" cy="2636520"/>
            <wp:effectExtent l="0" t="0" r="0" b="11430"/>
            <wp:docPr id="33" name="Picture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ECE9617" wp14:editId="3660D5E2">
            <wp:extent cx="1234440" cy="2635250"/>
            <wp:effectExtent l="0" t="0" r="3810" b="12700"/>
            <wp:docPr id="32" name="Picture 3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FA1DA9" wp14:editId="0550BF14">
            <wp:extent cx="1298575" cy="2644140"/>
            <wp:effectExtent l="0" t="0" r="15875" b="3810"/>
            <wp:docPr id="31" name="Picture 3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4738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73B100A3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6872707D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24E3F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email,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5906A6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04ECF02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</w:p>
    <w:p w14:paraId="6A682E2E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9C08C3B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AD07C6A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B41C534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5371570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D3E305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5D184D3" w14:textId="77777777" w:rsidR="0012266E" w:rsidRDefault="00C07420">
      <w:pPr>
        <w:spacing w:after="120" w:line="360" w:lineRule="auto"/>
        <w:ind w:firstLine="720"/>
      </w:pPr>
      <w:proofErr w:type="spellStart"/>
      <w:r>
        <w:lastRenderedPageBreak/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51E15902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D20911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khảon</w:t>
      </w:r>
      <w:proofErr w:type="spellEnd"/>
      <w:r>
        <w:t>.</w:t>
      </w:r>
    </w:p>
    <w:p w14:paraId="756A363A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AF555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F69D7A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A81F9F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175FD86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2FD55B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BCEEC3B" w14:textId="77777777" w:rsidR="0012266E" w:rsidRDefault="00C07420">
      <w:pPr>
        <w:pStyle w:val="Tiumccp1"/>
        <w:outlineLvl w:val="1"/>
      </w:pPr>
      <w:bookmarkStart w:id="34" w:name="_Toc27202"/>
      <w:bookmarkStart w:id="35" w:name="_Toc13857"/>
      <w:bookmarkStart w:id="36" w:name="_Toc87974854"/>
      <w:r>
        <w:t xml:space="preserve">Quản </w:t>
      </w:r>
      <w:proofErr w:type="spellStart"/>
      <w:r>
        <w:t>lý</w:t>
      </w:r>
      <w:proofErr w:type="spellEnd"/>
      <w:r>
        <w:t xml:space="preserve"> menu</w:t>
      </w:r>
      <w:bookmarkEnd w:id="34"/>
      <w:bookmarkEnd w:id="35"/>
      <w:bookmarkEnd w:id="36"/>
    </w:p>
    <w:p w14:paraId="2C497298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05BF1E36" wp14:editId="0FF6BD16">
            <wp:extent cx="1449070" cy="3000375"/>
            <wp:effectExtent l="0" t="0" r="17780" b="9525"/>
            <wp:docPr id="50" name="Picture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7C0A2B4" wp14:editId="042E7F3A">
            <wp:extent cx="1438910" cy="2999105"/>
            <wp:effectExtent l="0" t="0" r="8890" b="10795"/>
            <wp:docPr id="49" name="Picture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6D39184" wp14:editId="7D822654">
            <wp:extent cx="1453515" cy="3004185"/>
            <wp:effectExtent l="0" t="0" r="13335" b="5715"/>
            <wp:docPr id="48" name="Picture 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FEEC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5055942" wp14:editId="393DEC74">
            <wp:extent cx="1342390" cy="2719705"/>
            <wp:effectExtent l="0" t="0" r="10160" b="4445"/>
            <wp:docPr id="47" name="Picture 4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7A4EFD1" wp14:editId="2D90D7F4">
            <wp:extent cx="1338580" cy="2755900"/>
            <wp:effectExtent l="0" t="0" r="13970" b="6350"/>
            <wp:docPr id="46" name="Picture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B979DE" wp14:editId="6E850566">
            <wp:extent cx="1346835" cy="2738120"/>
            <wp:effectExtent l="0" t="0" r="5715" b="5080"/>
            <wp:docPr id="45" name="Picture 4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512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002D0C66" wp14:editId="5B415FB9">
            <wp:extent cx="1491615" cy="3062605"/>
            <wp:effectExtent l="0" t="0" r="13335" b="4445"/>
            <wp:docPr id="44" name="Picture 4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6021EA9" wp14:editId="4A5F3B8B">
            <wp:extent cx="1511935" cy="3067685"/>
            <wp:effectExtent l="0" t="0" r="12065" b="18415"/>
            <wp:docPr id="43" name="Picture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27C30F7" wp14:editId="316F5C08">
            <wp:extent cx="1477645" cy="3089275"/>
            <wp:effectExtent l="0" t="0" r="8255" b="15875"/>
            <wp:docPr id="42" name="Picture 4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4C5D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182A72C1" wp14:editId="2F811368">
            <wp:extent cx="1491615" cy="3150235"/>
            <wp:effectExtent l="0" t="0" r="13335" b="12065"/>
            <wp:docPr id="41" name="Picture 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D24697" wp14:editId="6EEABF1B">
            <wp:extent cx="1521460" cy="3103245"/>
            <wp:effectExtent l="0" t="0" r="2540" b="1905"/>
            <wp:docPr id="40" name="Picture 4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A0D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6986152A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57E6DF0C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F07B3B0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tính</w:t>
      </w:r>
      <w:proofErr w:type="spellEnd"/>
      <w:proofErr w:type="gram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VND/1SP)</w:t>
      </w:r>
    </w:p>
    <w:p w14:paraId="7585491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551F59D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menu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04483E10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2819DDD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1920E04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B30640D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0A7B343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38E242D" w14:textId="77777777" w:rsidR="0012266E" w:rsidRDefault="00C07420">
      <w:pPr>
        <w:spacing w:after="120" w:line="360" w:lineRule="auto"/>
      </w:pPr>
      <w:r>
        <w:lastRenderedPageBreak/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6F0EAD28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115DD6E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EDC8F37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4E6F0B0B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5078B93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5D82536D" w14:textId="77777777" w:rsidR="0012266E" w:rsidRDefault="00C07420">
      <w:pPr>
        <w:pStyle w:val="Tiumccp1"/>
        <w:outlineLvl w:val="2"/>
      </w:pPr>
      <w:bookmarkStart w:id="37" w:name="_Toc17895"/>
      <w:bookmarkStart w:id="38" w:name="_Toc87974855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7"/>
      <w:bookmarkEnd w:id="38"/>
      <w:proofErr w:type="spellEnd"/>
    </w:p>
    <w:p w14:paraId="6BC7724F" w14:textId="77777777" w:rsidR="0012266E" w:rsidRDefault="00C07420">
      <w:pPr>
        <w:pStyle w:val="Tiumccp1"/>
        <w:jc w:val="distribute"/>
      </w:pPr>
      <w:r>
        <w:rPr>
          <w:noProof/>
        </w:rPr>
        <w:drawing>
          <wp:inline distT="0" distB="0" distL="114300" distR="114300" wp14:anchorId="3EB26E1D" wp14:editId="5E371963">
            <wp:extent cx="1563370" cy="3107055"/>
            <wp:effectExtent l="0" t="0" r="17780" b="17145"/>
            <wp:docPr id="53" name="Picture 5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D5D66B" wp14:editId="608F661D">
            <wp:extent cx="1522730" cy="3134360"/>
            <wp:effectExtent l="0" t="0" r="1270" b="8890"/>
            <wp:docPr id="52" name="Picture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4D5CEC" wp14:editId="4AF2BA47">
            <wp:extent cx="1493520" cy="3141345"/>
            <wp:effectExtent l="0" t="0" r="11430" b="1905"/>
            <wp:docPr id="6" name="Picture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2840" w14:textId="77777777" w:rsidR="0012266E" w:rsidRDefault="0012266E">
      <w:pPr>
        <w:pStyle w:val="Tiumccp1"/>
        <w:jc w:val="distribute"/>
      </w:pPr>
    </w:p>
    <w:p w14:paraId="0C09FA4B" w14:textId="77777777" w:rsidR="0012266E" w:rsidRDefault="00C07420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75D3B6F5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r>
        <w:t xml:space="preserve">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61EB92F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B3145E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Thoát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úng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8214140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r>
        <w:t xml:space="preserve">Check box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ED10BB0" w14:textId="77777777" w:rsidR="0012266E" w:rsidRDefault="00C07420">
      <w:pPr>
        <w:pStyle w:val="Default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4BA5E2A" w14:textId="77777777" w:rsidR="0012266E" w:rsidRDefault="00C07420">
      <w:pPr>
        <w:pStyle w:val="Default"/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5CBB5B94" w14:textId="77777777" w:rsidR="0012266E" w:rsidRDefault="00C07420">
      <w:pPr>
        <w:pStyle w:val="Default"/>
        <w:spacing w:line="360" w:lineRule="auto"/>
      </w:pPr>
      <w:r>
        <w:lastRenderedPageBreak/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AB5334E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47DF873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FB127B2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2A4CC24A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5DC65691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CF3CFAC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072A88A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9B892AB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18DF907A" w14:textId="77777777" w:rsidR="0012266E" w:rsidRDefault="0012266E">
      <w:pPr>
        <w:pStyle w:val="Default"/>
        <w:spacing w:line="360" w:lineRule="auto"/>
      </w:pPr>
    </w:p>
    <w:p w14:paraId="53B65071" w14:textId="77777777" w:rsidR="0012266E" w:rsidRDefault="00C07420">
      <w:pPr>
        <w:pStyle w:val="Default"/>
        <w:spacing w:line="360" w:lineRule="auto"/>
      </w:pPr>
      <w:r>
        <w:tab/>
      </w:r>
    </w:p>
    <w:p w14:paraId="1438DAC4" w14:textId="77777777" w:rsidR="0012266E" w:rsidRDefault="00C07420">
      <w:pPr>
        <w:pStyle w:val="Default"/>
        <w:spacing w:line="360" w:lineRule="auto"/>
      </w:pPr>
      <w:r>
        <w:tab/>
      </w:r>
    </w:p>
    <w:p w14:paraId="642D5144" w14:textId="77777777" w:rsidR="0012266E" w:rsidRDefault="00C07420">
      <w:pPr>
        <w:pStyle w:val="Tiumccp1"/>
        <w:outlineLvl w:val="2"/>
      </w:pPr>
      <w:bookmarkStart w:id="39" w:name="_Toc10049"/>
      <w:bookmarkStart w:id="40" w:name="_Toc87974856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  <w:bookmarkEnd w:id="39"/>
      <w:bookmarkEnd w:id="40"/>
    </w:p>
    <w:p w14:paraId="39938328" w14:textId="77777777" w:rsidR="0012266E" w:rsidRDefault="00C07420">
      <w:pPr>
        <w:pStyle w:val="Tiumccp1"/>
        <w:jc w:val="distribute"/>
      </w:pPr>
      <w:r>
        <w:rPr>
          <w:noProof/>
        </w:rPr>
        <w:drawing>
          <wp:inline distT="0" distB="0" distL="114300" distR="114300" wp14:anchorId="5CE10909" wp14:editId="402496E8">
            <wp:extent cx="1435735" cy="2868930"/>
            <wp:effectExtent l="0" t="0" r="12065" b="7620"/>
            <wp:docPr id="57" name="Picture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BE06B1" wp14:editId="531387EB">
            <wp:extent cx="2668270" cy="1127760"/>
            <wp:effectExtent l="0" t="0" r="17780" b="15240"/>
            <wp:docPr id="56" name="Picture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D1F" w14:textId="77777777" w:rsidR="0012266E" w:rsidRDefault="00C07420">
      <w:pPr>
        <w:pStyle w:val="Tiumccp1"/>
        <w:jc w:val="distribute"/>
      </w:pPr>
      <w:r>
        <w:rPr>
          <w:noProof/>
        </w:rPr>
        <w:lastRenderedPageBreak/>
        <w:drawing>
          <wp:inline distT="0" distB="0" distL="114300" distR="114300" wp14:anchorId="2F52377C" wp14:editId="00276638">
            <wp:extent cx="2772410" cy="1372235"/>
            <wp:effectExtent l="0" t="0" r="8890" b="18415"/>
            <wp:docPr id="55" name="Picture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89217A" wp14:editId="61D60276">
            <wp:extent cx="2145030" cy="1283335"/>
            <wp:effectExtent l="0" t="0" r="7620" b="12065"/>
            <wp:docPr id="54" name="Picture 5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2511" w14:textId="77777777" w:rsidR="0012266E" w:rsidRDefault="00C07420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3638B8BF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qua </w:t>
      </w:r>
      <w:proofErr w:type="spellStart"/>
      <w:r w:rsidRPr="006A7B9B">
        <w:rPr>
          <w:lang w:val="fr-FR"/>
        </w:rPr>
        <w:t>địa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chỉ</w:t>
      </w:r>
      <w:proofErr w:type="spellEnd"/>
      <w:r w:rsidRPr="006A7B9B">
        <w:rPr>
          <w:lang w:val="fr-FR"/>
        </w:rPr>
        <w:t xml:space="preserve"> email.</w:t>
      </w:r>
    </w:p>
    <w:p w14:paraId="39143A60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kiểm</w:t>
      </w:r>
      <w:proofErr w:type="spellEnd"/>
      <w:r w:rsidRPr="006A7B9B">
        <w:rPr>
          <w:lang w:val="fr-FR"/>
        </w:rPr>
        <w:t xml:space="preserve"> tra </w:t>
      </w:r>
      <w:proofErr w:type="spellStart"/>
      <w:r w:rsidRPr="006A7B9B">
        <w:rPr>
          <w:lang w:val="fr-FR"/>
        </w:rPr>
        <w:t>điền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đúng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</w:t>
      </w:r>
      <w:proofErr w:type="spellStart"/>
      <w:r w:rsidRPr="006A7B9B">
        <w:rPr>
          <w:lang w:val="fr-FR"/>
        </w:rPr>
        <w:t>trước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gủi</w:t>
      </w:r>
      <w:proofErr w:type="spellEnd"/>
      <w:r w:rsidRPr="006A7B9B">
        <w:rPr>
          <w:lang w:val="fr-FR"/>
        </w:rPr>
        <w:t xml:space="preserve"> email.</w:t>
      </w:r>
    </w:p>
    <w:p w14:paraId="5810372F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người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dùng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đặt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cần</w:t>
      </w:r>
      <w:proofErr w:type="spellEnd"/>
      <w:r w:rsidRPr="006A7B9B">
        <w:rPr>
          <w:lang w:val="fr-FR"/>
        </w:rPr>
        <w:t>.</w:t>
      </w:r>
    </w:p>
    <w:p w14:paraId="0121FCC4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 xml:space="preserve"> </w:t>
      </w:r>
      <w:proofErr w:type="gramStart"/>
      <w:r w:rsidRPr="006A7B9B">
        <w:rPr>
          <w:lang w:val="fr-FR"/>
        </w:rPr>
        <w:t xml:space="preserve">( </w:t>
      </w:r>
      <w:proofErr w:type="spellStart"/>
      <w:r w:rsidRPr="006A7B9B">
        <w:rPr>
          <w:lang w:val="fr-FR"/>
        </w:rPr>
        <w:t>firebase</w:t>
      </w:r>
      <w:proofErr w:type="spellEnd"/>
      <w:proofErr w:type="gramEnd"/>
      <w:r w:rsidRPr="006A7B9B">
        <w:rPr>
          <w:lang w:val="fr-FR"/>
        </w:rPr>
        <w:t xml:space="preserve">)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những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đợt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dụng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theo</w:t>
      </w:r>
      <w:proofErr w:type="spellEnd"/>
      <w:r w:rsidRPr="006A7B9B">
        <w:rPr>
          <w:lang w:val="fr-FR"/>
        </w:rPr>
        <w:t>.</w:t>
      </w:r>
    </w:p>
    <w:p w14:paraId="0FEA93E4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Mô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tả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chức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năng</w:t>
      </w:r>
      <w:proofErr w:type="spellEnd"/>
      <w:r w:rsidRPr="006A7B9B">
        <w:rPr>
          <w:lang w:val="fr-FR"/>
        </w:rPr>
        <w:t>:</w:t>
      </w:r>
      <w:proofErr w:type="gramEnd"/>
    </w:p>
    <w:p w14:paraId="35385D82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Quản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lý</w:t>
      </w:r>
      <w:proofErr w:type="spellEnd"/>
      <w:r w:rsidRPr="006A7B9B">
        <w:rPr>
          <w:lang w:val="fr-FR"/>
        </w:rPr>
        <w:t>:</w:t>
      </w:r>
      <w:proofErr w:type="gramEnd"/>
    </w:p>
    <w:p w14:paraId="4E6814BD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09F063F4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663735CB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6F17A8C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Nhân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viên</w:t>
      </w:r>
      <w:proofErr w:type="spellEnd"/>
      <w:r w:rsidRPr="006A7B9B">
        <w:rPr>
          <w:lang w:val="fr-FR"/>
        </w:rPr>
        <w:t>:</w:t>
      </w:r>
      <w:proofErr w:type="gramEnd"/>
    </w:p>
    <w:p w14:paraId="79B1BF3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330094F1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385EA8CF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227EDD13" w14:textId="77777777" w:rsidR="0012266E" w:rsidRPr="006A7B9B" w:rsidRDefault="0012266E">
      <w:pPr>
        <w:pStyle w:val="Default"/>
        <w:spacing w:line="360" w:lineRule="auto"/>
        <w:rPr>
          <w:lang w:val="fr-FR"/>
        </w:rPr>
      </w:pPr>
    </w:p>
    <w:p w14:paraId="77F3ED8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</w:p>
    <w:p w14:paraId="63EB5244" w14:textId="77777777" w:rsidR="0012266E" w:rsidRPr="006A7B9B" w:rsidRDefault="00C07420">
      <w:pPr>
        <w:pStyle w:val="Chng"/>
        <w:outlineLvl w:val="1"/>
        <w:rPr>
          <w:lang w:val="fr-FR"/>
        </w:rPr>
      </w:pPr>
      <w:bookmarkStart w:id="41" w:name="_Toc12323"/>
      <w:bookmarkStart w:id="42" w:name="_Toc87974857"/>
      <w:r w:rsidRPr="006A7B9B">
        <w:rPr>
          <w:lang w:val="fr-FR"/>
        </w:rPr>
        <w:t xml:space="preserve">CHƯƠNG </w:t>
      </w:r>
      <w:proofErr w:type="gramStart"/>
      <w:r w:rsidRPr="006A7B9B">
        <w:rPr>
          <w:lang w:val="fr-FR"/>
        </w:rPr>
        <w:t>4:</w:t>
      </w:r>
      <w:proofErr w:type="gram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>.</w:t>
      </w:r>
      <w:bookmarkEnd w:id="41"/>
      <w:bookmarkEnd w:id="42"/>
    </w:p>
    <w:p w14:paraId="55BFE3D4" w14:textId="77777777" w:rsidR="0012266E" w:rsidRPr="006A7B9B" w:rsidRDefault="00C07420">
      <w:pPr>
        <w:pStyle w:val="Tiumccp1"/>
        <w:outlineLvl w:val="0"/>
        <w:rPr>
          <w:lang w:val="fr-FR"/>
        </w:rPr>
      </w:pPr>
      <w:bookmarkStart w:id="43" w:name="_Toc12766"/>
      <w:bookmarkStart w:id="44" w:name="_Toc87974858"/>
      <w:r w:rsidRPr="006A7B9B">
        <w:rPr>
          <w:lang w:val="fr-FR"/>
        </w:rPr>
        <w:t xml:space="preserve">4.1. </w:t>
      </w:r>
      <w:proofErr w:type="spellStart"/>
      <w:r w:rsidRPr="006A7B9B">
        <w:rPr>
          <w:lang w:val="fr-FR"/>
        </w:rPr>
        <w:t>Kiểu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liệu</w:t>
      </w:r>
      <w:bookmarkEnd w:id="43"/>
      <w:bookmarkEnd w:id="44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873"/>
        <w:gridCol w:w="2005"/>
        <w:gridCol w:w="2005"/>
        <w:gridCol w:w="3177"/>
      </w:tblGrid>
      <w:tr w:rsidR="0012266E" w14:paraId="742E6EB4" w14:textId="77777777">
        <w:trPr>
          <w:trHeight w:val="298"/>
          <w:jc w:val="center"/>
        </w:trPr>
        <w:tc>
          <w:tcPr>
            <w:tcW w:w="8060" w:type="dxa"/>
            <w:gridSpan w:val="4"/>
          </w:tcPr>
          <w:p w14:paraId="3D940FC9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E470DDC" w14:textId="77777777">
        <w:trPr>
          <w:trHeight w:val="365"/>
          <w:jc w:val="center"/>
        </w:trPr>
        <w:tc>
          <w:tcPr>
            <w:tcW w:w="873" w:type="dxa"/>
          </w:tcPr>
          <w:p w14:paraId="3459E3AE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05" w:type="dxa"/>
          </w:tcPr>
          <w:p w14:paraId="7780607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005" w:type="dxa"/>
          </w:tcPr>
          <w:p w14:paraId="13011E9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77" w:type="dxa"/>
          </w:tcPr>
          <w:p w14:paraId="2CFFD97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2DC462E4" w14:textId="77777777">
        <w:trPr>
          <w:trHeight w:val="1126"/>
          <w:jc w:val="center"/>
        </w:trPr>
        <w:tc>
          <w:tcPr>
            <w:tcW w:w="873" w:type="dxa"/>
          </w:tcPr>
          <w:p w14:paraId="36EBAA62" w14:textId="77777777" w:rsidR="0012266E" w:rsidRDefault="00C07420">
            <w:pPr>
              <w:spacing w:after="120" w:line="360" w:lineRule="auto"/>
              <w:jc w:val="center"/>
            </w:pPr>
            <w:r>
              <w:lastRenderedPageBreak/>
              <w:t>1</w:t>
            </w:r>
          </w:p>
        </w:tc>
        <w:tc>
          <w:tcPr>
            <w:tcW w:w="2005" w:type="dxa"/>
          </w:tcPr>
          <w:p w14:paraId="09F4360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userKey</w:t>
            </w:r>
            <w:proofErr w:type="spellEnd"/>
          </w:p>
        </w:tc>
        <w:tc>
          <w:tcPr>
            <w:tcW w:w="2005" w:type="dxa"/>
          </w:tcPr>
          <w:p w14:paraId="78C8E4B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4DFAE8D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User.</w:t>
            </w:r>
          </w:p>
        </w:tc>
      </w:tr>
      <w:tr w:rsidR="0012266E" w14:paraId="4A3C1738" w14:textId="77777777">
        <w:trPr>
          <w:trHeight w:val="365"/>
          <w:jc w:val="center"/>
        </w:trPr>
        <w:tc>
          <w:tcPr>
            <w:tcW w:w="873" w:type="dxa"/>
          </w:tcPr>
          <w:p w14:paraId="6212A14A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05" w:type="dxa"/>
          </w:tcPr>
          <w:p w14:paraId="7FC2734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userFullName</w:t>
            </w:r>
            <w:proofErr w:type="spellEnd"/>
          </w:p>
        </w:tc>
        <w:tc>
          <w:tcPr>
            <w:tcW w:w="2005" w:type="dxa"/>
          </w:tcPr>
          <w:p w14:paraId="61CCDA4F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ADFE40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6B114ACF" w14:textId="77777777">
        <w:trPr>
          <w:trHeight w:val="365"/>
          <w:jc w:val="center"/>
        </w:trPr>
        <w:tc>
          <w:tcPr>
            <w:tcW w:w="873" w:type="dxa"/>
          </w:tcPr>
          <w:p w14:paraId="7E539309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05" w:type="dxa"/>
          </w:tcPr>
          <w:p w14:paraId="673CBC5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userBirth</w:t>
            </w:r>
            <w:proofErr w:type="spellEnd"/>
          </w:p>
        </w:tc>
        <w:tc>
          <w:tcPr>
            <w:tcW w:w="2005" w:type="dxa"/>
          </w:tcPr>
          <w:p w14:paraId="20129ABE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4C740E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72C189A3" w14:textId="77777777">
        <w:trPr>
          <w:trHeight w:val="365"/>
          <w:jc w:val="center"/>
        </w:trPr>
        <w:tc>
          <w:tcPr>
            <w:tcW w:w="873" w:type="dxa"/>
          </w:tcPr>
          <w:p w14:paraId="116FDB31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05" w:type="dxa"/>
          </w:tcPr>
          <w:p w14:paraId="0B38A12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userPhone</w:t>
            </w:r>
            <w:proofErr w:type="spellEnd"/>
          </w:p>
        </w:tc>
        <w:tc>
          <w:tcPr>
            <w:tcW w:w="2005" w:type="dxa"/>
          </w:tcPr>
          <w:p w14:paraId="168BDB92" w14:textId="77777777" w:rsidR="0012266E" w:rsidRDefault="00C07420">
            <w:pPr>
              <w:spacing w:after="120" w:line="360" w:lineRule="auto"/>
              <w:jc w:val="center"/>
            </w:pPr>
            <w:r>
              <w:t>Long</w:t>
            </w:r>
          </w:p>
        </w:tc>
        <w:tc>
          <w:tcPr>
            <w:tcW w:w="3177" w:type="dxa"/>
          </w:tcPr>
          <w:p w14:paraId="0E73279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12266E" w14:paraId="3F2D98AE" w14:textId="77777777">
        <w:trPr>
          <w:trHeight w:val="373"/>
          <w:jc w:val="center"/>
        </w:trPr>
        <w:tc>
          <w:tcPr>
            <w:tcW w:w="873" w:type="dxa"/>
          </w:tcPr>
          <w:p w14:paraId="05CA399D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05" w:type="dxa"/>
          </w:tcPr>
          <w:p w14:paraId="3A10F83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userAddress</w:t>
            </w:r>
            <w:proofErr w:type="spellEnd"/>
          </w:p>
        </w:tc>
        <w:tc>
          <w:tcPr>
            <w:tcW w:w="2005" w:type="dxa"/>
          </w:tcPr>
          <w:p w14:paraId="380EB743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27994D0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12266E" w14:paraId="686DEE3A" w14:textId="77777777">
        <w:trPr>
          <w:trHeight w:val="1198"/>
          <w:jc w:val="center"/>
        </w:trPr>
        <w:tc>
          <w:tcPr>
            <w:tcW w:w="873" w:type="dxa"/>
          </w:tcPr>
          <w:p w14:paraId="53472473" w14:textId="77777777" w:rsidR="0012266E" w:rsidRDefault="00C07420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05" w:type="dxa"/>
          </w:tcPr>
          <w:p w14:paraId="6B4E36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2005" w:type="dxa"/>
          </w:tcPr>
          <w:p w14:paraId="328AEDF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16D79B4F" w14:textId="77777777" w:rsidR="0012266E" w:rsidRDefault="00C07420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FirebaseAuth</w:t>
            </w:r>
            <w:proofErr w:type="spellEnd"/>
          </w:p>
        </w:tc>
      </w:tr>
    </w:tbl>
    <w:p w14:paraId="5C5920AD" w14:textId="77777777" w:rsidR="0012266E" w:rsidRDefault="0012266E">
      <w:pPr>
        <w:pStyle w:val="Tiumccp2"/>
        <w:jc w:val="center"/>
      </w:pPr>
    </w:p>
    <w:p w14:paraId="6247857B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User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.</w:t>
      </w:r>
    </w:p>
    <w:p w14:paraId="6CD8AA74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F101E2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860806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929B90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0ACB07E" w14:textId="77777777" w:rsidR="0012266E" w:rsidRDefault="0012266E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0"/>
        <w:gridCol w:w="1746"/>
        <w:gridCol w:w="1746"/>
        <w:gridCol w:w="2768"/>
      </w:tblGrid>
      <w:tr w:rsidR="0012266E" w14:paraId="7CA6893D" w14:textId="77777777">
        <w:trPr>
          <w:trHeight w:val="580"/>
          <w:jc w:val="center"/>
        </w:trPr>
        <w:tc>
          <w:tcPr>
            <w:tcW w:w="7020" w:type="dxa"/>
            <w:gridSpan w:val="4"/>
          </w:tcPr>
          <w:p w14:paraId="7BFB8EE9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A0A95E4" w14:textId="77777777">
        <w:trPr>
          <w:trHeight w:val="580"/>
          <w:jc w:val="center"/>
        </w:trPr>
        <w:tc>
          <w:tcPr>
            <w:tcW w:w="760" w:type="dxa"/>
          </w:tcPr>
          <w:p w14:paraId="1BEBD3A3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46" w:type="dxa"/>
          </w:tcPr>
          <w:p w14:paraId="4122CC0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46" w:type="dxa"/>
          </w:tcPr>
          <w:p w14:paraId="6EFA5B7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68" w:type="dxa"/>
          </w:tcPr>
          <w:p w14:paraId="1594018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666305FE" w14:textId="77777777">
        <w:trPr>
          <w:trHeight w:val="1327"/>
          <w:jc w:val="center"/>
        </w:trPr>
        <w:tc>
          <w:tcPr>
            <w:tcW w:w="760" w:type="dxa"/>
          </w:tcPr>
          <w:p w14:paraId="3325387A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46" w:type="dxa"/>
          </w:tcPr>
          <w:p w14:paraId="35F4625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TKey</w:t>
            </w:r>
            <w:proofErr w:type="spellEnd"/>
          </w:p>
        </w:tc>
        <w:tc>
          <w:tcPr>
            <w:tcW w:w="1746" w:type="dxa"/>
          </w:tcPr>
          <w:p w14:paraId="7B6D31B0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1832D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Table.</w:t>
            </w:r>
          </w:p>
        </w:tc>
      </w:tr>
      <w:tr w:rsidR="0012266E" w14:paraId="0666694D" w14:textId="77777777">
        <w:trPr>
          <w:trHeight w:val="605"/>
          <w:jc w:val="center"/>
        </w:trPr>
        <w:tc>
          <w:tcPr>
            <w:tcW w:w="760" w:type="dxa"/>
          </w:tcPr>
          <w:p w14:paraId="7FE9E1B2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46" w:type="dxa"/>
          </w:tcPr>
          <w:p w14:paraId="4A84769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46" w:type="dxa"/>
          </w:tcPr>
          <w:p w14:paraId="56C6E569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5BC377" w14:textId="77777777" w:rsidR="0012266E" w:rsidRDefault="0012266E">
            <w:pPr>
              <w:spacing w:after="120" w:line="360" w:lineRule="auto"/>
              <w:jc w:val="center"/>
            </w:pPr>
          </w:p>
        </w:tc>
      </w:tr>
    </w:tbl>
    <w:p w14:paraId="21E263E0" w14:textId="77777777" w:rsidR="0012266E" w:rsidRDefault="0012266E">
      <w:pPr>
        <w:pStyle w:val="Tiumccp2"/>
        <w:jc w:val="center"/>
        <w:rPr>
          <w:sz w:val="24"/>
          <w:szCs w:val="24"/>
        </w:rPr>
      </w:pPr>
    </w:p>
    <w:p w14:paraId="051E44F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Table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ghế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>.</w:t>
      </w:r>
    </w:p>
    <w:p w14:paraId="75499C16" w14:textId="77777777" w:rsidR="0012266E" w:rsidRDefault="0012266E">
      <w:pPr>
        <w:pStyle w:val="Nidungvnbn"/>
        <w:ind w:firstLine="0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6"/>
        <w:gridCol w:w="1861"/>
        <w:gridCol w:w="1782"/>
        <w:gridCol w:w="2821"/>
      </w:tblGrid>
      <w:tr w:rsidR="0012266E" w14:paraId="2D92EFAC" w14:textId="77777777">
        <w:trPr>
          <w:trHeight w:val="574"/>
          <w:jc w:val="center"/>
        </w:trPr>
        <w:tc>
          <w:tcPr>
            <w:tcW w:w="7240" w:type="dxa"/>
            <w:gridSpan w:val="4"/>
          </w:tcPr>
          <w:p w14:paraId="23F5F3B3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304A88A9" w14:textId="77777777">
        <w:trPr>
          <w:trHeight w:val="574"/>
          <w:jc w:val="center"/>
        </w:trPr>
        <w:tc>
          <w:tcPr>
            <w:tcW w:w="776" w:type="dxa"/>
          </w:tcPr>
          <w:p w14:paraId="7901648F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861" w:type="dxa"/>
          </w:tcPr>
          <w:p w14:paraId="457BC24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2" w:type="dxa"/>
          </w:tcPr>
          <w:p w14:paraId="37D9E3A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21" w:type="dxa"/>
          </w:tcPr>
          <w:p w14:paraId="3CFF7C2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1093F78" w14:textId="77777777">
        <w:trPr>
          <w:trHeight w:val="90"/>
          <w:jc w:val="center"/>
        </w:trPr>
        <w:tc>
          <w:tcPr>
            <w:tcW w:w="776" w:type="dxa"/>
          </w:tcPr>
          <w:p w14:paraId="3669807B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861" w:type="dxa"/>
          </w:tcPr>
          <w:p w14:paraId="0872B44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imageDrinkKey</w:t>
            </w:r>
            <w:proofErr w:type="spellEnd"/>
          </w:p>
        </w:tc>
        <w:tc>
          <w:tcPr>
            <w:tcW w:w="1782" w:type="dxa"/>
          </w:tcPr>
          <w:p w14:paraId="337B714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21B53D9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Menu.</w:t>
            </w:r>
          </w:p>
        </w:tc>
      </w:tr>
      <w:tr w:rsidR="0012266E" w14:paraId="560A7327" w14:textId="77777777">
        <w:trPr>
          <w:trHeight w:val="956"/>
          <w:jc w:val="center"/>
        </w:trPr>
        <w:tc>
          <w:tcPr>
            <w:tcW w:w="776" w:type="dxa"/>
          </w:tcPr>
          <w:p w14:paraId="1AD4C878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861" w:type="dxa"/>
          </w:tcPr>
          <w:p w14:paraId="701B7051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782" w:type="dxa"/>
          </w:tcPr>
          <w:p w14:paraId="67B0D3A0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05B3993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154F8EC" w14:textId="77777777">
        <w:trPr>
          <w:trHeight w:val="574"/>
          <w:jc w:val="center"/>
        </w:trPr>
        <w:tc>
          <w:tcPr>
            <w:tcW w:w="776" w:type="dxa"/>
          </w:tcPr>
          <w:p w14:paraId="69F08FA2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861" w:type="dxa"/>
          </w:tcPr>
          <w:p w14:paraId="4CC32C57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782" w:type="dxa"/>
          </w:tcPr>
          <w:p w14:paraId="7688F46C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7F15C5D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1AEDFD6F" w14:textId="77777777">
        <w:trPr>
          <w:trHeight w:val="1018"/>
          <w:jc w:val="center"/>
        </w:trPr>
        <w:tc>
          <w:tcPr>
            <w:tcW w:w="776" w:type="dxa"/>
          </w:tcPr>
          <w:p w14:paraId="33DE216B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861" w:type="dxa"/>
          </w:tcPr>
          <w:p w14:paraId="6BB4DBB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782" w:type="dxa"/>
          </w:tcPr>
          <w:p w14:paraId="145ECD26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13F0E0D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71FA267" w14:textId="77777777">
        <w:trPr>
          <w:trHeight w:val="583"/>
          <w:jc w:val="center"/>
        </w:trPr>
        <w:tc>
          <w:tcPr>
            <w:tcW w:w="776" w:type="dxa"/>
          </w:tcPr>
          <w:p w14:paraId="37204BB0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861" w:type="dxa"/>
          </w:tcPr>
          <w:p w14:paraId="6D0479E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782" w:type="dxa"/>
          </w:tcPr>
          <w:p w14:paraId="5FC55A06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821" w:type="dxa"/>
          </w:tcPr>
          <w:p w14:paraId="311B808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</w:tbl>
    <w:p w14:paraId="63A60296" w14:textId="77777777" w:rsidR="0012266E" w:rsidRDefault="0012266E">
      <w:pPr>
        <w:pStyle w:val="Tiumccp2"/>
        <w:jc w:val="center"/>
        <w:rPr>
          <w:sz w:val="24"/>
          <w:szCs w:val="24"/>
          <w:lang w:val="vi-VN"/>
        </w:rPr>
      </w:pPr>
    </w:p>
    <w:p w14:paraId="72BE2508" w14:textId="77777777" w:rsidR="0012266E" w:rsidRDefault="00C07420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Menu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thức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uống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được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phục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vụ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tại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quán</w:t>
      </w:r>
      <w:proofErr w:type="spellEnd"/>
      <w:r>
        <w:rPr>
          <w:sz w:val="24"/>
          <w:szCs w:val="24"/>
          <w:lang w:val="vi-VN"/>
        </w:rPr>
        <w:t>.</w:t>
      </w:r>
    </w:p>
    <w:p w14:paraId="039F9D5E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6"/>
        <w:gridCol w:w="2085"/>
        <w:gridCol w:w="1760"/>
        <w:gridCol w:w="2789"/>
      </w:tblGrid>
      <w:tr w:rsidR="0012266E" w14:paraId="427AB892" w14:textId="77777777">
        <w:trPr>
          <w:trHeight w:val="591"/>
          <w:jc w:val="center"/>
        </w:trPr>
        <w:tc>
          <w:tcPr>
            <w:tcW w:w="7400" w:type="dxa"/>
            <w:gridSpan w:val="4"/>
          </w:tcPr>
          <w:p w14:paraId="1D64E38F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7CC108F" w14:textId="77777777">
        <w:trPr>
          <w:trHeight w:val="591"/>
          <w:jc w:val="center"/>
        </w:trPr>
        <w:tc>
          <w:tcPr>
            <w:tcW w:w="766" w:type="dxa"/>
          </w:tcPr>
          <w:p w14:paraId="790787C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85" w:type="dxa"/>
          </w:tcPr>
          <w:p w14:paraId="30F1268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60" w:type="dxa"/>
          </w:tcPr>
          <w:p w14:paraId="2E60C4D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89" w:type="dxa"/>
          </w:tcPr>
          <w:p w14:paraId="516D43B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327EC807" w14:textId="77777777">
        <w:trPr>
          <w:trHeight w:val="1967"/>
          <w:jc w:val="center"/>
        </w:trPr>
        <w:tc>
          <w:tcPr>
            <w:tcW w:w="766" w:type="dxa"/>
          </w:tcPr>
          <w:p w14:paraId="1AA41D8F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250EC81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customerKey</w:t>
            </w:r>
            <w:proofErr w:type="spellEnd"/>
          </w:p>
        </w:tc>
        <w:tc>
          <w:tcPr>
            <w:tcW w:w="1760" w:type="dxa"/>
          </w:tcPr>
          <w:p w14:paraId="431F360E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1F69A22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Customer.</w:t>
            </w:r>
          </w:p>
        </w:tc>
      </w:tr>
      <w:tr w:rsidR="0012266E" w14:paraId="3EAB42DC" w14:textId="77777777">
        <w:trPr>
          <w:trHeight w:val="591"/>
          <w:jc w:val="center"/>
        </w:trPr>
        <w:tc>
          <w:tcPr>
            <w:tcW w:w="766" w:type="dxa"/>
          </w:tcPr>
          <w:p w14:paraId="44CC72CF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725D46D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customerName</w:t>
            </w:r>
            <w:proofErr w:type="spellEnd"/>
          </w:p>
        </w:tc>
        <w:tc>
          <w:tcPr>
            <w:tcW w:w="1760" w:type="dxa"/>
          </w:tcPr>
          <w:p w14:paraId="7F747A0D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327B48F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2BC51EA4" w14:textId="77777777">
        <w:trPr>
          <w:trHeight w:val="591"/>
          <w:jc w:val="center"/>
        </w:trPr>
        <w:tc>
          <w:tcPr>
            <w:tcW w:w="766" w:type="dxa"/>
          </w:tcPr>
          <w:p w14:paraId="4B30D9EC" w14:textId="77777777" w:rsidR="0012266E" w:rsidRDefault="00C07420">
            <w:pPr>
              <w:spacing w:after="120"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2085" w:type="dxa"/>
          </w:tcPr>
          <w:p w14:paraId="2C25111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customerAddress</w:t>
            </w:r>
            <w:proofErr w:type="spellEnd"/>
          </w:p>
        </w:tc>
        <w:tc>
          <w:tcPr>
            <w:tcW w:w="1760" w:type="dxa"/>
          </w:tcPr>
          <w:p w14:paraId="250CAD5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7261C4B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55D490BE" w14:textId="77777777">
        <w:trPr>
          <w:trHeight w:val="1060"/>
          <w:jc w:val="center"/>
        </w:trPr>
        <w:tc>
          <w:tcPr>
            <w:tcW w:w="766" w:type="dxa"/>
          </w:tcPr>
          <w:p w14:paraId="443531D9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47C63B7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customerPhone</w:t>
            </w:r>
            <w:proofErr w:type="spellEnd"/>
          </w:p>
        </w:tc>
        <w:tc>
          <w:tcPr>
            <w:tcW w:w="1760" w:type="dxa"/>
          </w:tcPr>
          <w:p w14:paraId="1AE4BBDF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789" w:type="dxa"/>
          </w:tcPr>
          <w:p w14:paraId="540819D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56C1ACFA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15D87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Customer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641F6CA2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4975D4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DE2C2F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5D4FF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D1D4A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1D8ED2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A0ED81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4685E6C4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F2CE5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2E1962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734912E7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5671A7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6F6FD68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308687FC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55"/>
        <w:gridCol w:w="2043"/>
        <w:gridCol w:w="1663"/>
        <w:gridCol w:w="2639"/>
      </w:tblGrid>
      <w:tr w:rsidR="0012266E" w14:paraId="2303BC0E" w14:textId="77777777">
        <w:trPr>
          <w:trHeight w:val="862"/>
          <w:jc w:val="center"/>
        </w:trPr>
        <w:tc>
          <w:tcPr>
            <w:tcW w:w="7100" w:type="dxa"/>
            <w:gridSpan w:val="4"/>
          </w:tcPr>
          <w:p w14:paraId="341BA132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72FDDB15" w14:textId="77777777">
        <w:trPr>
          <w:trHeight w:val="693"/>
          <w:jc w:val="center"/>
        </w:trPr>
        <w:tc>
          <w:tcPr>
            <w:tcW w:w="755" w:type="dxa"/>
          </w:tcPr>
          <w:p w14:paraId="6152241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43" w:type="dxa"/>
          </w:tcPr>
          <w:p w14:paraId="273FCA1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63" w:type="dxa"/>
          </w:tcPr>
          <w:p w14:paraId="5537D91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639" w:type="dxa"/>
          </w:tcPr>
          <w:p w14:paraId="5A9075A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0E3893F2" w14:textId="77777777">
        <w:trPr>
          <w:trHeight w:val="1032"/>
          <w:jc w:val="center"/>
        </w:trPr>
        <w:tc>
          <w:tcPr>
            <w:tcW w:w="755" w:type="dxa"/>
          </w:tcPr>
          <w:p w14:paraId="0FCAB1EA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43" w:type="dxa"/>
          </w:tcPr>
          <w:p w14:paraId="6E18061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menuDrinkKey</w:t>
            </w:r>
            <w:proofErr w:type="spellEnd"/>
          </w:p>
        </w:tc>
        <w:tc>
          <w:tcPr>
            <w:tcW w:w="1663" w:type="dxa"/>
          </w:tcPr>
          <w:p w14:paraId="2AAEA76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0957F40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Đây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ở menu.</w:t>
            </w:r>
          </w:p>
        </w:tc>
      </w:tr>
      <w:tr w:rsidR="0012266E" w14:paraId="110B7273" w14:textId="77777777">
        <w:trPr>
          <w:trHeight w:val="1099"/>
          <w:jc w:val="center"/>
        </w:trPr>
        <w:tc>
          <w:tcPr>
            <w:tcW w:w="755" w:type="dxa"/>
          </w:tcPr>
          <w:p w14:paraId="2B906CA1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43" w:type="dxa"/>
          </w:tcPr>
          <w:p w14:paraId="5EA41B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663" w:type="dxa"/>
          </w:tcPr>
          <w:p w14:paraId="58BD149D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8CCBA1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545BF7B9" w14:textId="77777777">
        <w:trPr>
          <w:trHeight w:val="862"/>
          <w:jc w:val="center"/>
        </w:trPr>
        <w:tc>
          <w:tcPr>
            <w:tcW w:w="755" w:type="dxa"/>
          </w:tcPr>
          <w:p w14:paraId="7F326FCE" w14:textId="77777777" w:rsidR="0012266E" w:rsidRDefault="00C07420">
            <w:pPr>
              <w:spacing w:after="120"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2043" w:type="dxa"/>
          </w:tcPr>
          <w:p w14:paraId="4CF81D5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663" w:type="dxa"/>
          </w:tcPr>
          <w:p w14:paraId="658B1F12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2533EEC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2BC996F" w14:textId="77777777">
        <w:trPr>
          <w:trHeight w:val="1036"/>
          <w:jc w:val="center"/>
        </w:trPr>
        <w:tc>
          <w:tcPr>
            <w:tcW w:w="755" w:type="dxa"/>
          </w:tcPr>
          <w:p w14:paraId="673B4D38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43" w:type="dxa"/>
          </w:tcPr>
          <w:p w14:paraId="690E557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663" w:type="dxa"/>
          </w:tcPr>
          <w:p w14:paraId="65F1237F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EEBAF9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2E099B17" w14:textId="77777777">
        <w:trPr>
          <w:trHeight w:val="705"/>
          <w:jc w:val="center"/>
        </w:trPr>
        <w:tc>
          <w:tcPr>
            <w:tcW w:w="755" w:type="dxa"/>
          </w:tcPr>
          <w:p w14:paraId="78572624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43" w:type="dxa"/>
          </w:tcPr>
          <w:p w14:paraId="425F25B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663" w:type="dxa"/>
          </w:tcPr>
          <w:p w14:paraId="5736DA63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6E64D9E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E487CA9" w14:textId="77777777">
        <w:trPr>
          <w:trHeight w:val="648"/>
          <w:jc w:val="center"/>
        </w:trPr>
        <w:tc>
          <w:tcPr>
            <w:tcW w:w="755" w:type="dxa"/>
          </w:tcPr>
          <w:p w14:paraId="418F7F2C" w14:textId="77777777" w:rsidR="0012266E" w:rsidRDefault="00C07420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43" w:type="dxa"/>
          </w:tcPr>
          <w:p w14:paraId="390E8F34" w14:textId="77777777" w:rsidR="0012266E" w:rsidRDefault="00C07420">
            <w:pPr>
              <w:spacing w:after="120" w:line="360" w:lineRule="auto"/>
              <w:jc w:val="center"/>
            </w:pPr>
            <w:r>
              <w:t>Quantity</w:t>
            </w:r>
          </w:p>
        </w:tc>
        <w:tc>
          <w:tcPr>
            <w:tcW w:w="1663" w:type="dxa"/>
          </w:tcPr>
          <w:p w14:paraId="7E989E05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3FF327B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.</w:t>
            </w:r>
          </w:p>
        </w:tc>
      </w:tr>
      <w:tr w:rsidR="0012266E" w14:paraId="4A97A265" w14:textId="77777777">
        <w:trPr>
          <w:trHeight w:val="960"/>
          <w:jc w:val="center"/>
        </w:trPr>
        <w:tc>
          <w:tcPr>
            <w:tcW w:w="755" w:type="dxa"/>
          </w:tcPr>
          <w:p w14:paraId="6DE35B06" w14:textId="77777777" w:rsidR="0012266E" w:rsidRDefault="00C07420">
            <w:pPr>
              <w:spacing w:after="120" w:line="360" w:lineRule="auto"/>
              <w:jc w:val="center"/>
            </w:pPr>
            <w:r>
              <w:t>7</w:t>
            </w:r>
          </w:p>
        </w:tc>
        <w:tc>
          <w:tcPr>
            <w:tcW w:w="2043" w:type="dxa"/>
          </w:tcPr>
          <w:p w14:paraId="4627EA4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663" w:type="dxa"/>
          </w:tcPr>
          <w:p w14:paraId="0454157E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28C938E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kêu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>.</w:t>
            </w:r>
          </w:p>
        </w:tc>
      </w:tr>
    </w:tbl>
    <w:p w14:paraId="363DDF4C" w14:textId="77777777" w:rsidR="0012266E" w:rsidRDefault="0012266E">
      <w:pPr>
        <w:pStyle w:val="Nidungvnbn"/>
        <w:ind w:firstLine="0"/>
        <w:jc w:val="center"/>
        <w:rPr>
          <w:sz w:val="24"/>
          <w:szCs w:val="24"/>
          <w:lang w:val="vi-VN"/>
        </w:rPr>
      </w:pPr>
    </w:p>
    <w:p w14:paraId="7EAC41F2" w14:textId="77777777" w:rsidR="0012266E" w:rsidRDefault="00C07420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Cart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giỏ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hàn</w:t>
      </w:r>
      <w:r w:rsidRPr="006A7B9B">
        <w:rPr>
          <w:sz w:val="24"/>
          <w:szCs w:val="24"/>
          <w:lang w:val="vi-VN"/>
        </w:rPr>
        <w:t>g</w:t>
      </w:r>
      <w:proofErr w:type="spellEnd"/>
      <w:r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  <w:lang w:val="vi-VN"/>
        </w:rPr>
        <w:t>chứa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các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order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khách</w:t>
      </w:r>
      <w:proofErr w:type="spellEnd"/>
      <w:r>
        <w:rPr>
          <w:sz w:val="24"/>
          <w:szCs w:val="24"/>
          <w:lang w:val="vi-VN"/>
        </w:rPr>
        <w:t xml:space="preserve"> khi chưa </w:t>
      </w:r>
      <w:proofErr w:type="spellStart"/>
      <w:r>
        <w:rPr>
          <w:sz w:val="24"/>
          <w:szCs w:val="24"/>
          <w:lang w:val="vi-VN"/>
        </w:rPr>
        <w:t>tính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tiền</w:t>
      </w:r>
      <w:proofErr w:type="spellEnd"/>
      <w:r>
        <w:rPr>
          <w:sz w:val="24"/>
          <w:szCs w:val="24"/>
          <w:lang w:val="vi-VN"/>
        </w:rPr>
        <w:t>.</w:t>
      </w:r>
    </w:p>
    <w:p w14:paraId="316ACADD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8F5542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26A959A5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E0D8BF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51E7EE0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A2754E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787AFC1C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7"/>
        <w:gridCol w:w="1786"/>
        <w:gridCol w:w="1786"/>
        <w:gridCol w:w="2831"/>
      </w:tblGrid>
      <w:tr w:rsidR="0012266E" w14:paraId="67FA6841" w14:textId="77777777">
        <w:trPr>
          <w:trHeight w:val="176"/>
          <w:jc w:val="center"/>
        </w:trPr>
        <w:tc>
          <w:tcPr>
            <w:tcW w:w="7180" w:type="dxa"/>
            <w:gridSpan w:val="4"/>
          </w:tcPr>
          <w:p w14:paraId="2126C904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59183846" w14:textId="77777777">
        <w:trPr>
          <w:trHeight w:val="176"/>
          <w:jc w:val="center"/>
        </w:trPr>
        <w:tc>
          <w:tcPr>
            <w:tcW w:w="777" w:type="dxa"/>
          </w:tcPr>
          <w:p w14:paraId="0C7E829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86" w:type="dxa"/>
          </w:tcPr>
          <w:p w14:paraId="6C64DA2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6" w:type="dxa"/>
          </w:tcPr>
          <w:p w14:paraId="741221A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31" w:type="dxa"/>
          </w:tcPr>
          <w:p w14:paraId="76A2A81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C5A05DE" w14:textId="77777777">
        <w:trPr>
          <w:trHeight w:val="584"/>
          <w:jc w:val="center"/>
        </w:trPr>
        <w:tc>
          <w:tcPr>
            <w:tcW w:w="777" w:type="dxa"/>
          </w:tcPr>
          <w:p w14:paraId="1133CA3F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86" w:type="dxa"/>
          </w:tcPr>
          <w:p w14:paraId="0AE28D2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billKey</w:t>
            </w:r>
            <w:proofErr w:type="spellEnd"/>
          </w:p>
        </w:tc>
        <w:tc>
          <w:tcPr>
            <w:tcW w:w="1786" w:type="dxa"/>
          </w:tcPr>
          <w:p w14:paraId="304F03B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24D58F1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Bill.</w:t>
            </w:r>
          </w:p>
        </w:tc>
      </w:tr>
      <w:tr w:rsidR="0012266E" w14:paraId="0A3A6C98" w14:textId="77777777">
        <w:trPr>
          <w:trHeight w:val="448"/>
          <w:jc w:val="center"/>
        </w:trPr>
        <w:tc>
          <w:tcPr>
            <w:tcW w:w="777" w:type="dxa"/>
          </w:tcPr>
          <w:p w14:paraId="349FFA34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86" w:type="dxa"/>
          </w:tcPr>
          <w:p w14:paraId="784E6D9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86" w:type="dxa"/>
          </w:tcPr>
          <w:p w14:paraId="73CF056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80E5E0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12266E" w14:paraId="51FE415D" w14:textId="77777777">
        <w:trPr>
          <w:trHeight w:val="312"/>
          <w:jc w:val="center"/>
        </w:trPr>
        <w:tc>
          <w:tcPr>
            <w:tcW w:w="777" w:type="dxa"/>
          </w:tcPr>
          <w:p w14:paraId="7E64B737" w14:textId="77777777" w:rsidR="0012266E" w:rsidRDefault="00C07420">
            <w:pPr>
              <w:spacing w:after="120"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1786" w:type="dxa"/>
          </w:tcPr>
          <w:p w14:paraId="78D5BB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1786" w:type="dxa"/>
          </w:tcPr>
          <w:p w14:paraId="3A844DF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00AEEE72" w14:textId="77777777" w:rsidR="0012266E" w:rsidRDefault="00C07420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12266E" w14:paraId="6CAE4403" w14:textId="77777777">
        <w:trPr>
          <w:trHeight w:val="176"/>
          <w:jc w:val="center"/>
        </w:trPr>
        <w:tc>
          <w:tcPr>
            <w:tcW w:w="777" w:type="dxa"/>
          </w:tcPr>
          <w:p w14:paraId="221E5E3C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786" w:type="dxa"/>
          </w:tcPr>
          <w:p w14:paraId="0211F3C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786" w:type="dxa"/>
          </w:tcPr>
          <w:p w14:paraId="05C0B8F6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D846F4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12266E" w14:paraId="40198012" w14:textId="77777777">
        <w:trPr>
          <w:trHeight w:val="451"/>
          <w:jc w:val="center"/>
        </w:trPr>
        <w:tc>
          <w:tcPr>
            <w:tcW w:w="777" w:type="dxa"/>
          </w:tcPr>
          <w:p w14:paraId="74740559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786" w:type="dxa"/>
          </w:tcPr>
          <w:p w14:paraId="21FE14A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786" w:type="dxa"/>
          </w:tcPr>
          <w:p w14:paraId="2B6B251C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87B5FD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/ </w:t>
            </w:r>
            <w:proofErr w:type="spellStart"/>
            <w:r>
              <w:t>tháng</w:t>
            </w:r>
            <w:proofErr w:type="spellEnd"/>
            <w:r>
              <w:t xml:space="preserve"> / </w:t>
            </w:r>
            <w:proofErr w:type="spellStart"/>
            <w:r>
              <w:t>năm</w:t>
            </w:r>
            <w:proofErr w:type="spellEnd"/>
            <w:r>
              <w:t>.</w:t>
            </w:r>
          </w:p>
        </w:tc>
      </w:tr>
    </w:tbl>
    <w:p w14:paraId="2D5303C3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4C425C8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Bill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hóa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>.</w:t>
      </w:r>
    </w:p>
    <w:p w14:paraId="53EA509B" w14:textId="77777777" w:rsidR="0012266E" w:rsidRDefault="0012266E">
      <w:pPr>
        <w:pStyle w:val="Nidungvnbn"/>
        <w:rPr>
          <w:lang w:val="vi-VN"/>
        </w:rPr>
      </w:pPr>
    </w:p>
    <w:p w14:paraId="5F233A2D" w14:textId="77777777" w:rsidR="0012266E" w:rsidRDefault="0012266E">
      <w:pPr>
        <w:pStyle w:val="Nidungvnbn"/>
        <w:rPr>
          <w:lang w:val="vi-VN"/>
        </w:rPr>
      </w:pPr>
    </w:p>
    <w:p w14:paraId="657BB174" w14:textId="77777777" w:rsidR="0012266E" w:rsidRPr="006A7B9B" w:rsidRDefault="00C07420">
      <w:pPr>
        <w:pStyle w:val="Tiumccp1"/>
        <w:rPr>
          <w:lang w:val="vi-VN"/>
        </w:rPr>
      </w:pPr>
      <w:r w:rsidRPr="006A7B9B">
        <w:rPr>
          <w:lang w:val="vi-VN"/>
        </w:rPr>
        <w:t xml:space="preserve">4.2. </w:t>
      </w:r>
      <w:proofErr w:type="spellStart"/>
      <w:r w:rsidRPr="006A7B9B">
        <w:rPr>
          <w:lang w:val="vi-VN"/>
        </w:rPr>
        <w:t>Firebase</w:t>
      </w:r>
      <w:proofErr w:type="spellEnd"/>
      <w:r w:rsidRPr="006A7B9B">
        <w:rPr>
          <w:lang w:val="vi-VN"/>
        </w:rPr>
        <w:t>.</w:t>
      </w:r>
    </w:p>
    <w:p w14:paraId="55539890" w14:textId="77777777" w:rsidR="0012266E" w:rsidRPr="006A7B9B" w:rsidRDefault="00C07420">
      <w:pPr>
        <w:pStyle w:val="Tiumccp2"/>
        <w:rPr>
          <w:lang w:val="vi-VN"/>
        </w:rPr>
      </w:pPr>
      <w:r w:rsidRPr="006A7B9B">
        <w:rPr>
          <w:lang w:val="vi-VN"/>
        </w:rPr>
        <w:t xml:space="preserve">4.2.1. </w:t>
      </w:r>
      <w:proofErr w:type="spellStart"/>
      <w:r w:rsidRPr="006A7B9B">
        <w:rPr>
          <w:lang w:val="vi-VN"/>
        </w:rPr>
        <w:t>Authentication</w:t>
      </w:r>
      <w:proofErr w:type="spellEnd"/>
      <w:r w:rsidRPr="006A7B9B">
        <w:rPr>
          <w:lang w:val="vi-VN"/>
        </w:rPr>
        <w:t>.</w:t>
      </w:r>
    </w:p>
    <w:p w14:paraId="0310BBF6" w14:textId="77777777" w:rsidR="0012266E" w:rsidRPr="006A7B9B" w:rsidRDefault="00C07420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Chức</w:t>
      </w:r>
      <w:proofErr w:type="spellEnd"/>
      <w:r w:rsidRPr="006A7B9B">
        <w:rPr>
          <w:lang w:val="vi-VN"/>
        </w:rPr>
        <w:t xml:space="preserve"> năng đăng </w:t>
      </w:r>
      <w:proofErr w:type="spellStart"/>
      <w:r w:rsidRPr="006A7B9B">
        <w:rPr>
          <w:lang w:val="vi-VN"/>
        </w:rPr>
        <w:t>nhập</w:t>
      </w:r>
      <w:proofErr w:type="spellEnd"/>
      <w:r w:rsidRPr="006A7B9B">
        <w:rPr>
          <w:lang w:val="vi-VN"/>
        </w:rPr>
        <w:t xml:space="preserve"> đăng </w:t>
      </w:r>
      <w:proofErr w:type="spellStart"/>
      <w:r w:rsidRPr="006A7B9B">
        <w:rPr>
          <w:lang w:val="vi-VN"/>
        </w:rPr>
        <w:t>xuất</w:t>
      </w:r>
      <w:proofErr w:type="spellEnd"/>
      <w:r w:rsidRPr="006A7B9B">
        <w:rPr>
          <w:lang w:val="vi-VN"/>
        </w:rPr>
        <w:t xml:space="preserve">, lưu </w:t>
      </w:r>
      <w:proofErr w:type="spellStart"/>
      <w:r w:rsidRPr="006A7B9B">
        <w:rPr>
          <w:lang w:val="vi-VN"/>
        </w:rPr>
        <w:t>trữ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và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cập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nhật</w:t>
      </w:r>
      <w:proofErr w:type="spellEnd"/>
      <w:r w:rsidRPr="006A7B9B">
        <w:rPr>
          <w:lang w:val="vi-VN"/>
        </w:rPr>
        <w:t xml:space="preserve"> thông tin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, quên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>.</w:t>
      </w:r>
    </w:p>
    <w:p w14:paraId="34077235" w14:textId="77777777" w:rsidR="0012266E" w:rsidRPr="006A7B9B" w:rsidRDefault="00C07420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Định</w:t>
      </w:r>
      <w:proofErr w:type="spellEnd"/>
      <w:r w:rsidRPr="006A7B9B">
        <w:rPr>
          <w:lang w:val="vi-VN"/>
        </w:rPr>
        <w:t xml:space="preserve"> danh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bằng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địa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chỉ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email</w:t>
      </w:r>
      <w:proofErr w:type="spellEnd"/>
      <w:r w:rsidRPr="006A7B9B">
        <w:rPr>
          <w:lang w:val="vi-VN"/>
        </w:rPr>
        <w:t>.</w:t>
      </w:r>
    </w:p>
    <w:p w14:paraId="1CB52AAF" w14:textId="77777777" w:rsidR="0012266E" w:rsidRDefault="00C07420">
      <w:pPr>
        <w:pStyle w:val="Tiumccp1"/>
      </w:pPr>
      <w:r>
        <w:rPr>
          <w:noProof/>
        </w:rPr>
        <w:drawing>
          <wp:inline distT="0" distB="0" distL="114300" distR="114300" wp14:anchorId="6A295978" wp14:editId="4F5A5118">
            <wp:extent cx="5788025" cy="2425700"/>
            <wp:effectExtent l="0" t="0" r="3175" b="12700"/>
            <wp:docPr id="58" name="Picture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345E" w14:textId="77777777" w:rsidR="0012266E" w:rsidRDefault="00C07420">
      <w:pPr>
        <w:pStyle w:val="Tiumccp1"/>
      </w:pPr>
      <w:r>
        <w:t xml:space="preserve">4.2.2. Realtime </w:t>
      </w:r>
      <w:proofErr w:type="spellStart"/>
      <w:r>
        <w:t>datbase</w:t>
      </w:r>
      <w:proofErr w:type="spellEnd"/>
      <w:r>
        <w:t>.</w:t>
      </w:r>
    </w:p>
    <w:p w14:paraId="606CEE36" w14:textId="77777777" w:rsidR="0012266E" w:rsidRDefault="00C07420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( bill</w:t>
      </w:r>
      <w:proofErr w:type="gramEnd"/>
      <w:r>
        <w:t xml:space="preserve">, cart, customer, menu, table, </w:t>
      </w:r>
      <w:proofErr w:type="spellStart"/>
      <w:r>
        <w:t>và</w:t>
      </w:r>
      <w:proofErr w:type="spellEnd"/>
      <w:r>
        <w:t xml:space="preserve"> user).</w:t>
      </w:r>
    </w:p>
    <w:p w14:paraId="4DFB7564" w14:textId="77777777" w:rsidR="0012266E" w:rsidRDefault="0012266E">
      <w:pPr>
        <w:pStyle w:val="Default"/>
        <w:spacing w:line="360" w:lineRule="auto"/>
      </w:pPr>
    </w:p>
    <w:p w14:paraId="42D36D1F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lastRenderedPageBreak/>
        <w:drawing>
          <wp:inline distT="0" distB="0" distL="114300" distR="114300" wp14:anchorId="56E5F343" wp14:editId="4EB2409C">
            <wp:extent cx="1805305" cy="1570990"/>
            <wp:effectExtent l="0" t="0" r="4445" b="10160"/>
            <wp:docPr id="65" name="Picture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"/>
                    <pic:cNvPicPr>
                      <a:picLocks noChangeAspect="1"/>
                    </pic:cNvPicPr>
                  </pic:nvPicPr>
                  <pic:blipFill>
                    <a:blip r:embed="rId68"/>
                    <a:srcRect t="20447" r="54592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657066" wp14:editId="7995B6B8">
            <wp:extent cx="1743075" cy="1612900"/>
            <wp:effectExtent l="0" t="0" r="9525" b="6350"/>
            <wp:docPr id="64" name="Picture 6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"/>
                    <pic:cNvPicPr>
                      <a:picLocks noChangeAspect="1"/>
                    </pic:cNvPicPr>
                  </pic:nvPicPr>
                  <pic:blipFill>
                    <a:blip r:embed="rId69"/>
                    <a:srcRect l="2241" t="4880" r="15649" b="1219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867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7F8F9D7C" wp14:editId="4399ACEF">
            <wp:extent cx="2576195" cy="1583055"/>
            <wp:effectExtent l="0" t="0" r="14605" b="17145"/>
            <wp:docPr id="63" name="Picture 6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3"/>
                    <pic:cNvPicPr>
                      <a:picLocks noChangeAspect="1"/>
                    </pic:cNvPicPr>
                  </pic:nvPicPr>
                  <pic:blipFill>
                    <a:blip r:embed="rId70"/>
                    <a:srcRect l="2743" t="7594" r="20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8C35A5" wp14:editId="12F2FF91">
            <wp:extent cx="2846070" cy="1336040"/>
            <wp:effectExtent l="0" t="0" r="11430" b="16510"/>
            <wp:docPr id="62" name="Picture 6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4"/>
                    <pic:cNvPicPr>
                      <a:picLocks noChangeAspect="1"/>
                    </pic:cNvPicPr>
                  </pic:nvPicPr>
                  <pic:blipFill>
                    <a:blip r:embed="rId71"/>
                    <a:srcRect l="2045" t="18631" r="8056" b="24763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EE99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0F4324A3" wp14:editId="1DE13538">
            <wp:extent cx="2505710" cy="1588135"/>
            <wp:effectExtent l="0" t="0" r="8890" b="12065"/>
            <wp:docPr id="61" name="Picture 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5"/>
                    <pic:cNvPicPr>
                      <a:picLocks noChangeAspect="1"/>
                    </pic:cNvPicPr>
                  </pic:nvPicPr>
                  <pic:blipFill>
                    <a:blip r:embed="rId72"/>
                    <a:srcRect l="2063" r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C35B11" wp14:editId="58897E14">
            <wp:extent cx="1728470" cy="1540510"/>
            <wp:effectExtent l="0" t="0" r="5080" b="2540"/>
            <wp:docPr id="60" name="Picture 6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6"/>
                    <pic:cNvPicPr>
                      <a:picLocks noChangeAspect="1"/>
                    </pic:cNvPicPr>
                  </pic:nvPicPr>
                  <pic:blipFill>
                    <a:blip r:embed="rId73"/>
                    <a:srcRect l="2239" t="6994" r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B6BC7A" wp14:editId="56696DC9">
            <wp:extent cx="2272030" cy="1383030"/>
            <wp:effectExtent l="0" t="0" r="13970" b="7620"/>
            <wp:docPr id="59" name="Picture 5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7"/>
                    <pic:cNvPicPr>
                      <a:picLocks noChangeAspect="1"/>
                    </pic:cNvPicPr>
                  </pic:nvPicPr>
                  <pic:blipFill>
                    <a:blip r:embed="rId74"/>
                    <a:srcRect l="3211" t="25168" r="6778" b="326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2D9" w14:textId="77777777" w:rsidR="0012266E" w:rsidRDefault="00C07420">
      <w:pPr>
        <w:pStyle w:val="Tiumccp2"/>
      </w:pPr>
      <w:r>
        <w:t>4.2.3. Storage.</w:t>
      </w:r>
    </w:p>
    <w:p w14:paraId="4FE744FE" w14:textId="77777777" w:rsidR="0012266E" w:rsidRDefault="00C07420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64EAF45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25A58D37" wp14:editId="5B273E9C">
            <wp:extent cx="4571365" cy="2187575"/>
            <wp:effectExtent l="0" t="0" r="635" b="3175"/>
            <wp:docPr id="66" name="Picture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297" w14:textId="77777777" w:rsidR="0012266E" w:rsidRDefault="0012266E">
      <w:pPr>
        <w:pStyle w:val="Default"/>
        <w:spacing w:line="360" w:lineRule="auto"/>
      </w:pPr>
    </w:p>
    <w:p w14:paraId="71E9D3AD" w14:textId="77777777" w:rsidR="0012266E" w:rsidRDefault="0012266E">
      <w:pPr>
        <w:pStyle w:val="Nidungvnbn"/>
        <w:rPr>
          <w:lang w:val="vi-VN"/>
        </w:rPr>
      </w:pPr>
    </w:p>
    <w:p w14:paraId="326A9879" w14:textId="77777777" w:rsidR="0012266E" w:rsidRDefault="00C07420">
      <w:pPr>
        <w:pStyle w:val="Tiumccp1"/>
      </w:pPr>
      <w:r>
        <w:t>4.3. ERD.</w:t>
      </w:r>
    </w:p>
    <w:p w14:paraId="3E6820EA" w14:textId="77777777" w:rsidR="0012266E" w:rsidRDefault="00C07420">
      <w:pPr>
        <w:pStyle w:val="Tiumccp1"/>
        <w:jc w:val="center"/>
      </w:pPr>
      <w:r>
        <w:rPr>
          <w:noProof/>
        </w:rPr>
        <w:drawing>
          <wp:inline distT="0" distB="0" distL="114300" distR="114300" wp14:anchorId="0B99D964" wp14:editId="28358854">
            <wp:extent cx="5314315" cy="3611245"/>
            <wp:effectExtent l="0" t="0" r="635" b="8255"/>
            <wp:docPr id="67" name="Picture 67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ER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8B5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ERD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phê</w:t>
      </w:r>
      <w:proofErr w:type="spellEnd"/>
    </w:p>
    <w:p w14:paraId="57C69799" w14:textId="77777777" w:rsidR="0012266E" w:rsidRDefault="0012266E">
      <w:pPr>
        <w:pStyle w:val="Nidungvnbn"/>
        <w:rPr>
          <w:lang w:val="vi-VN"/>
        </w:rPr>
      </w:pPr>
    </w:p>
    <w:p w14:paraId="78B2AB7C" w14:textId="77777777" w:rsidR="0012266E" w:rsidRDefault="0012266E">
      <w:pPr>
        <w:pStyle w:val="Nidungvnbn"/>
        <w:rPr>
          <w:lang w:val="vi-VN"/>
        </w:rPr>
      </w:pPr>
    </w:p>
    <w:p w14:paraId="077A46BD" w14:textId="77777777" w:rsidR="0012266E" w:rsidRDefault="00C07420">
      <w:pPr>
        <w:tabs>
          <w:tab w:val="center" w:pos="6379"/>
        </w:tabs>
        <w:spacing w:after="200" w:line="276" w:lineRule="auto"/>
        <w:jc w:val="center"/>
        <w:outlineLvl w:val="0"/>
        <w:rPr>
          <w:b/>
          <w:sz w:val="32"/>
          <w:szCs w:val="32"/>
          <w:lang w:val="vi-VN"/>
        </w:rPr>
      </w:pPr>
      <w:bookmarkStart w:id="45" w:name="_Toc11765"/>
      <w:bookmarkStart w:id="46" w:name="_Toc28245"/>
      <w:bookmarkStart w:id="47" w:name="_Toc87974859"/>
      <w:r>
        <w:rPr>
          <w:b/>
          <w:sz w:val="32"/>
          <w:szCs w:val="32"/>
          <w:lang w:val="vi-VN"/>
        </w:rPr>
        <w:lastRenderedPageBreak/>
        <w:t>TÀI LIỆU THAM KHẢO</w:t>
      </w:r>
      <w:bookmarkEnd w:id="45"/>
      <w:bookmarkEnd w:id="46"/>
      <w:bookmarkEnd w:id="47"/>
    </w:p>
    <w:p w14:paraId="78F86E37" w14:textId="77777777" w:rsidR="0012266E" w:rsidRDefault="0012266E">
      <w:pPr>
        <w:pStyle w:val="Nidungvnbn"/>
        <w:ind w:left="360" w:firstLine="0"/>
        <w:rPr>
          <w:lang w:val="vi-VN"/>
        </w:rPr>
      </w:pPr>
    </w:p>
    <w:sectPr w:rsidR="0012266E">
      <w:headerReference w:type="default" r:id="rId77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E7A43" w14:textId="77777777" w:rsidR="009B2D58" w:rsidRDefault="009B2D58">
      <w:r>
        <w:separator/>
      </w:r>
    </w:p>
  </w:endnote>
  <w:endnote w:type="continuationSeparator" w:id="0">
    <w:p w14:paraId="25D8354A" w14:textId="77777777" w:rsidR="009B2D58" w:rsidRDefault="009B2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50DCA" w14:textId="77777777" w:rsidR="009B2D58" w:rsidRDefault="009B2D58">
      <w:r>
        <w:separator/>
      </w:r>
    </w:p>
  </w:footnote>
  <w:footnote w:type="continuationSeparator" w:id="0">
    <w:p w14:paraId="1F144026" w14:textId="77777777" w:rsidR="009B2D58" w:rsidRDefault="009B2D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F079B" w14:textId="77777777" w:rsidR="0012266E" w:rsidRDefault="0012266E">
    <w:pPr>
      <w:pStyle w:val="utrang"/>
      <w:jc w:val="center"/>
    </w:pPr>
  </w:p>
  <w:p w14:paraId="7663A4B0" w14:textId="77777777" w:rsidR="0012266E" w:rsidRDefault="0012266E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02B9F" w14:textId="77777777" w:rsidR="0012266E" w:rsidRDefault="0012266E">
    <w:pPr>
      <w:pStyle w:val="utrang"/>
      <w:jc w:val="center"/>
    </w:pPr>
  </w:p>
  <w:p w14:paraId="62D63658" w14:textId="77777777" w:rsidR="0012266E" w:rsidRDefault="0012266E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1097785"/>
    </w:sdtPr>
    <w:sdtEndPr/>
    <w:sdtContent>
      <w:p w14:paraId="5FD98A42" w14:textId="77777777" w:rsidR="0012266E" w:rsidRDefault="00C07420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iv</w:t>
        </w:r>
        <w:r>
          <w:fldChar w:fldCharType="end"/>
        </w:r>
      </w:p>
    </w:sdtContent>
  </w:sdt>
  <w:p w14:paraId="3799FE63" w14:textId="77777777" w:rsidR="0012266E" w:rsidRDefault="0012266E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20606"/>
    </w:sdtPr>
    <w:sdtEndPr/>
    <w:sdtContent>
      <w:p w14:paraId="6A0A585C" w14:textId="77777777" w:rsidR="0012266E" w:rsidRDefault="00C07420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29ECB56A" w14:textId="77777777" w:rsidR="0012266E" w:rsidRDefault="0012266E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B3E766"/>
    <w:multiLevelType w:val="singleLevel"/>
    <w:tmpl w:val="FCB3E766"/>
    <w:lvl w:ilvl="0">
      <w:start w:val="2"/>
      <w:numFmt w:val="upperLetter"/>
      <w:suff w:val="space"/>
      <w:lvlText w:val="%1)"/>
      <w:lvlJc w:val="left"/>
    </w:lvl>
  </w:abstractNum>
  <w:abstractNum w:abstractNumId="1" w15:restartNumberingAfterBreak="0">
    <w:nsid w:val="2D124CDD"/>
    <w:multiLevelType w:val="singleLevel"/>
    <w:tmpl w:val="2D124CDD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7FA39038"/>
    <w:multiLevelType w:val="singleLevel"/>
    <w:tmpl w:val="7FA3903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BF1"/>
    <w:rsid w:val="00000FCE"/>
    <w:rsid w:val="00024496"/>
    <w:rsid w:val="0003057D"/>
    <w:rsid w:val="00045D79"/>
    <w:rsid w:val="000601B8"/>
    <w:rsid w:val="00080BD3"/>
    <w:rsid w:val="000B3E9F"/>
    <w:rsid w:val="000F7A02"/>
    <w:rsid w:val="0012266E"/>
    <w:rsid w:val="00137133"/>
    <w:rsid w:val="001779D7"/>
    <w:rsid w:val="00207DC2"/>
    <w:rsid w:val="00252F26"/>
    <w:rsid w:val="00271B32"/>
    <w:rsid w:val="00291721"/>
    <w:rsid w:val="002D4629"/>
    <w:rsid w:val="002D796D"/>
    <w:rsid w:val="003218FF"/>
    <w:rsid w:val="003445CF"/>
    <w:rsid w:val="00395950"/>
    <w:rsid w:val="003D719E"/>
    <w:rsid w:val="00415210"/>
    <w:rsid w:val="00453AB1"/>
    <w:rsid w:val="004A7C39"/>
    <w:rsid w:val="004B4F86"/>
    <w:rsid w:val="004E3AD9"/>
    <w:rsid w:val="004E3C16"/>
    <w:rsid w:val="004E6B78"/>
    <w:rsid w:val="00532C6F"/>
    <w:rsid w:val="00564BA3"/>
    <w:rsid w:val="00593511"/>
    <w:rsid w:val="00594A25"/>
    <w:rsid w:val="005D5C20"/>
    <w:rsid w:val="005E0A79"/>
    <w:rsid w:val="0064189C"/>
    <w:rsid w:val="006421F1"/>
    <w:rsid w:val="00650D6A"/>
    <w:rsid w:val="00653733"/>
    <w:rsid w:val="00660EDE"/>
    <w:rsid w:val="0066282A"/>
    <w:rsid w:val="006A71D6"/>
    <w:rsid w:val="006A7B9B"/>
    <w:rsid w:val="006A7D9D"/>
    <w:rsid w:val="006C1B72"/>
    <w:rsid w:val="006C4B0D"/>
    <w:rsid w:val="00715337"/>
    <w:rsid w:val="0071598B"/>
    <w:rsid w:val="00737340"/>
    <w:rsid w:val="00740BF1"/>
    <w:rsid w:val="00775066"/>
    <w:rsid w:val="00791EED"/>
    <w:rsid w:val="007B1A23"/>
    <w:rsid w:val="007B7FF5"/>
    <w:rsid w:val="007E6AB9"/>
    <w:rsid w:val="007E7FF7"/>
    <w:rsid w:val="00816732"/>
    <w:rsid w:val="00867C2D"/>
    <w:rsid w:val="00880D36"/>
    <w:rsid w:val="008A0372"/>
    <w:rsid w:val="008E55EF"/>
    <w:rsid w:val="008E6453"/>
    <w:rsid w:val="00900654"/>
    <w:rsid w:val="0091220D"/>
    <w:rsid w:val="009204A6"/>
    <w:rsid w:val="00942B81"/>
    <w:rsid w:val="0094709E"/>
    <w:rsid w:val="00957582"/>
    <w:rsid w:val="00986BC2"/>
    <w:rsid w:val="00997AD4"/>
    <w:rsid w:val="009B2D58"/>
    <w:rsid w:val="00A671AF"/>
    <w:rsid w:val="00A8655E"/>
    <w:rsid w:val="00B118C8"/>
    <w:rsid w:val="00B62922"/>
    <w:rsid w:val="00B8489D"/>
    <w:rsid w:val="00BB2B2A"/>
    <w:rsid w:val="00BC776C"/>
    <w:rsid w:val="00BF6735"/>
    <w:rsid w:val="00C01ACF"/>
    <w:rsid w:val="00C07420"/>
    <w:rsid w:val="00C07CE9"/>
    <w:rsid w:val="00C55E8F"/>
    <w:rsid w:val="00C56904"/>
    <w:rsid w:val="00C70A1B"/>
    <w:rsid w:val="00C75086"/>
    <w:rsid w:val="00CA1C39"/>
    <w:rsid w:val="00CD13EC"/>
    <w:rsid w:val="00CE5555"/>
    <w:rsid w:val="00D22C3B"/>
    <w:rsid w:val="00D34D21"/>
    <w:rsid w:val="00D50D99"/>
    <w:rsid w:val="00D56012"/>
    <w:rsid w:val="00DB1F41"/>
    <w:rsid w:val="00DB7595"/>
    <w:rsid w:val="00DC2276"/>
    <w:rsid w:val="00DC4DCB"/>
    <w:rsid w:val="00DC6AB1"/>
    <w:rsid w:val="00DD74FD"/>
    <w:rsid w:val="00DF6D5D"/>
    <w:rsid w:val="00E73E69"/>
    <w:rsid w:val="00E766EA"/>
    <w:rsid w:val="00EC186D"/>
    <w:rsid w:val="00EC562D"/>
    <w:rsid w:val="00F6183C"/>
    <w:rsid w:val="00FA0719"/>
    <w:rsid w:val="00FC69F1"/>
    <w:rsid w:val="12465F29"/>
    <w:rsid w:val="2B251FBB"/>
    <w:rsid w:val="52FC70DF"/>
    <w:rsid w:val="554D1E52"/>
    <w:rsid w:val="581A16D9"/>
    <w:rsid w:val="5BF27696"/>
    <w:rsid w:val="6C1C4383"/>
    <w:rsid w:val="6E467C21"/>
    <w:rsid w:val="71EA3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2260FE"/>
  <w15:docId w15:val="{1BE8AB03-D88C-4871-96F4-1B43A82F0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eastAsia="Times New Roman"/>
      <w:sz w:val="24"/>
      <w:szCs w:val="24"/>
      <w:lang w:val="en-US" w:eastAsia="en-US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  <w:jc w:val="center"/>
    </w:pPr>
    <w:rPr>
      <w:bCs/>
      <w:sz w:val="26"/>
      <w:szCs w:val="26"/>
    </w:rPr>
  </w:style>
  <w:style w:type="character" w:styleId="ThamchiuChuthich">
    <w:name w:val="annotation reference"/>
    <w:basedOn w:val="Phngmcinhcuaoanvn"/>
    <w:unhideWhenUsed/>
    <w:qFormat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  <w:qFormat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qFormat/>
    <w:rPr>
      <w:b/>
      <w:bCs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</w:pPr>
  </w:style>
  <w:style w:type="character" w:styleId="Siuktni">
    <w:name w:val="Hyperlink"/>
    <w:basedOn w:val="Phngmcinhcuaoanvn"/>
    <w:uiPriority w:val="99"/>
    <w:unhideWhenUsed/>
    <w:qFormat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qFormat/>
    <w:pPr>
      <w:spacing w:before="100" w:beforeAutospacing="1" w:after="100" w:afterAutospacing="1"/>
    </w:pPr>
  </w:style>
  <w:style w:type="character" w:styleId="Manh">
    <w:name w:val="Strong"/>
    <w:basedOn w:val="Phngmcinhcuaoanvn"/>
    <w:uiPriority w:val="22"/>
    <w:qFormat/>
    <w:rPr>
      <w:b/>
      <w:bCs/>
    </w:rPr>
  </w:style>
  <w:style w:type="table" w:styleId="LiBang">
    <w:name w:val="Table Grid"/>
    <w:basedOn w:val="BangThngthng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nghinhminhhoa">
    <w:name w:val="table of figures"/>
    <w:basedOn w:val="Binhthng"/>
    <w:next w:val="Binhthng"/>
    <w:uiPriority w:val="99"/>
    <w:unhideWhenUsed/>
    <w:qFormat/>
    <w:pPr>
      <w:spacing w:line="360" w:lineRule="auto"/>
    </w:pPr>
    <w:rPr>
      <w:sz w:val="26"/>
    </w:rPr>
  </w:style>
  <w:style w:type="paragraph" w:styleId="Mucluc1">
    <w:name w:val="toc 1"/>
    <w:basedOn w:val="Binhthng"/>
    <w:next w:val="Binhthng"/>
    <w:uiPriority w:val="39"/>
    <w:unhideWhenUsed/>
    <w:qFormat/>
    <w:pPr>
      <w:spacing w:line="360" w:lineRule="auto"/>
    </w:pPr>
    <w:rPr>
      <w:sz w:val="26"/>
    </w:rPr>
  </w:style>
  <w:style w:type="paragraph" w:styleId="Mucluc2">
    <w:name w:val="toc 2"/>
    <w:basedOn w:val="Binhthng"/>
    <w:next w:val="Binhthng"/>
    <w:uiPriority w:val="39"/>
    <w:unhideWhenUsed/>
    <w:qFormat/>
    <w:pPr>
      <w:spacing w:line="360" w:lineRule="auto"/>
      <w:ind w:left="720"/>
    </w:pPr>
    <w:rPr>
      <w:sz w:val="26"/>
    </w:rPr>
  </w:style>
  <w:style w:type="paragraph" w:styleId="Mucluc3">
    <w:name w:val="toc 3"/>
    <w:basedOn w:val="Binhthng"/>
    <w:next w:val="Binhthng"/>
    <w:uiPriority w:val="39"/>
    <w:unhideWhenUsed/>
    <w:qFormat/>
    <w:pPr>
      <w:spacing w:line="360" w:lineRule="auto"/>
      <w:ind w:left="1440"/>
    </w:pPr>
    <w:rPr>
      <w:sz w:val="26"/>
    </w:rPr>
  </w:style>
  <w:style w:type="paragraph" w:styleId="Mucluc4">
    <w:name w:val="toc 4"/>
    <w:basedOn w:val="Binhthng"/>
    <w:next w:val="Binhthng"/>
    <w:uiPriority w:val="39"/>
    <w:unhideWhenUsed/>
    <w:qFormat/>
    <w:pPr>
      <w:spacing w:line="360" w:lineRule="auto"/>
      <w:ind w:left="2160"/>
    </w:pPr>
    <w:rPr>
      <w:sz w:val="2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VnbanChuthichChar">
    <w:name w:val="Văn bản Chú thích Char"/>
    <w:basedOn w:val="Phngmcinhcuaoanvn"/>
    <w:link w:val="VnbanChuthich"/>
    <w:qFormat/>
    <w:rPr>
      <w:rFonts w:eastAsia="Times New Roman" w:cs="Times New Roman"/>
      <w:sz w:val="20"/>
      <w:szCs w:val="20"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qFormat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Binhthng"/>
    <w:link w:val="TiucctrangmuChar"/>
    <w:qFormat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Binhthng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Phngmcinhcuaoanvn"/>
    <w:link w:val="Tiucctrangmu"/>
    <w:qFormat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n-US" w:eastAsia="en-US"/>
    </w:rPr>
  </w:style>
  <w:style w:type="character" w:customStyle="1" w:styleId="NidungvnbnChar">
    <w:name w:val="Nội dung văn bản Char"/>
    <w:basedOn w:val="Phngmcinhcuaoanvn"/>
    <w:link w:val="Nidungvnbn"/>
    <w:qFormat/>
    <w:rPr>
      <w:rFonts w:eastAsia="Times New Roman" w:cs="Times New Roman"/>
      <w:sz w:val="26"/>
      <w:szCs w:val="26"/>
    </w:rPr>
  </w:style>
  <w:style w:type="character" w:customStyle="1" w:styleId="utrangChar">
    <w:name w:val="Đầu trang Char"/>
    <w:basedOn w:val="Phngmcinhcuaoanvn"/>
    <w:link w:val="utrang"/>
    <w:uiPriority w:val="99"/>
    <w:qFormat/>
    <w:rPr>
      <w:rFonts w:eastAsia="Times New Roman" w:cs="Times New Roman"/>
      <w:szCs w:val="24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eastAsia="Times New Roman" w:cs="Times New Roman"/>
      <w:szCs w:val="24"/>
    </w:rPr>
  </w:style>
  <w:style w:type="paragraph" w:customStyle="1" w:styleId="Chng">
    <w:name w:val="Chương"/>
    <w:basedOn w:val="Binhthng"/>
    <w:link w:val="ChngChar"/>
    <w:qFormat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Binhthng"/>
    <w:link w:val="Tiumccp1Char"/>
    <w:qFormat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Phngmcinhcuaoanvn"/>
    <w:link w:val="Chng"/>
    <w:qFormat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Binhthng"/>
    <w:link w:val="Tiumccp2Char"/>
    <w:qFormat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Phngmcinhcuaoanvn"/>
    <w:link w:val="Tiumccp1"/>
    <w:qFormat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Binhthng"/>
    <w:link w:val="Tiumccp3Char"/>
    <w:qFormat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Phngmcinhcuaoanvn"/>
    <w:link w:val="Tiumccp2"/>
    <w:qFormat/>
    <w:rPr>
      <w:rFonts w:eastAsia="Times New Roman" w:cs="Times New Roman"/>
      <w:b/>
      <w:i/>
      <w:sz w:val="28"/>
      <w:szCs w:val="26"/>
    </w:rPr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Phngmcinhcuaoanvn"/>
    <w:link w:val="Tiumccp3"/>
    <w:qFormat/>
    <w:rPr>
      <w:rFonts w:eastAsia="Times New Roman" w:cs="Times New Roman"/>
      <w:sz w:val="28"/>
      <w:szCs w:val="26"/>
    </w:rPr>
  </w:style>
  <w:style w:type="character" w:customStyle="1" w:styleId="u2Char">
    <w:name w:val="Đầu đề 2 Char"/>
    <w:basedOn w:val="Phngmcinhcuaoanvn"/>
    <w:link w:val="u2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qFormat/>
    <w:rPr>
      <w:rFonts w:eastAsia="Times New Roman" w:cs="Times New Roman"/>
      <w:sz w:val="26"/>
      <w:szCs w:val="26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qFormat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\Data%20Mining\Final%20Project\doc\baoca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351A8B73-6384-4C6C-8420-C89156CCE9D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baocao</Template>
  <TotalTime>22</TotalTime>
  <Pages>51</Pages>
  <Words>4154</Words>
  <Characters>23684</Characters>
  <Application>Microsoft Office Word</Application>
  <DocSecurity>0</DocSecurity>
  <Lines>197</Lines>
  <Paragraphs>55</Paragraphs>
  <ScaleCrop>false</ScaleCrop>
  <Company/>
  <LinksUpToDate>false</LinksUpToDate>
  <CharactersWithSpaces>27783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Thanh Nguyên</dc:creator>
  <cp:lastModifiedBy>hieu trung</cp:lastModifiedBy>
  <cp:revision>17</cp:revision>
  <dcterms:created xsi:type="dcterms:W3CDTF">2021-05-14T18:44:00Z</dcterms:created>
  <dcterms:modified xsi:type="dcterms:W3CDTF">2021-11-16T10:07:00Z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252AED71FADC4F43B0C8305517E7B1FD</vt:lpwstr>
  </property>
</Properties>
</file>