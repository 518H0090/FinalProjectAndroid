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2B539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629F02B4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093799AC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350F0CA3" w14:textId="77777777" w:rsidR="00CC053C" w:rsidRDefault="00CC053C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1D64A90D" w14:textId="77777777" w:rsidR="00CC053C" w:rsidRDefault="00161B62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222243E0" wp14:editId="1792BB40">
            <wp:extent cx="790575" cy="7429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6176A" w14:textId="77777777" w:rsidR="00CC053C" w:rsidRDefault="00CC053C">
      <w:pPr>
        <w:suppressAutoHyphens/>
        <w:autoSpaceDE w:val="0"/>
        <w:autoSpaceDN w:val="0"/>
        <w:adjustRightInd w:val="0"/>
        <w:ind w:firstLine="720"/>
        <w:rPr>
          <w:b/>
          <w:bCs/>
          <w:sz w:val="28"/>
          <w:szCs w:val="28"/>
          <w:lang w:val="en"/>
        </w:rPr>
      </w:pPr>
    </w:p>
    <w:p w14:paraId="19AD001F" w14:textId="77777777" w:rsidR="00CC053C" w:rsidRDefault="00161B6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both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  <w:lang w:val="en"/>
        </w:rPr>
        <w:tab/>
        <w:t xml:space="preserve">DỰ ÁN CUỐI KÌ MÔN </w:t>
      </w:r>
    </w:p>
    <w:p w14:paraId="1CEA6B19" w14:textId="77777777" w:rsidR="00CC053C" w:rsidRDefault="00161B6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681B5CA5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</w:rPr>
        <w:t>(503074)</w:t>
      </w:r>
      <w:r>
        <w:rPr>
          <w:b/>
          <w:bCs/>
          <w:sz w:val="32"/>
          <w:szCs w:val="32"/>
          <w:lang w:val="en"/>
        </w:rPr>
        <w:t xml:space="preserve"> </w:t>
      </w:r>
    </w:p>
    <w:p w14:paraId="7CBE197A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23E460F9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>ỨNG DỤNG QUẢN LÝ BÁN HÀNG TẠI QUẦY</w:t>
      </w:r>
      <w:r>
        <w:rPr>
          <w:b/>
          <w:bCs/>
          <w:sz w:val="28"/>
          <w:szCs w:val="28"/>
          <w:lang w:val="en"/>
        </w:rPr>
        <w:t xml:space="preserve"> </w:t>
      </w:r>
    </w:p>
    <w:p w14:paraId="0B68E97B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52D1CFED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5622926F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07589647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6C89CF1F" w14:textId="77777777" w:rsidR="00CC053C" w:rsidRDefault="00161B6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7DDBD457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756E0603" w14:textId="77777777" w:rsidR="00CC053C" w:rsidRDefault="00161B6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18E99D66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554812B8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4902ED51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1057196A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7876BAF1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7DEE9BAB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45D6F385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CC053C">
          <w:headerReference w:type="default" r:id="rId10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62490DA8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lastRenderedPageBreak/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279DC5CB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6AB9B577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71738353" w14:textId="77777777" w:rsidR="00CC053C" w:rsidRDefault="00CC053C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7781F2F9" w14:textId="77777777" w:rsidR="00CC053C" w:rsidRDefault="00161B62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732635AD" wp14:editId="1BE62D3A">
            <wp:extent cx="790575" cy="7429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22FB" w14:textId="77777777" w:rsidR="00CC053C" w:rsidRDefault="00161B6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bookmarkStart w:id="0" w:name="_Toc72096732"/>
      <w:r>
        <w:rPr>
          <w:b/>
          <w:bCs/>
          <w:sz w:val="32"/>
          <w:szCs w:val="32"/>
          <w:lang w:val="en"/>
        </w:rPr>
        <w:t>DỰ ÁN CUỐI KÌ MÔN</w:t>
      </w:r>
    </w:p>
    <w:p w14:paraId="4371E002" w14:textId="77777777" w:rsidR="00CC053C" w:rsidRDefault="00161B6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02AB8AFE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(503074)</w:t>
      </w:r>
    </w:p>
    <w:p w14:paraId="09FFD2B9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</w:p>
    <w:p w14:paraId="3643A946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5CC1B763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</w:rPr>
        <w:t>ỨNG DỤNG QUẢN LÝ BÁN HÀNG TẠI QUẦY</w:t>
      </w:r>
      <w:r>
        <w:rPr>
          <w:b/>
          <w:bCs/>
          <w:sz w:val="32"/>
          <w:szCs w:val="32"/>
          <w:lang w:val="en"/>
        </w:rPr>
        <w:t xml:space="preserve"> </w:t>
      </w:r>
    </w:p>
    <w:p w14:paraId="0EA54123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74C08BF7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19C68209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6F775E1F" w14:textId="77777777" w:rsidR="00CC053C" w:rsidRDefault="00CC053C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5162B6B5" w14:textId="77777777" w:rsidR="00CC053C" w:rsidRDefault="00161B6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530829E0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7B3B5455" w14:textId="77777777" w:rsidR="00CC053C" w:rsidRDefault="00161B6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2E1F388A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7EC8E31E" w14:textId="77777777" w:rsidR="00CC053C" w:rsidRDefault="00161B6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7BBDDFB2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3E3B9BC9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0FD44C0F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E768D5A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05198E7D" w14:textId="77777777" w:rsidR="00CC053C" w:rsidRDefault="00CC053C">
      <w:pPr>
        <w:suppressAutoHyphens/>
        <w:autoSpaceDE w:val="0"/>
        <w:autoSpaceDN w:val="0"/>
        <w:adjustRightInd w:val="0"/>
        <w:jc w:val="both"/>
        <w:rPr>
          <w:b/>
          <w:bCs/>
          <w:lang w:val="vi-VN"/>
        </w:rPr>
      </w:pPr>
    </w:p>
    <w:p w14:paraId="407C0E41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723B99F8" w14:textId="77777777" w:rsidR="00CC053C" w:rsidRDefault="00CC053C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738EAE6F" w14:textId="77777777" w:rsidR="00CC053C" w:rsidRDefault="00161B62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CC053C">
          <w:headerReference w:type="default" r:id="rId11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43C6D588" w14:textId="77777777" w:rsidR="00CC053C" w:rsidRDefault="00161B62">
      <w:pPr>
        <w:pStyle w:val="Chng"/>
        <w:jc w:val="center"/>
        <w:rPr>
          <w:lang w:val="vi-VN"/>
        </w:rPr>
      </w:pPr>
      <w:r>
        <w:rPr>
          <w:lang w:val="vi-VN"/>
        </w:rPr>
        <w:lastRenderedPageBreak/>
        <w:t>LỜI CẢM ƠN</w:t>
      </w:r>
      <w:bookmarkEnd w:id="0"/>
    </w:p>
    <w:p w14:paraId="3DFA89F7" w14:textId="77777777" w:rsidR="00CC053C" w:rsidRDefault="00161B62">
      <w:pPr>
        <w:pStyle w:val="Nidungvnbn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Nguyễn Thanh </w:t>
      </w:r>
      <w:proofErr w:type="spellStart"/>
      <w:r>
        <w:t>Phước</w:t>
      </w:r>
      <w:proofErr w:type="spellEnd"/>
      <w:r>
        <w:t xml:space="preserve">.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niềm</w:t>
      </w:r>
      <w:proofErr w:type="spellEnd"/>
      <w:r>
        <w:t xml:space="preserve"> </w:t>
      </w:r>
      <w:proofErr w:type="spellStart"/>
      <w:r>
        <w:t>nở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. </w:t>
      </w:r>
    </w:p>
    <w:p w14:paraId="4F8B8E1D" w14:textId="77777777" w:rsidR="00CC053C" w:rsidRDefault="00161B62">
      <w:pPr>
        <w:pStyle w:val="Nidungvnbn"/>
      </w:pP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. Xin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</w:p>
    <w:p w14:paraId="37D7D005" w14:textId="77777777" w:rsidR="00CC053C" w:rsidRDefault="00161B62">
      <w:pPr>
        <w:pStyle w:val="Nidungvnbn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br w:type="page"/>
      </w:r>
    </w:p>
    <w:p w14:paraId="6D540F5A" w14:textId="77777777" w:rsidR="00CC053C" w:rsidRDefault="00161B62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lastRenderedPageBreak/>
        <w:t>ĐỒ ÁN ĐƯỢC HOÀN THÀNH</w:t>
      </w:r>
    </w:p>
    <w:p w14:paraId="4CDDF119" w14:textId="77777777" w:rsidR="00CC053C" w:rsidRDefault="00161B62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>TẠI TRƯỜNG ĐẠI HỌC TÔN ĐỨC THẮNG</w:t>
      </w:r>
    </w:p>
    <w:p w14:paraId="79771A3B" w14:textId="77777777" w:rsidR="00CC053C" w:rsidRDefault="00CC053C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</w:p>
    <w:p w14:paraId="69363494" w14:textId="77777777" w:rsidR="00CC053C" w:rsidRDefault="00161B62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 xml:space="preserve">Tôi xin cam đoan đây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phẩm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riêng tôi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sự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hướng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Giảng</w:t>
      </w:r>
      <w:proofErr w:type="spellEnd"/>
      <w:r>
        <w:rPr>
          <w:sz w:val="26"/>
          <w:szCs w:val="26"/>
          <w:lang w:val="vi-VN"/>
        </w:rPr>
        <w:t xml:space="preserve"> Viên </w:t>
      </w:r>
      <w:proofErr w:type="spellStart"/>
      <w:r>
        <w:rPr>
          <w:sz w:val="26"/>
          <w:szCs w:val="26"/>
          <w:lang w:val="vi-VN"/>
        </w:rPr>
        <w:t>Nguyễn</w:t>
      </w:r>
      <w:proofErr w:type="spellEnd"/>
      <w:r>
        <w:rPr>
          <w:sz w:val="26"/>
          <w:szCs w:val="26"/>
          <w:lang w:val="vi-VN"/>
        </w:rPr>
        <w:t xml:space="preserve"> Thanh </w:t>
      </w:r>
      <w:proofErr w:type="spellStart"/>
      <w:r>
        <w:rPr>
          <w:sz w:val="26"/>
          <w:szCs w:val="26"/>
          <w:lang w:val="vi-VN"/>
        </w:rPr>
        <w:t>Phước</w:t>
      </w:r>
      <w:proofErr w:type="spellEnd"/>
      <w:r>
        <w:rPr>
          <w:sz w:val="26"/>
          <w:szCs w:val="26"/>
          <w:lang w:val="vi-VN"/>
        </w:rPr>
        <w:t xml:space="preserve">;.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nội</w:t>
      </w:r>
      <w:proofErr w:type="spellEnd"/>
      <w:r>
        <w:rPr>
          <w:sz w:val="26"/>
          <w:szCs w:val="26"/>
          <w:lang w:val="vi-VN"/>
        </w:rPr>
        <w:t xml:space="preserve"> dung nghiên </w:t>
      </w:r>
      <w:proofErr w:type="spellStart"/>
      <w:r>
        <w:rPr>
          <w:sz w:val="26"/>
          <w:szCs w:val="26"/>
          <w:lang w:val="vi-VN"/>
        </w:rPr>
        <w:t>cứu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kết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đề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này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trung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chưa công </w:t>
      </w:r>
      <w:proofErr w:type="spellStart"/>
      <w:r>
        <w:rPr>
          <w:sz w:val="26"/>
          <w:szCs w:val="26"/>
          <w:lang w:val="vi-VN"/>
        </w:rPr>
        <w:t>bố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dưới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bất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nào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trước</w:t>
      </w:r>
      <w:proofErr w:type="spellEnd"/>
      <w:r>
        <w:rPr>
          <w:sz w:val="26"/>
          <w:szCs w:val="26"/>
          <w:lang w:val="vi-VN"/>
        </w:rPr>
        <w:t xml:space="preserve"> đây.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bảng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biểu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phục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vụ</w:t>
      </w:r>
      <w:proofErr w:type="spellEnd"/>
      <w:r>
        <w:rPr>
          <w:sz w:val="26"/>
          <w:szCs w:val="26"/>
          <w:lang w:val="vi-VN"/>
        </w:rPr>
        <w:t xml:space="preserve"> cho </w:t>
      </w:r>
      <w:proofErr w:type="spellStart"/>
      <w:r>
        <w:rPr>
          <w:sz w:val="26"/>
          <w:szCs w:val="26"/>
          <w:lang w:val="vi-VN"/>
        </w:rPr>
        <w:t>việc</w:t>
      </w:r>
      <w:proofErr w:type="spellEnd"/>
      <w:r>
        <w:rPr>
          <w:sz w:val="26"/>
          <w:szCs w:val="26"/>
          <w:lang w:val="vi-VN"/>
        </w:rPr>
        <w:t xml:space="preserve"> phân </w:t>
      </w:r>
      <w:proofErr w:type="spellStart"/>
      <w:r>
        <w:rPr>
          <w:sz w:val="26"/>
          <w:szCs w:val="26"/>
          <w:lang w:val="vi-VN"/>
        </w:rPr>
        <w:t>tích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chính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thu </w:t>
      </w:r>
      <w:proofErr w:type="spellStart"/>
      <w:r>
        <w:rPr>
          <w:sz w:val="26"/>
          <w:szCs w:val="26"/>
          <w:lang w:val="vi-VN"/>
        </w:rPr>
        <w:t>thập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từ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nhau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ghi </w:t>
      </w:r>
      <w:proofErr w:type="spellStart"/>
      <w:r>
        <w:rPr>
          <w:sz w:val="26"/>
          <w:szCs w:val="26"/>
          <w:lang w:val="vi-VN"/>
        </w:rPr>
        <w:t>rõ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phần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tham </w:t>
      </w:r>
      <w:proofErr w:type="spellStart"/>
      <w:r>
        <w:rPr>
          <w:sz w:val="26"/>
          <w:szCs w:val="26"/>
          <w:lang w:val="vi-VN"/>
        </w:rPr>
        <w:t>khảo</w:t>
      </w:r>
      <w:proofErr w:type="spellEnd"/>
      <w:r>
        <w:rPr>
          <w:sz w:val="26"/>
          <w:szCs w:val="26"/>
          <w:lang w:val="vi-VN"/>
        </w:rPr>
        <w:t>.</w:t>
      </w:r>
    </w:p>
    <w:p w14:paraId="5F8C0860" w14:textId="77777777" w:rsidR="00CC053C" w:rsidRDefault="00161B62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Ngoài</w:t>
      </w:r>
      <w:proofErr w:type="spellEnd"/>
      <w:r>
        <w:rPr>
          <w:sz w:val="26"/>
          <w:szCs w:val="26"/>
          <w:lang w:val="vi-VN"/>
        </w:rPr>
        <w:t xml:space="preserve"> ra, trong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còn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sử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dụng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một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cũng</w:t>
      </w:r>
      <w:proofErr w:type="spellEnd"/>
      <w:r>
        <w:rPr>
          <w:sz w:val="26"/>
          <w:szCs w:val="26"/>
          <w:lang w:val="vi-VN"/>
        </w:rPr>
        <w:t xml:space="preserve"> như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, cơ quan </w:t>
      </w:r>
      <w:proofErr w:type="spellStart"/>
      <w:r>
        <w:rPr>
          <w:sz w:val="26"/>
          <w:szCs w:val="26"/>
          <w:lang w:val="vi-VN"/>
        </w:rPr>
        <w:t>tổ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đều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chú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gốc</w:t>
      </w:r>
      <w:proofErr w:type="spellEnd"/>
      <w:r>
        <w:rPr>
          <w:sz w:val="26"/>
          <w:szCs w:val="26"/>
          <w:lang w:val="vi-VN"/>
        </w:rPr>
        <w:t>.</w:t>
      </w:r>
    </w:p>
    <w:p w14:paraId="1A2A3952" w14:textId="77777777" w:rsidR="00CC053C" w:rsidRDefault="00161B62">
      <w:pPr>
        <w:autoSpaceDE w:val="0"/>
        <w:autoSpaceDN w:val="0"/>
        <w:adjustRightInd w:val="0"/>
        <w:spacing w:line="360" w:lineRule="auto"/>
        <w:ind w:firstLine="720"/>
        <w:jc w:val="both"/>
        <w:rPr>
          <w:b/>
          <w:sz w:val="26"/>
          <w:szCs w:val="26"/>
          <w:lang w:val="vi-VN"/>
        </w:rPr>
      </w:pPr>
      <w:proofErr w:type="spellStart"/>
      <w:r>
        <w:rPr>
          <w:b/>
          <w:sz w:val="26"/>
          <w:szCs w:val="26"/>
          <w:lang w:val="vi-VN"/>
        </w:rPr>
        <w:t>Nếu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phát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hiện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bất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kỳ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sự</w:t>
      </w:r>
      <w:proofErr w:type="spellEnd"/>
      <w:r>
        <w:rPr>
          <w:b/>
          <w:sz w:val="26"/>
          <w:szCs w:val="26"/>
          <w:lang w:val="vi-VN"/>
        </w:rPr>
        <w:t xml:space="preserve"> gian </w:t>
      </w:r>
      <w:proofErr w:type="spellStart"/>
      <w:r>
        <w:rPr>
          <w:b/>
          <w:sz w:val="26"/>
          <w:szCs w:val="26"/>
          <w:lang w:val="vi-VN"/>
        </w:rPr>
        <w:t>lận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nào</w:t>
      </w:r>
      <w:proofErr w:type="spellEnd"/>
      <w:r>
        <w:rPr>
          <w:b/>
          <w:sz w:val="26"/>
          <w:szCs w:val="26"/>
          <w:lang w:val="vi-VN"/>
        </w:rPr>
        <w:t xml:space="preserve"> tôi xin </w:t>
      </w:r>
      <w:proofErr w:type="spellStart"/>
      <w:r>
        <w:rPr>
          <w:b/>
          <w:sz w:val="26"/>
          <w:szCs w:val="26"/>
          <w:lang w:val="vi-VN"/>
        </w:rPr>
        <w:t>hoàn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chịu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trách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nhiệm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về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nội</w:t>
      </w:r>
      <w:proofErr w:type="spellEnd"/>
      <w:r>
        <w:rPr>
          <w:b/>
          <w:sz w:val="26"/>
          <w:szCs w:val="26"/>
          <w:lang w:val="vi-VN"/>
        </w:rPr>
        <w:t xml:space="preserve"> dung </w:t>
      </w:r>
      <w:proofErr w:type="spellStart"/>
      <w:r>
        <w:rPr>
          <w:b/>
          <w:sz w:val="26"/>
          <w:szCs w:val="26"/>
          <w:lang w:val="vi-VN"/>
        </w:rPr>
        <w:t>đồ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án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của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mình</w:t>
      </w:r>
      <w:proofErr w:type="spellEnd"/>
      <w:r>
        <w:rPr>
          <w:b/>
          <w:sz w:val="26"/>
          <w:szCs w:val="26"/>
          <w:lang w:val="vi-VN"/>
        </w:rPr>
        <w:t xml:space="preserve">. </w:t>
      </w:r>
      <w:proofErr w:type="spellStart"/>
      <w:r>
        <w:rPr>
          <w:sz w:val="26"/>
          <w:szCs w:val="26"/>
          <w:lang w:val="vi-VN"/>
        </w:rPr>
        <w:t>Trường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đại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học</w:t>
      </w:r>
      <w:proofErr w:type="spellEnd"/>
      <w:r>
        <w:rPr>
          <w:sz w:val="26"/>
          <w:szCs w:val="26"/>
          <w:lang w:val="vi-VN"/>
        </w:rPr>
        <w:t xml:space="preserve"> Tôn </w:t>
      </w:r>
      <w:proofErr w:type="spellStart"/>
      <w:r>
        <w:rPr>
          <w:sz w:val="26"/>
          <w:szCs w:val="26"/>
          <w:lang w:val="vi-VN"/>
        </w:rPr>
        <w:t>Đức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Thắng</w:t>
      </w:r>
      <w:proofErr w:type="spellEnd"/>
      <w:r>
        <w:rPr>
          <w:sz w:val="26"/>
          <w:szCs w:val="26"/>
          <w:lang w:val="vi-VN"/>
        </w:rPr>
        <w:t xml:space="preserve"> không liên quan </w:t>
      </w:r>
      <w:proofErr w:type="spellStart"/>
      <w:r>
        <w:rPr>
          <w:sz w:val="26"/>
          <w:szCs w:val="26"/>
          <w:lang w:val="vi-VN"/>
        </w:rPr>
        <w:t>đến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vi </w:t>
      </w:r>
      <w:proofErr w:type="spellStart"/>
      <w:r>
        <w:rPr>
          <w:sz w:val="26"/>
          <w:szCs w:val="26"/>
          <w:lang w:val="vi-VN"/>
        </w:rPr>
        <w:t>phạm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bản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 do tôi gây ra trong </w:t>
      </w:r>
      <w:proofErr w:type="spellStart"/>
      <w:r>
        <w:rPr>
          <w:sz w:val="26"/>
          <w:szCs w:val="26"/>
          <w:lang w:val="vi-VN"/>
        </w:rPr>
        <w:t>quá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hiện</w:t>
      </w:r>
      <w:proofErr w:type="spellEnd"/>
      <w:r>
        <w:rPr>
          <w:sz w:val="26"/>
          <w:szCs w:val="26"/>
          <w:lang w:val="vi-VN"/>
        </w:rPr>
        <w:t xml:space="preserve"> (</w:t>
      </w:r>
      <w:proofErr w:type="spellStart"/>
      <w:r>
        <w:rPr>
          <w:sz w:val="26"/>
          <w:szCs w:val="26"/>
          <w:lang w:val="vi-VN"/>
        </w:rPr>
        <w:t>nếu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>).</w:t>
      </w:r>
    </w:p>
    <w:p w14:paraId="60E5CE96" w14:textId="77777777" w:rsidR="00CC053C" w:rsidRDefault="00161B62">
      <w:pPr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TP. </w:t>
      </w:r>
      <w:proofErr w:type="spellStart"/>
      <w:r>
        <w:rPr>
          <w:i/>
          <w:sz w:val="26"/>
          <w:szCs w:val="26"/>
          <w:lang w:val="vi-VN"/>
        </w:rPr>
        <w:t>Hồ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Chí</w:t>
      </w:r>
      <w:proofErr w:type="spellEnd"/>
      <w:r>
        <w:rPr>
          <w:i/>
          <w:sz w:val="26"/>
          <w:szCs w:val="26"/>
          <w:lang w:val="vi-VN"/>
        </w:rPr>
        <w:t xml:space="preserve"> Minh, </w:t>
      </w:r>
      <w:proofErr w:type="spellStart"/>
      <w:r>
        <w:rPr>
          <w:i/>
          <w:sz w:val="26"/>
          <w:szCs w:val="26"/>
          <w:lang w:val="vi-VN"/>
        </w:rPr>
        <w:t>ngày</w:t>
      </w:r>
      <w:proofErr w:type="spellEnd"/>
      <w:r>
        <w:rPr>
          <w:i/>
          <w:sz w:val="26"/>
          <w:szCs w:val="26"/>
          <w:lang w:val="vi-VN"/>
        </w:rPr>
        <w:t xml:space="preserve">  29  </w:t>
      </w:r>
      <w:proofErr w:type="spellStart"/>
      <w:r>
        <w:rPr>
          <w:i/>
          <w:sz w:val="26"/>
          <w:szCs w:val="26"/>
          <w:lang w:val="vi-VN"/>
        </w:rPr>
        <w:t>tháng</w:t>
      </w:r>
      <w:proofErr w:type="spellEnd"/>
      <w:r>
        <w:rPr>
          <w:i/>
          <w:sz w:val="26"/>
          <w:szCs w:val="26"/>
          <w:lang w:val="vi-VN"/>
        </w:rPr>
        <w:t xml:space="preserve">  11  năm      2021</w:t>
      </w:r>
    </w:p>
    <w:p w14:paraId="6B333B7D" w14:textId="77777777" w:rsidR="00CC053C" w:rsidRDefault="00161B62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  <w:lang w:val="vi-VN"/>
        </w:rPr>
        <w:t>Tác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giả</w:t>
      </w:r>
      <w:proofErr w:type="spellEnd"/>
    </w:p>
    <w:p w14:paraId="277E12F0" w14:textId="77777777" w:rsidR="00CC053C" w:rsidRDefault="00161B62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  <w:t>(</w:t>
      </w:r>
      <w:proofErr w:type="spellStart"/>
      <w:r>
        <w:rPr>
          <w:i/>
          <w:sz w:val="26"/>
          <w:szCs w:val="26"/>
          <w:lang w:val="vi-VN"/>
        </w:rPr>
        <w:t>ký</w:t>
      </w:r>
      <w:proofErr w:type="spellEnd"/>
      <w:r>
        <w:rPr>
          <w:i/>
          <w:sz w:val="26"/>
          <w:szCs w:val="26"/>
          <w:lang w:val="vi-VN"/>
        </w:rPr>
        <w:t xml:space="preserve"> tên </w:t>
      </w:r>
      <w:proofErr w:type="spellStart"/>
      <w:r>
        <w:rPr>
          <w:i/>
          <w:sz w:val="26"/>
          <w:szCs w:val="26"/>
          <w:lang w:val="vi-VN"/>
        </w:rPr>
        <w:t>và</w:t>
      </w:r>
      <w:proofErr w:type="spellEnd"/>
      <w:r>
        <w:rPr>
          <w:i/>
          <w:sz w:val="26"/>
          <w:szCs w:val="26"/>
          <w:lang w:val="vi-VN"/>
        </w:rPr>
        <w:t xml:space="preserve"> ghi </w:t>
      </w:r>
      <w:proofErr w:type="spellStart"/>
      <w:r>
        <w:rPr>
          <w:i/>
          <w:sz w:val="26"/>
          <w:szCs w:val="26"/>
          <w:lang w:val="vi-VN"/>
        </w:rPr>
        <w:t>rõ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họ</w:t>
      </w:r>
      <w:proofErr w:type="spellEnd"/>
      <w:r>
        <w:rPr>
          <w:i/>
          <w:sz w:val="26"/>
          <w:szCs w:val="26"/>
          <w:lang w:val="vi-VN"/>
        </w:rPr>
        <w:t xml:space="preserve"> tên)</w:t>
      </w:r>
    </w:p>
    <w:p w14:paraId="2AA943A7" w14:textId="77777777" w:rsidR="00CC053C" w:rsidRDefault="00CC053C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3A951591" w14:textId="77777777" w:rsidR="00CC053C" w:rsidRDefault="00161B62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</w:r>
      <w:proofErr w:type="spellStart"/>
      <w:r>
        <w:rPr>
          <w:i/>
          <w:sz w:val="26"/>
          <w:szCs w:val="26"/>
          <w:lang w:val="vi-VN"/>
        </w:rPr>
        <w:t>Đặng</w:t>
      </w:r>
      <w:proofErr w:type="spellEnd"/>
      <w:r>
        <w:rPr>
          <w:i/>
          <w:sz w:val="26"/>
          <w:szCs w:val="26"/>
          <w:lang w:val="vi-VN"/>
        </w:rPr>
        <w:t xml:space="preserve"> Vi Nhiên</w:t>
      </w:r>
    </w:p>
    <w:p w14:paraId="0469227D" w14:textId="77777777" w:rsidR="00CC053C" w:rsidRDefault="00CC053C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505CBB79" w14:textId="77777777" w:rsidR="00CC053C" w:rsidRDefault="00161B62">
      <w:pPr>
        <w:tabs>
          <w:tab w:val="center" w:pos="6379"/>
        </w:tabs>
        <w:spacing w:after="200" w:line="360" w:lineRule="auto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                                                      </w:t>
      </w:r>
      <w:proofErr w:type="spellStart"/>
      <w:r>
        <w:rPr>
          <w:i/>
          <w:sz w:val="26"/>
          <w:szCs w:val="26"/>
          <w:lang w:val="vi-VN"/>
        </w:rPr>
        <w:t>Huỳnh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Trần</w:t>
      </w:r>
      <w:proofErr w:type="spellEnd"/>
      <w:r>
        <w:rPr>
          <w:i/>
          <w:sz w:val="26"/>
          <w:szCs w:val="26"/>
          <w:lang w:val="vi-VN"/>
        </w:rPr>
        <w:t xml:space="preserve"> Trung </w:t>
      </w:r>
      <w:proofErr w:type="spellStart"/>
      <w:r>
        <w:rPr>
          <w:i/>
          <w:sz w:val="26"/>
          <w:szCs w:val="26"/>
          <w:lang w:val="vi-VN"/>
        </w:rPr>
        <w:t>Hiếu</w:t>
      </w:r>
      <w:proofErr w:type="spellEnd"/>
      <w:r>
        <w:rPr>
          <w:i/>
          <w:sz w:val="26"/>
          <w:szCs w:val="26"/>
          <w:lang w:val="vi-VN"/>
        </w:rPr>
        <w:br w:type="page"/>
      </w:r>
    </w:p>
    <w:p w14:paraId="1090F54A" w14:textId="77777777" w:rsidR="00CC053C" w:rsidRDefault="00161B62">
      <w:pPr>
        <w:pStyle w:val="Chng"/>
        <w:jc w:val="center"/>
        <w:rPr>
          <w:lang w:val="vi-VN"/>
        </w:rPr>
      </w:pPr>
      <w:bookmarkStart w:id="1" w:name="_Toc72096733"/>
      <w:r>
        <w:rPr>
          <w:lang w:val="vi-VN"/>
        </w:rPr>
        <w:lastRenderedPageBreak/>
        <w:t>PHẦN XÁC NHẬN VÀ ĐÁNH GIÁ CỦA GIẢNG VIÊN</w:t>
      </w:r>
      <w:bookmarkEnd w:id="1"/>
    </w:p>
    <w:p w14:paraId="241ED3AD" w14:textId="77777777" w:rsidR="00CC053C" w:rsidRDefault="00161B62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xác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nhận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hướng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dẫn</w:t>
      </w:r>
      <w:proofErr w:type="spellEnd"/>
    </w:p>
    <w:p w14:paraId="4DAB6BBD" w14:textId="77777777" w:rsidR="00CC053C" w:rsidRDefault="00161B62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4510DF9" w14:textId="77777777" w:rsidR="00CC053C" w:rsidRDefault="00161B6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 16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 năm   2021</w:t>
      </w:r>
    </w:p>
    <w:p w14:paraId="7491DAE7" w14:textId="77777777" w:rsidR="00CC053C" w:rsidRDefault="00161B6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1A87BAC5" w14:textId="77777777" w:rsidR="00CC053C" w:rsidRDefault="00CC053C">
      <w:pPr>
        <w:spacing w:after="200" w:line="360" w:lineRule="auto"/>
        <w:rPr>
          <w:lang w:val="vi-VN"/>
        </w:rPr>
      </w:pPr>
    </w:p>
    <w:p w14:paraId="6414CBF0" w14:textId="77777777" w:rsidR="00CC053C" w:rsidRDefault="00161B62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đánh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giá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chấm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bài</w:t>
      </w:r>
      <w:proofErr w:type="spellEnd"/>
    </w:p>
    <w:p w14:paraId="0CE0B51F" w14:textId="77777777" w:rsidR="00CC053C" w:rsidRDefault="00161B62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3910E33" w14:textId="77777777" w:rsidR="00CC053C" w:rsidRDefault="00161B6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16 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năm   2021</w:t>
      </w:r>
    </w:p>
    <w:p w14:paraId="0EDA8D40" w14:textId="77777777" w:rsidR="00CC053C" w:rsidRDefault="00161B6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7169981B" w14:textId="77777777" w:rsidR="00CC053C" w:rsidRDefault="00CC053C">
      <w:pPr>
        <w:pStyle w:val="Tiumccp1"/>
        <w:rPr>
          <w:lang w:val="vi-VN"/>
        </w:rPr>
      </w:pPr>
    </w:p>
    <w:p w14:paraId="7AFD2510" w14:textId="77777777" w:rsidR="00CC053C" w:rsidRDefault="00CC053C">
      <w:pPr>
        <w:pStyle w:val="Chng"/>
        <w:jc w:val="center"/>
        <w:rPr>
          <w:lang w:val="vi-VN"/>
        </w:rPr>
      </w:pPr>
    </w:p>
    <w:p w14:paraId="5C83CE52" w14:textId="77777777" w:rsidR="00CC053C" w:rsidRDefault="00CC053C">
      <w:pPr>
        <w:pStyle w:val="Chng"/>
        <w:jc w:val="center"/>
        <w:rPr>
          <w:lang w:val="vi-VN"/>
        </w:rPr>
      </w:pPr>
    </w:p>
    <w:p w14:paraId="06D60BDD" w14:textId="76ED3D24" w:rsidR="00E74DF4" w:rsidRDefault="00161B62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TOC \o "1-3" \u </w:instrText>
      </w:r>
      <w:r>
        <w:rPr>
          <w:lang w:val="vi-VN"/>
        </w:rPr>
        <w:fldChar w:fldCharType="separate"/>
      </w:r>
      <w:r w:rsidR="00E74DF4" w:rsidRPr="001C328C">
        <w:rPr>
          <w:noProof/>
          <w:lang w:val="vi-VN"/>
        </w:rPr>
        <w:t>TÓM TẮT</w:t>
      </w:r>
      <w:r w:rsidR="00E74DF4" w:rsidRPr="00E74DF4">
        <w:rPr>
          <w:noProof/>
          <w:lang w:val="vi-VN"/>
        </w:rPr>
        <w:tab/>
      </w:r>
      <w:r w:rsidR="00E74DF4">
        <w:rPr>
          <w:noProof/>
        </w:rPr>
        <w:fldChar w:fldCharType="begin"/>
      </w:r>
      <w:r w:rsidR="00E74DF4" w:rsidRPr="00E74DF4">
        <w:rPr>
          <w:noProof/>
          <w:lang w:val="vi-VN"/>
        </w:rPr>
        <w:instrText xml:space="preserve"> PAGEREF _Toc89072625 \h </w:instrText>
      </w:r>
      <w:r w:rsidR="00E74DF4">
        <w:rPr>
          <w:noProof/>
        </w:rPr>
      </w:r>
      <w:r w:rsidR="00E74DF4">
        <w:rPr>
          <w:noProof/>
        </w:rPr>
        <w:fldChar w:fldCharType="separate"/>
      </w:r>
      <w:r w:rsidR="00E74DF4" w:rsidRPr="00E74DF4">
        <w:rPr>
          <w:noProof/>
          <w:lang w:val="vi-VN"/>
        </w:rPr>
        <w:t>v</w:t>
      </w:r>
      <w:r w:rsidR="00E74DF4">
        <w:rPr>
          <w:noProof/>
        </w:rPr>
        <w:fldChar w:fldCharType="end"/>
      </w:r>
    </w:p>
    <w:p w14:paraId="5C91E3A5" w14:textId="7F1C9D87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CHƯƠNG 1: GIỚI THIỆU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_Toc89072626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1</w:t>
      </w:r>
      <w:r>
        <w:rPr>
          <w:noProof/>
        </w:rPr>
        <w:fldChar w:fldCharType="end"/>
      </w:r>
    </w:p>
    <w:p w14:paraId="63D710EA" w14:textId="53D882DE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CHƯƠNG 2: MÔ TẢ ỨNG DỤNG QUẢN LÝ.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_Toc89072627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4CB0C5B6" w14:textId="4E9B6745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2.1 Các nhóm chức năng của ứng dụng.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_Toc89072628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349DB5C1" w14:textId="0D67FF23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2.2 Xác định các chức năng chính của ứng dụng.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_Toc89072629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2</w:t>
      </w:r>
      <w:r>
        <w:rPr>
          <w:noProof/>
        </w:rPr>
        <w:fldChar w:fldCharType="end"/>
      </w:r>
    </w:p>
    <w:p w14:paraId="21527067" w14:textId="258FF5C6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CHƯƠNG 3: User Interface Design.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_Toc89072630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2AED73D" w14:textId="5EDA6398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Tài Khoảng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_Toc89072631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884255D" w14:textId="1567B802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Quản lý hóa đơn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_Toc89072632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21</w:t>
      </w:r>
      <w:r>
        <w:rPr>
          <w:noProof/>
        </w:rPr>
        <w:fldChar w:fldCharType="end"/>
      </w:r>
    </w:p>
    <w:p w14:paraId="409A3155" w14:textId="26B139D1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Quản lý thông tin khách hàng.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_Toc89072633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23</w:t>
      </w:r>
      <w:r>
        <w:rPr>
          <w:noProof/>
        </w:rPr>
        <w:fldChar w:fldCharType="end"/>
      </w:r>
    </w:p>
    <w:p w14:paraId="76636DD5" w14:textId="2B3F7E6A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Quản lý bàn và giỏ hàng.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_Toc89072634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25</w:t>
      </w:r>
      <w:r>
        <w:rPr>
          <w:noProof/>
        </w:rPr>
        <w:fldChar w:fldCharType="end"/>
      </w:r>
    </w:p>
    <w:p w14:paraId="5F796A0E" w14:textId="550B3DDB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Quản lý tài khoản và nhân viên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_Toc89072635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27</w:t>
      </w:r>
      <w:r>
        <w:rPr>
          <w:noProof/>
        </w:rPr>
        <w:fldChar w:fldCharType="end"/>
      </w:r>
    </w:p>
    <w:p w14:paraId="4FE687A8" w14:textId="78D14677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Quản lý menu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_Toc89072636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30</w:t>
      </w:r>
      <w:r>
        <w:rPr>
          <w:noProof/>
        </w:rPr>
        <w:fldChar w:fldCharType="end"/>
      </w:r>
    </w:p>
    <w:p w14:paraId="59EF1970" w14:textId="6FFA0A79" w:rsidR="00E74DF4" w:rsidRDefault="00E74DF4">
      <w:pPr>
        <w:pStyle w:val="Mucluc3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Màn hình đăng nhập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_Toc89072637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33</w:t>
      </w:r>
      <w:r>
        <w:rPr>
          <w:noProof/>
        </w:rPr>
        <w:fldChar w:fldCharType="end"/>
      </w:r>
    </w:p>
    <w:p w14:paraId="44AFBC9F" w14:textId="61D85B28" w:rsidR="00E74DF4" w:rsidRDefault="00E74DF4">
      <w:pPr>
        <w:pStyle w:val="Mucluc3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Quên mật khẩu: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_Toc89072638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34</w:t>
      </w:r>
      <w:r>
        <w:rPr>
          <w:noProof/>
        </w:rPr>
        <w:fldChar w:fldCharType="end"/>
      </w:r>
    </w:p>
    <w:p w14:paraId="24E3FEEC" w14:textId="5012B688" w:rsidR="00E74DF4" w:rsidRDefault="00E74DF4">
      <w:pPr>
        <w:pStyle w:val="Mucluc2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CHƯƠNG 4: Database.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_Toc89072639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35</w:t>
      </w:r>
      <w:r>
        <w:rPr>
          <w:noProof/>
        </w:rPr>
        <w:fldChar w:fldCharType="end"/>
      </w:r>
    </w:p>
    <w:p w14:paraId="59B7716F" w14:textId="5B490EAC" w:rsidR="00E74DF4" w:rsidRDefault="00E74DF4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E74DF4">
        <w:rPr>
          <w:noProof/>
          <w:lang w:val="vi-VN"/>
        </w:rPr>
        <w:t>4.2. Mô tả ý nghĩa từng bảng</w:t>
      </w:r>
      <w:r w:rsidRPr="00E74DF4">
        <w:rPr>
          <w:noProof/>
          <w:lang w:val="vi-VN"/>
        </w:rPr>
        <w:tab/>
      </w:r>
      <w:r>
        <w:rPr>
          <w:noProof/>
        </w:rPr>
        <w:fldChar w:fldCharType="begin"/>
      </w:r>
      <w:r w:rsidRPr="00E74DF4">
        <w:rPr>
          <w:noProof/>
          <w:lang w:val="vi-VN"/>
        </w:rPr>
        <w:instrText xml:space="preserve"> PAGEREF _Toc89072640 \h </w:instrText>
      </w:r>
      <w:r>
        <w:rPr>
          <w:noProof/>
        </w:rPr>
      </w:r>
      <w:r>
        <w:rPr>
          <w:noProof/>
        </w:rPr>
        <w:fldChar w:fldCharType="separate"/>
      </w:r>
      <w:r w:rsidRPr="00E74DF4">
        <w:rPr>
          <w:noProof/>
          <w:lang w:val="vi-VN"/>
        </w:rPr>
        <w:t>36</w:t>
      </w:r>
      <w:r>
        <w:rPr>
          <w:noProof/>
        </w:rPr>
        <w:fldChar w:fldCharType="end"/>
      </w:r>
    </w:p>
    <w:p w14:paraId="6D879706" w14:textId="02BE8329" w:rsidR="00E74DF4" w:rsidRDefault="00E74DF4">
      <w:pPr>
        <w:pStyle w:val="Mucluc1"/>
        <w:tabs>
          <w:tab w:val="right" w:leader="hyphen" w:pos="9111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 w:rsidRPr="001C328C">
        <w:rPr>
          <w:b/>
          <w:noProof/>
          <w:lang w:val="vi-VN"/>
        </w:rPr>
        <w:t>TÀI LIỆU THAM KHẢO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_Toc89072641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02772B1" w14:textId="05B9AA02" w:rsidR="00CC053C" w:rsidRDefault="00161B62">
      <w:pPr>
        <w:pStyle w:val="Chng"/>
        <w:jc w:val="center"/>
        <w:rPr>
          <w:lang w:val="vi-VN"/>
        </w:rPr>
      </w:pPr>
      <w:r>
        <w:rPr>
          <w:lang w:val="vi-VN"/>
        </w:rPr>
        <w:fldChar w:fldCharType="end"/>
      </w:r>
    </w:p>
    <w:p w14:paraId="2467B77C" w14:textId="77777777" w:rsidR="00CC053C" w:rsidRDefault="00CC053C">
      <w:pPr>
        <w:pStyle w:val="Chng"/>
        <w:jc w:val="center"/>
        <w:rPr>
          <w:lang w:val="vi-VN"/>
        </w:rPr>
      </w:pPr>
    </w:p>
    <w:p w14:paraId="39F6D8F4" w14:textId="77777777" w:rsidR="00CC053C" w:rsidRDefault="00CC053C">
      <w:pPr>
        <w:pStyle w:val="Chng"/>
        <w:jc w:val="center"/>
        <w:rPr>
          <w:lang w:val="vi-VN"/>
        </w:rPr>
      </w:pPr>
    </w:p>
    <w:p w14:paraId="4DEDD85D" w14:textId="77777777" w:rsidR="00CC053C" w:rsidRDefault="00CC053C">
      <w:pPr>
        <w:pStyle w:val="Chng"/>
        <w:jc w:val="center"/>
        <w:rPr>
          <w:lang w:val="vi-VN"/>
        </w:rPr>
      </w:pPr>
    </w:p>
    <w:p w14:paraId="38924BD1" w14:textId="77777777" w:rsidR="00CC053C" w:rsidRDefault="00CC053C">
      <w:pPr>
        <w:pStyle w:val="Chng"/>
        <w:jc w:val="center"/>
        <w:rPr>
          <w:lang w:val="vi-VN"/>
        </w:rPr>
      </w:pPr>
    </w:p>
    <w:p w14:paraId="5F735735" w14:textId="77777777" w:rsidR="00CC053C" w:rsidRDefault="00CC053C">
      <w:pPr>
        <w:pStyle w:val="Chng"/>
        <w:jc w:val="center"/>
        <w:rPr>
          <w:lang w:val="vi-VN"/>
        </w:rPr>
      </w:pPr>
    </w:p>
    <w:p w14:paraId="66E574A1" w14:textId="77777777" w:rsidR="00CC053C" w:rsidRDefault="00161B62">
      <w:pPr>
        <w:pStyle w:val="Chng"/>
        <w:jc w:val="center"/>
        <w:outlineLvl w:val="0"/>
        <w:rPr>
          <w:lang w:val="vi-VN"/>
        </w:rPr>
      </w:pPr>
      <w:bookmarkStart w:id="2" w:name="_Toc25468"/>
      <w:bookmarkStart w:id="3" w:name="_Toc2250"/>
      <w:bookmarkStart w:id="4" w:name="_Toc89072625"/>
      <w:r>
        <w:rPr>
          <w:lang w:val="vi-VN"/>
        </w:rPr>
        <w:t>TÓM TẮT</w:t>
      </w:r>
      <w:bookmarkEnd w:id="2"/>
      <w:bookmarkEnd w:id="3"/>
      <w:bookmarkEnd w:id="4"/>
    </w:p>
    <w:p w14:paraId="0BB81F4E" w14:textId="77777777" w:rsidR="00CC053C" w:rsidRDefault="00CC053C">
      <w:pPr>
        <w:pStyle w:val="Nidungvnbn"/>
        <w:ind w:firstLine="0"/>
        <w:rPr>
          <w:lang w:val="vi-VN"/>
        </w:rPr>
      </w:pPr>
    </w:p>
    <w:p w14:paraId="3195AC82" w14:textId="77777777" w:rsidR="00CC053C" w:rsidRDefault="00161B62">
      <w:pPr>
        <w:pStyle w:val="Nidungvnbn"/>
        <w:rPr>
          <w:rFonts w:eastAsia="Helvetica"/>
          <w:sz w:val="24"/>
          <w:szCs w:val="24"/>
        </w:rPr>
      </w:pPr>
      <w:r>
        <w:rPr>
          <w:lang w:val="vi-VN"/>
        </w:rPr>
        <w:t xml:space="preserve">Trong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cuối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kì</w:t>
      </w:r>
      <w:proofErr w:type="spellEnd"/>
      <w:r>
        <w:rPr>
          <w:lang w:val="vi-VN"/>
        </w:rPr>
        <w:t xml:space="preserve"> môn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di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em xin </w:t>
      </w:r>
      <w:proofErr w:type="spellStart"/>
      <w:r>
        <w:rPr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tóm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tắt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cáo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Nội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quầy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cụ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 xml:space="preserve"> ở đây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nước</w:t>
      </w:r>
      <w:proofErr w:type="spellEnd"/>
      <w:r>
        <w:rPr>
          <w:lang w:val="vi-VN"/>
        </w:rPr>
        <w:t xml:space="preserve">). </w:t>
      </w:r>
      <w:proofErr w:type="spellStart"/>
      <w:r>
        <w:rPr>
          <w:lang w:val="vi-VN"/>
        </w:rPr>
        <w:t>Kiến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trúc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chúng</w:t>
      </w:r>
      <w:proofErr w:type="spellEnd"/>
      <w:r>
        <w:rPr>
          <w:lang w:val="vi-VN"/>
        </w:rPr>
        <w:t xml:space="preserve"> em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2 theo 4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Giảng</w:t>
      </w:r>
      <w:proofErr w:type="spellEnd"/>
      <w:r>
        <w:rPr>
          <w:lang w:val="vi-VN"/>
        </w:rPr>
        <w:t xml:space="preserve"> Viên </w:t>
      </w:r>
      <w:proofErr w:type="spellStart"/>
      <w:r>
        <w:rPr>
          <w:lang w:val="vi-VN"/>
        </w:rPr>
        <w:t>đã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</w:t>
      </w:r>
      <w:proofErr w:type="spellEnd"/>
      <w:r>
        <w:rPr>
          <w:lang w:val="vi-VN"/>
        </w:rPr>
        <w:t xml:space="preserve"> ra. </w:t>
      </w:r>
      <w:proofErr w:type="spellStart"/>
      <w:r>
        <w:t>Dạng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r>
        <w:rPr>
          <w:rFonts w:ascii="Helvetica" w:eastAsia="Helvetica" w:hAnsi="Helvetica" w:cs="Helvetica"/>
          <w:sz w:val="19"/>
          <w:szCs w:val="19"/>
        </w:rPr>
        <w:t> </w:t>
      </w:r>
      <w:r>
        <w:rPr>
          <w:rFonts w:eastAsia="Helvetica"/>
          <w:sz w:val="24"/>
          <w:szCs w:val="24"/>
        </w:rPr>
        <w:t>Backend + Frontend: Android with Java + Firebase Realtime DB =&gt; Standalone (Internet), Shared Data on used apps.</w:t>
      </w:r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Ngoài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ra </w:t>
      </w:r>
      <w:proofErr w:type="spellStart"/>
      <w:r>
        <w:rPr>
          <w:rFonts w:eastAsia="Helvetica"/>
          <w:b/>
          <w:bCs/>
          <w:sz w:val="24"/>
          <w:szCs w:val="24"/>
        </w:rPr>
        <w:t>chúng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em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còn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áp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dụng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lưu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liệu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trên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firebase </w:t>
      </w:r>
      <w:proofErr w:type="spellStart"/>
      <w:r>
        <w:rPr>
          <w:rFonts w:eastAsia="Helvetica"/>
          <w:b/>
          <w:bCs/>
          <w:sz w:val="24"/>
          <w:szCs w:val="24"/>
        </w:rPr>
        <w:t>vào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đồ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cuối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kỳ</w:t>
      </w:r>
      <w:proofErr w:type="spellEnd"/>
      <w:r>
        <w:rPr>
          <w:rFonts w:eastAsia="Helvetica"/>
          <w:b/>
          <w:bCs/>
          <w:sz w:val="24"/>
          <w:szCs w:val="24"/>
        </w:rPr>
        <w:t xml:space="preserve">. </w:t>
      </w:r>
    </w:p>
    <w:p w14:paraId="5607C168" w14:textId="77777777" w:rsidR="00CC053C" w:rsidRDefault="00CC053C">
      <w:pPr>
        <w:pStyle w:val="Nidungvnbn"/>
        <w:rPr>
          <w:rFonts w:eastAsia="Helvetica"/>
          <w:sz w:val="24"/>
          <w:szCs w:val="24"/>
        </w:rPr>
      </w:pPr>
    </w:p>
    <w:p w14:paraId="029385E1" w14:textId="77777777" w:rsidR="00CC053C" w:rsidRDefault="00CC053C">
      <w:pPr>
        <w:pStyle w:val="Nidungvnbn"/>
        <w:rPr>
          <w:rFonts w:eastAsia="Helvetica"/>
          <w:sz w:val="24"/>
          <w:szCs w:val="24"/>
        </w:rPr>
      </w:pPr>
    </w:p>
    <w:p w14:paraId="7083CD12" w14:textId="77777777" w:rsidR="00CC053C" w:rsidRDefault="00CC053C">
      <w:pPr>
        <w:spacing w:after="200" w:line="360" w:lineRule="auto"/>
        <w:rPr>
          <w:sz w:val="26"/>
          <w:szCs w:val="26"/>
          <w:lang w:val="vi-VN"/>
        </w:rPr>
      </w:pPr>
    </w:p>
    <w:p w14:paraId="0B5F1E8F" w14:textId="77777777" w:rsidR="00CC053C" w:rsidRDefault="00161B62">
      <w:pPr>
        <w:spacing w:after="200" w:line="360" w:lineRule="auto"/>
        <w:rPr>
          <w:sz w:val="26"/>
          <w:szCs w:val="26"/>
          <w:lang w:val="vi-VN"/>
        </w:rPr>
        <w:sectPr w:rsidR="00CC053C">
          <w:headerReference w:type="default" r:id="rId12"/>
          <w:pgSz w:w="12240" w:h="15840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r>
        <w:rPr>
          <w:sz w:val="26"/>
          <w:szCs w:val="26"/>
          <w:lang w:val="vi-VN"/>
        </w:rPr>
        <w:br w:type="page"/>
      </w:r>
    </w:p>
    <w:p w14:paraId="5B241775" w14:textId="77777777" w:rsidR="00CC053C" w:rsidRDefault="00CC053C">
      <w:pPr>
        <w:pStyle w:val="Chng"/>
      </w:pPr>
      <w:bookmarkStart w:id="5" w:name="_Toc72096735"/>
    </w:p>
    <w:p w14:paraId="12A4D699" w14:textId="77777777" w:rsidR="00CC053C" w:rsidRDefault="00161B62">
      <w:pPr>
        <w:pStyle w:val="Chng"/>
        <w:outlineLvl w:val="1"/>
      </w:pPr>
      <w:bookmarkStart w:id="6" w:name="_Toc20363"/>
      <w:bookmarkStart w:id="7" w:name="_Toc8028"/>
      <w:bookmarkStart w:id="8" w:name="_Toc89072626"/>
      <w:r>
        <w:t>CHƯƠNG 1: GIỚI THIỆU</w:t>
      </w:r>
      <w:bookmarkEnd w:id="6"/>
      <w:bookmarkEnd w:id="7"/>
      <w:bookmarkEnd w:id="8"/>
    </w:p>
    <w:p w14:paraId="58C95F0E" w14:textId="77777777" w:rsidR="00CC053C" w:rsidRDefault="00CC053C">
      <w:pPr>
        <w:pStyle w:val="Chng"/>
      </w:pPr>
    </w:p>
    <w:p w14:paraId="4050941F" w14:textId="77777777" w:rsidR="00CC053C" w:rsidRDefault="00161B62">
      <w:pPr>
        <w:pStyle w:val="Default"/>
        <w:spacing w:line="360" w:lineRule="auto"/>
        <w:ind w:firstLine="720"/>
      </w:pPr>
      <w:r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H&amp;N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Chuyên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.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Quán.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6E4F42A6" w14:textId="77777777" w:rsidR="00CC053C" w:rsidRDefault="00CC053C">
      <w:pPr>
        <w:pStyle w:val="Chng"/>
        <w:jc w:val="center"/>
        <w:rPr>
          <w:lang w:val="vi-VN"/>
        </w:rPr>
      </w:pPr>
    </w:p>
    <w:p w14:paraId="71BCCEE4" w14:textId="77777777" w:rsidR="00CC053C" w:rsidRDefault="00161B62">
      <w:pPr>
        <w:pStyle w:val="Default"/>
        <w:spacing w:line="360" w:lineRule="auto"/>
        <w:rPr>
          <w:b/>
          <w:bCs/>
        </w:rPr>
      </w:pPr>
      <w:r>
        <w:tab/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Quán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H&amp;N:</w:t>
      </w:r>
    </w:p>
    <w:p w14:paraId="7359F2F1" w14:textId="77777777" w:rsidR="00CC053C" w:rsidRDefault="00CC053C">
      <w:pPr>
        <w:pStyle w:val="Default"/>
        <w:spacing w:line="360" w:lineRule="auto"/>
        <w:rPr>
          <w:b/>
          <w:bCs/>
        </w:rPr>
      </w:pPr>
    </w:p>
    <w:p w14:paraId="5CC9F9F7" w14:textId="77777777" w:rsidR="00CC053C" w:rsidRDefault="00CC053C">
      <w:pPr>
        <w:pStyle w:val="Default"/>
        <w:spacing w:line="360" w:lineRule="auto"/>
      </w:pPr>
    </w:p>
    <w:p w14:paraId="4B8760A8" w14:textId="77777777" w:rsidR="00CC053C" w:rsidRDefault="00CC053C">
      <w:pPr>
        <w:pStyle w:val="Default"/>
        <w:spacing w:line="360" w:lineRule="auto"/>
      </w:pPr>
    </w:p>
    <w:p w14:paraId="2393E466" w14:textId="77777777" w:rsidR="00CC053C" w:rsidRDefault="00161B62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6861DBD1" wp14:editId="0D3AC149">
            <wp:extent cx="1438275" cy="1628775"/>
            <wp:effectExtent l="0" t="0" r="9525" b="9525"/>
            <wp:docPr id="2" name="Picture 2" descr="sơ đồ tổ chứ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ơ đồ tổ chứ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EEF3" w14:textId="77777777" w:rsidR="00CC053C" w:rsidRDefault="00CC053C">
      <w:pPr>
        <w:pStyle w:val="Default"/>
        <w:spacing w:line="360" w:lineRule="auto"/>
      </w:pPr>
    </w:p>
    <w:p w14:paraId="5AB4CE92" w14:textId="77777777" w:rsidR="00CC053C" w:rsidRDefault="00161B62">
      <w:pPr>
        <w:pStyle w:val="Default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1.1: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</w:t>
      </w:r>
    </w:p>
    <w:p w14:paraId="65659F43" w14:textId="77777777" w:rsidR="00CC053C" w:rsidRDefault="00CC053C">
      <w:pPr>
        <w:pStyle w:val="Default"/>
        <w:spacing w:line="360" w:lineRule="auto"/>
        <w:jc w:val="center"/>
        <w:rPr>
          <w:b/>
          <w:bCs/>
        </w:rPr>
      </w:pPr>
    </w:p>
    <w:p w14:paraId="069BC095" w14:textId="77777777" w:rsidR="00CC053C" w:rsidRDefault="00CC053C">
      <w:pPr>
        <w:pStyle w:val="Default"/>
        <w:spacing w:line="360" w:lineRule="auto"/>
        <w:jc w:val="center"/>
        <w:rPr>
          <w:b/>
          <w:bCs/>
        </w:rPr>
      </w:pPr>
    </w:p>
    <w:p w14:paraId="2037D58B" w14:textId="77777777" w:rsidR="00CC053C" w:rsidRDefault="00CC053C">
      <w:pPr>
        <w:pStyle w:val="Default"/>
        <w:spacing w:line="360" w:lineRule="auto"/>
        <w:jc w:val="center"/>
        <w:rPr>
          <w:b/>
          <w:bCs/>
        </w:rPr>
      </w:pPr>
    </w:p>
    <w:p w14:paraId="1907FEEE" w14:textId="77777777" w:rsidR="00CC053C" w:rsidRDefault="00161B62">
      <w:pPr>
        <w:pStyle w:val="Default"/>
        <w:spacing w:line="360" w:lineRule="auto"/>
        <w:rPr>
          <w:b/>
          <w:bCs/>
        </w:rPr>
      </w:pPr>
      <w:r>
        <w:rPr>
          <w:b/>
          <w:bCs/>
        </w:rPr>
        <w:lastRenderedPageBreak/>
        <w:tab/>
      </w:r>
      <w:proofErr w:type="spellStart"/>
      <w:r>
        <w:rPr>
          <w:b/>
          <w:bCs/>
        </w:rPr>
        <w:t>Những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>:</w:t>
      </w:r>
    </w:p>
    <w:p w14:paraId="62CBA43C" w14:textId="77777777" w:rsidR="00CC053C" w:rsidRDefault="00161B62">
      <w:pPr>
        <w:pStyle w:val="Default"/>
        <w:spacing w:line="360" w:lineRule="auto"/>
      </w:pPr>
      <w:r>
        <w:rPr>
          <w:b/>
          <w:bCs/>
        </w:rPr>
        <w:tab/>
      </w:r>
      <w:r>
        <w:rPr>
          <w:b/>
          <w:bCs/>
        </w:rPr>
        <w:tab/>
      </w:r>
      <w:r>
        <w:t xml:space="preserve">- 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chậm</w:t>
      </w:r>
      <w:proofErr w:type="spellEnd"/>
      <w:r>
        <w:t>.</w:t>
      </w:r>
    </w:p>
    <w:p w14:paraId="39687F58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dứng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78EA1BDF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t>nhân</w:t>
      </w:r>
      <w:proofErr w:type="spellEnd"/>
      <w:proofErr w:type="gram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483C3019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háo</w:t>
      </w:r>
      <w:proofErr w:type="spellEnd"/>
      <w:r>
        <w:t xml:space="preserve"> </w:t>
      </w:r>
      <w:proofErr w:type="spellStart"/>
      <w:r>
        <w:t>đơn</w:t>
      </w:r>
      <w:proofErr w:type="spellEnd"/>
      <w:r>
        <w:t>…</w:t>
      </w:r>
    </w:p>
    <w:p w14:paraId="480E131C" w14:textId="77777777" w:rsidR="00CC053C" w:rsidRDefault="00CC053C">
      <w:pPr>
        <w:pStyle w:val="Default"/>
        <w:spacing w:line="360" w:lineRule="auto"/>
      </w:pPr>
    </w:p>
    <w:p w14:paraId="5F0005D1" w14:textId="77777777" w:rsidR="00CC053C" w:rsidRDefault="00161B62">
      <w:pPr>
        <w:pStyle w:val="Default"/>
        <w:spacing w:line="360" w:lineRule="auto"/>
      </w:pPr>
      <w:r>
        <w:tab/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>:</w:t>
      </w:r>
    </w:p>
    <w:p w14:paraId="1EEC0B4E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>.</w:t>
      </w:r>
    </w:p>
    <w:p w14:paraId="607A63C9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5252F58D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3A312C4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3213BC4D" w14:textId="77777777" w:rsidR="00CC053C" w:rsidRDefault="00CC053C">
      <w:pPr>
        <w:pStyle w:val="Default"/>
        <w:spacing w:line="360" w:lineRule="auto"/>
      </w:pPr>
    </w:p>
    <w:p w14:paraId="3A2B9A4F" w14:textId="77777777" w:rsidR="00CC053C" w:rsidRDefault="00161B62">
      <w:pPr>
        <w:pStyle w:val="Chng"/>
        <w:outlineLvl w:val="1"/>
      </w:pPr>
      <w:bookmarkStart w:id="9" w:name="_Toc15556"/>
      <w:bookmarkStart w:id="10" w:name="_Toc6829"/>
      <w:bookmarkStart w:id="11" w:name="_Toc89072627"/>
      <w:r>
        <w:t>CHƯƠNG 2: MÔ TẢ ỨNG DỤNG QUẢN LÝ.</w:t>
      </w:r>
      <w:bookmarkEnd w:id="9"/>
      <w:bookmarkEnd w:id="10"/>
      <w:bookmarkEnd w:id="11"/>
    </w:p>
    <w:p w14:paraId="35CB955A" w14:textId="77777777" w:rsidR="00CC053C" w:rsidRDefault="00161B62">
      <w:pPr>
        <w:pStyle w:val="Tiumccp1"/>
        <w:outlineLvl w:val="1"/>
      </w:pPr>
      <w:bookmarkStart w:id="12" w:name="_Toc5254"/>
      <w:bookmarkStart w:id="13" w:name="_Toc1895"/>
      <w:bookmarkStart w:id="14" w:name="_Toc89072628"/>
      <w:r>
        <w:t xml:space="preserve">2.1 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2"/>
      <w:bookmarkEnd w:id="13"/>
      <w:bookmarkEnd w:id="14"/>
    </w:p>
    <w:p w14:paraId="5E2D7091" w14:textId="77777777" w:rsidR="00CC053C" w:rsidRDefault="00161B62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tin;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10444079" w14:textId="77777777" w:rsidR="00CC053C" w:rsidRDefault="00161B62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quán,quản</w:t>
      </w:r>
      <w:proofErr w:type="spellEnd"/>
      <w:proofErr w:type="gram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56A149C" w14:textId="77777777" w:rsidR="00CC053C" w:rsidRDefault="00161B62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1A5766A" w14:textId="77777777" w:rsidR="00CC053C" w:rsidRDefault="00CC053C">
      <w:pPr>
        <w:pStyle w:val="Default"/>
        <w:spacing w:line="360" w:lineRule="auto"/>
      </w:pPr>
    </w:p>
    <w:p w14:paraId="73BCC73A" w14:textId="77777777" w:rsidR="00CC053C" w:rsidRDefault="00161B62">
      <w:pPr>
        <w:pStyle w:val="Tiumccp1"/>
        <w:outlineLvl w:val="1"/>
      </w:pPr>
      <w:bookmarkStart w:id="15" w:name="_Toc14767"/>
      <w:bookmarkStart w:id="16" w:name="_Toc11352"/>
      <w:bookmarkStart w:id="17" w:name="_Toc89072629"/>
      <w:r>
        <w:t xml:space="preserve">2.2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5"/>
      <w:bookmarkEnd w:id="16"/>
      <w:bookmarkEnd w:id="17"/>
    </w:p>
    <w:p w14:paraId="2C33ECB0" w14:textId="77777777" w:rsidR="00CC053C" w:rsidRDefault="00161B62">
      <w:pPr>
        <w:pStyle w:val="Tiumccp2"/>
      </w:pPr>
      <w:r>
        <w:t xml:space="preserve">A) Quản </w:t>
      </w:r>
      <w:proofErr w:type="spellStart"/>
      <w:r>
        <w:t>lý</w:t>
      </w:r>
      <w:proofErr w:type="spellEnd"/>
      <w:r>
        <w:t>:</w:t>
      </w:r>
    </w:p>
    <w:p w14:paraId="5F0BF613" w14:textId="77777777" w:rsidR="00CC053C" w:rsidRDefault="00161B62">
      <w:pPr>
        <w:pStyle w:val="Default"/>
        <w:spacing w:line="360" w:lineRule="auto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mọt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68EC2472" w14:textId="77777777" w:rsidR="00CC053C" w:rsidRDefault="00161B62">
      <w:pPr>
        <w:pStyle w:val="Default"/>
        <w:spacing w:line="360" w:lineRule="auto"/>
      </w:pPr>
      <w:r>
        <w:t xml:space="preserve"> </w:t>
      </w:r>
    </w:p>
    <w:bookmarkEnd w:id="5"/>
    <w:p w14:paraId="463F18AF" w14:textId="77777777" w:rsidR="00CC053C" w:rsidRDefault="00161B62">
      <w:pPr>
        <w:pStyle w:val="Nidungvnbn"/>
        <w:ind w:leftChars="-400" w:left="-960"/>
        <w:jc w:val="center"/>
      </w:pPr>
      <w:r>
        <w:rPr>
          <w:noProof/>
        </w:rPr>
        <w:lastRenderedPageBreak/>
        <w:drawing>
          <wp:inline distT="0" distB="0" distL="114300" distR="114300" wp14:anchorId="2215D7A0" wp14:editId="3AFDE141">
            <wp:extent cx="5547995" cy="2783840"/>
            <wp:effectExtent l="0" t="0" r="14605" b="16510"/>
            <wp:docPr id="68" name="Picture 68" descr="quản l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quản lý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C14B" w14:textId="77777777" w:rsidR="00CC053C" w:rsidRPr="00852485" w:rsidRDefault="00161B62">
      <w:pPr>
        <w:pStyle w:val="Default"/>
        <w:spacing w:line="360" w:lineRule="auto"/>
        <w:jc w:val="center"/>
        <w:rPr>
          <w:color w:val="000000" w:themeColor="text1"/>
        </w:rPr>
      </w:pPr>
      <w:proofErr w:type="spellStart"/>
      <w:r w:rsidRPr="00852485">
        <w:rPr>
          <w:color w:val="000000" w:themeColor="text1"/>
        </w:rPr>
        <w:t>Hình</w:t>
      </w:r>
      <w:proofErr w:type="spellEnd"/>
      <w:r w:rsidRPr="00852485">
        <w:rPr>
          <w:color w:val="000000" w:themeColor="text1"/>
        </w:rPr>
        <w:t xml:space="preserve"> 2.1: USECASE </w:t>
      </w:r>
      <w:proofErr w:type="spellStart"/>
      <w:r w:rsidRPr="00852485">
        <w:rPr>
          <w:color w:val="000000" w:themeColor="text1"/>
        </w:rPr>
        <w:t>quản</w:t>
      </w:r>
      <w:proofErr w:type="spellEnd"/>
      <w:r w:rsidRPr="00852485">
        <w:rPr>
          <w:color w:val="000000" w:themeColor="text1"/>
        </w:rPr>
        <w:t xml:space="preserve"> </w:t>
      </w:r>
      <w:proofErr w:type="spellStart"/>
      <w:r w:rsidRPr="00852485">
        <w:rPr>
          <w:color w:val="000000" w:themeColor="text1"/>
        </w:rPr>
        <w:t>lý</w:t>
      </w:r>
      <w:proofErr w:type="spellEnd"/>
    </w:p>
    <w:p w14:paraId="67DE64A3" w14:textId="77777777" w:rsidR="00CC053C" w:rsidRDefault="00CC053C">
      <w:pPr>
        <w:pStyle w:val="Nidungvnbn"/>
        <w:rPr>
          <w:lang w:val="vi-VN"/>
        </w:rPr>
      </w:pPr>
    </w:p>
    <w:p w14:paraId="59C7ADEF" w14:textId="77777777" w:rsidR="00CC053C" w:rsidRDefault="00161B62">
      <w:pPr>
        <w:pStyle w:val="Tiumccp2"/>
        <w:numPr>
          <w:ilvl w:val="0"/>
          <w:numId w:val="1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5C68992B" w14:textId="77777777" w:rsidR="00CC053C" w:rsidRDefault="00161B62">
      <w:pPr>
        <w:pStyle w:val="Default"/>
        <w:spacing w:line="360" w:lineRule="auto"/>
        <w:ind w:firstLine="720"/>
      </w:pP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33C8DD50" w14:textId="77777777" w:rsidR="00CC053C" w:rsidRDefault="00CC053C">
      <w:pPr>
        <w:pStyle w:val="Default"/>
        <w:spacing w:line="360" w:lineRule="auto"/>
        <w:ind w:firstLine="720"/>
      </w:pPr>
    </w:p>
    <w:p w14:paraId="3BDF25F9" w14:textId="77777777" w:rsidR="00CC053C" w:rsidRDefault="00161B62">
      <w:pPr>
        <w:pStyle w:val="Default"/>
        <w:spacing w:line="360" w:lineRule="auto"/>
        <w:ind w:rightChars="-299" w:right="-718"/>
        <w:jc w:val="center"/>
      </w:pPr>
      <w:r>
        <w:rPr>
          <w:noProof/>
        </w:rPr>
        <w:drawing>
          <wp:inline distT="0" distB="0" distL="114300" distR="114300" wp14:anchorId="38B74312" wp14:editId="6994D5D0">
            <wp:extent cx="5791835" cy="2435225"/>
            <wp:effectExtent l="0" t="0" r="18415" b="3175"/>
            <wp:docPr id="69" name="Picture 69" descr="Nhân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Nhân viê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881C" w14:textId="77777777" w:rsidR="00CC053C" w:rsidRDefault="00161B62">
      <w:pPr>
        <w:pStyle w:val="Nidungvnbn"/>
        <w:ind w:firstLine="0"/>
        <w:jc w:val="center"/>
      </w:pPr>
      <w:proofErr w:type="spellStart"/>
      <w:r>
        <w:t>Hình</w:t>
      </w:r>
      <w:proofErr w:type="spellEnd"/>
      <w:r>
        <w:t xml:space="preserve"> 2.2: USECASE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732A563" w14:textId="77777777" w:rsidR="00CC053C" w:rsidRDefault="00CC053C">
      <w:pPr>
        <w:pStyle w:val="Nidungvnbn"/>
        <w:ind w:firstLine="0"/>
        <w:jc w:val="center"/>
      </w:pPr>
    </w:p>
    <w:p w14:paraId="7CFFB3AF" w14:textId="77777777" w:rsidR="00CC053C" w:rsidRDefault="00161B62">
      <w:pPr>
        <w:pStyle w:val="Tiumccp2"/>
        <w:numPr>
          <w:ilvl w:val="0"/>
          <w:numId w:val="1"/>
        </w:numPr>
      </w:pPr>
      <w:r>
        <w:lastRenderedPageBreak/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>.</w:t>
      </w:r>
    </w:p>
    <w:p w14:paraId="789D2FEA" w14:textId="77777777" w:rsidR="00CC053C" w:rsidRDefault="00161B62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0DDB8952" wp14:editId="3A2FD2D3">
            <wp:extent cx="3766820" cy="6697345"/>
            <wp:effectExtent l="0" t="0" r="5080" b="8255"/>
            <wp:docPr id="3" name="Picture 3" descr="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ll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2137" w14:textId="77777777" w:rsidR="00CC053C" w:rsidRDefault="00161B62">
      <w:pPr>
        <w:pStyle w:val="Default"/>
        <w:spacing w:line="360" w:lineRule="auto"/>
        <w:jc w:val="center"/>
      </w:pPr>
      <w:proofErr w:type="spellStart"/>
      <w:r>
        <w:t>Hình</w:t>
      </w:r>
      <w:proofErr w:type="spellEnd"/>
      <w:r>
        <w:t xml:space="preserve"> 2.3: USECASE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</w:p>
    <w:p w14:paraId="6DBB0289" w14:textId="77777777" w:rsidR="00CC053C" w:rsidRDefault="00CC053C">
      <w:pPr>
        <w:pStyle w:val="Default"/>
        <w:spacing w:line="360" w:lineRule="auto"/>
        <w:jc w:val="center"/>
      </w:pPr>
    </w:p>
    <w:p w14:paraId="3A5D2D84" w14:textId="77777777" w:rsidR="00CC053C" w:rsidRDefault="00CC053C">
      <w:pPr>
        <w:pStyle w:val="Default"/>
        <w:spacing w:line="360" w:lineRule="auto"/>
        <w:jc w:val="center"/>
      </w:pPr>
    </w:p>
    <w:p w14:paraId="23A80296" w14:textId="77777777" w:rsidR="00CC053C" w:rsidRDefault="00CC053C">
      <w:pPr>
        <w:pStyle w:val="Default"/>
        <w:spacing w:line="360" w:lineRule="auto"/>
        <w:jc w:val="center"/>
      </w:pPr>
    </w:p>
    <w:p w14:paraId="7F7801F7" w14:textId="77777777" w:rsidR="00CC053C" w:rsidRDefault="00161B62">
      <w:pPr>
        <w:pStyle w:val="Tiumccp1"/>
      </w:pPr>
      <w:r>
        <w:t>2.3 USECASE DESCRIPTION</w:t>
      </w:r>
    </w:p>
    <w:p w14:paraId="39F059E4" w14:textId="77777777" w:rsidR="00CC053C" w:rsidRDefault="00CC053C">
      <w:pPr>
        <w:pStyle w:val="Tiumccp1"/>
      </w:pPr>
    </w:p>
    <w:tbl>
      <w:tblPr>
        <w:tblStyle w:val="LiBang"/>
        <w:tblW w:w="10343" w:type="dxa"/>
        <w:jc w:val="center"/>
        <w:tblLook w:val="04A0" w:firstRow="1" w:lastRow="0" w:firstColumn="1" w:lastColumn="0" w:noHBand="0" w:noVBand="1"/>
      </w:tblPr>
      <w:tblGrid>
        <w:gridCol w:w="1770"/>
        <w:gridCol w:w="8573"/>
      </w:tblGrid>
      <w:tr w:rsidR="00CC053C" w14:paraId="3630D656" w14:textId="77777777">
        <w:trPr>
          <w:trHeight w:val="642"/>
          <w:jc w:val="center"/>
        </w:trPr>
        <w:tc>
          <w:tcPr>
            <w:tcW w:w="10343" w:type="dxa"/>
            <w:gridSpan w:val="2"/>
          </w:tcPr>
          <w:p w14:paraId="54B54EBA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  <w:p w14:paraId="4A9A19AD" w14:textId="77777777" w:rsidR="00CC053C" w:rsidRDefault="00161B62">
            <w:pPr>
              <w:pStyle w:val="Default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14D7CF1A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</w:tr>
      <w:tr w:rsidR="00CC053C" w14:paraId="343862A3" w14:textId="77777777">
        <w:trPr>
          <w:trHeight w:val="430"/>
          <w:jc w:val="center"/>
        </w:trPr>
        <w:tc>
          <w:tcPr>
            <w:tcW w:w="1770" w:type="dxa"/>
          </w:tcPr>
          <w:p w14:paraId="0A9B7C6F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  <w:p w14:paraId="0A0163FA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  <w:tc>
          <w:tcPr>
            <w:tcW w:w="8573" w:type="dxa"/>
          </w:tcPr>
          <w:p w14:paraId="72652364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  <w:p w14:paraId="2D0BAEA9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</w:tr>
      <w:tr w:rsidR="00CC053C" w14:paraId="784C3630" w14:textId="77777777">
        <w:trPr>
          <w:trHeight w:val="430"/>
          <w:jc w:val="center"/>
        </w:trPr>
        <w:tc>
          <w:tcPr>
            <w:tcW w:w="1770" w:type="dxa"/>
          </w:tcPr>
          <w:p w14:paraId="722CC780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 </w:t>
            </w:r>
          </w:p>
          <w:p w14:paraId="3AEE73DC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  <w:tc>
          <w:tcPr>
            <w:tcW w:w="8573" w:type="dxa"/>
          </w:tcPr>
          <w:p w14:paraId="68DF8A39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  <w:p w14:paraId="62C69B99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</w:tr>
      <w:tr w:rsidR="00CC053C" w14:paraId="6DE99941" w14:textId="77777777">
        <w:trPr>
          <w:trHeight w:val="430"/>
          <w:jc w:val="center"/>
        </w:trPr>
        <w:tc>
          <w:tcPr>
            <w:tcW w:w="1770" w:type="dxa"/>
          </w:tcPr>
          <w:p w14:paraId="1EC7C813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73" w:type="dxa"/>
          </w:tcPr>
          <w:p w14:paraId="71534576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-Khi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nhớ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29CA16D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link reset password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7DC8910C" w14:textId="77777777">
        <w:trPr>
          <w:trHeight w:val="430"/>
          <w:jc w:val="center"/>
        </w:trPr>
        <w:tc>
          <w:tcPr>
            <w:tcW w:w="1770" w:type="dxa"/>
          </w:tcPr>
          <w:p w14:paraId="35A93778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  <w:p w14:paraId="37C1BCF4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  <w:tc>
          <w:tcPr>
            <w:tcW w:w="8573" w:type="dxa"/>
          </w:tcPr>
          <w:p w14:paraId="1E7AA5A0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gmail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2309B74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link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gmail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gmail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15ED2EA4" w14:textId="77777777">
        <w:trPr>
          <w:trHeight w:val="226"/>
          <w:jc w:val="center"/>
        </w:trPr>
        <w:tc>
          <w:tcPr>
            <w:tcW w:w="1770" w:type="dxa"/>
          </w:tcPr>
          <w:p w14:paraId="12716662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8573" w:type="dxa"/>
          </w:tcPr>
          <w:p w14:paraId="23717C2B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3B54ACC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link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mail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reset password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D035165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đường</w:t>
            </w:r>
            <w:proofErr w:type="spellEnd"/>
            <w:r>
              <w:rPr>
                <w:sz w:val="26"/>
                <w:szCs w:val="26"/>
              </w:rPr>
              <w:t xml:space="preserve"> link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gramStart"/>
            <w:r>
              <w:rPr>
                <w:sz w:val="26"/>
                <w:szCs w:val="26"/>
              </w:rPr>
              <w:t>save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3566F00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</w:tr>
    </w:tbl>
    <w:p w14:paraId="472302AC" w14:textId="77777777" w:rsidR="00CC053C" w:rsidRDefault="00CC053C">
      <w:pPr>
        <w:pStyle w:val="Tiumccp1"/>
        <w:rPr>
          <w:sz w:val="26"/>
          <w:szCs w:val="26"/>
        </w:rPr>
      </w:pPr>
    </w:p>
    <w:p w14:paraId="252A6A0F" w14:textId="77777777" w:rsidR="00CC053C" w:rsidRDefault="00CC053C">
      <w:pPr>
        <w:pStyle w:val="Tiumccp1"/>
        <w:rPr>
          <w:sz w:val="26"/>
          <w:szCs w:val="26"/>
        </w:rPr>
      </w:pPr>
    </w:p>
    <w:p w14:paraId="673398AA" w14:textId="77777777" w:rsidR="00CC053C" w:rsidRDefault="00CC053C">
      <w:pPr>
        <w:pStyle w:val="Tiumccp1"/>
        <w:rPr>
          <w:sz w:val="26"/>
          <w:szCs w:val="26"/>
        </w:rPr>
      </w:pPr>
    </w:p>
    <w:p w14:paraId="41749C15" w14:textId="77777777" w:rsidR="00CC053C" w:rsidRDefault="00CC053C">
      <w:pPr>
        <w:pStyle w:val="Tiumccp1"/>
        <w:rPr>
          <w:sz w:val="26"/>
          <w:szCs w:val="26"/>
        </w:rPr>
      </w:pPr>
    </w:p>
    <w:p w14:paraId="3194A1CE" w14:textId="77777777" w:rsidR="00CC053C" w:rsidRDefault="00CC053C">
      <w:pPr>
        <w:pStyle w:val="Tiumccp1"/>
        <w:rPr>
          <w:sz w:val="26"/>
          <w:szCs w:val="26"/>
        </w:rPr>
      </w:pPr>
    </w:p>
    <w:p w14:paraId="2E101CF3" w14:textId="77777777" w:rsidR="00CC053C" w:rsidRDefault="00CC053C">
      <w:pPr>
        <w:pStyle w:val="Tiumccp1"/>
        <w:rPr>
          <w:sz w:val="26"/>
          <w:szCs w:val="26"/>
        </w:rPr>
      </w:pPr>
    </w:p>
    <w:p w14:paraId="3B336A33" w14:textId="77777777" w:rsidR="00CC053C" w:rsidRDefault="00CC053C">
      <w:pPr>
        <w:pStyle w:val="Tiumccp1"/>
        <w:rPr>
          <w:sz w:val="26"/>
          <w:szCs w:val="26"/>
        </w:rPr>
      </w:pPr>
    </w:p>
    <w:p w14:paraId="3E7DEACA" w14:textId="77777777" w:rsidR="00CC053C" w:rsidRDefault="00CC053C">
      <w:pPr>
        <w:pStyle w:val="Tiumccp1"/>
        <w:rPr>
          <w:sz w:val="26"/>
          <w:szCs w:val="26"/>
        </w:rPr>
      </w:pPr>
    </w:p>
    <w:tbl>
      <w:tblPr>
        <w:tblStyle w:val="LiBang"/>
        <w:tblpPr w:leftFromText="180" w:rightFromText="180" w:vertAnchor="text" w:horzAnchor="page" w:tblpX="1323" w:tblpY="433"/>
        <w:tblOverlap w:val="never"/>
        <w:tblW w:w="10343" w:type="dxa"/>
        <w:tblLook w:val="04A0" w:firstRow="1" w:lastRow="0" w:firstColumn="1" w:lastColumn="0" w:noHBand="0" w:noVBand="1"/>
      </w:tblPr>
      <w:tblGrid>
        <w:gridCol w:w="2693"/>
        <w:gridCol w:w="7650"/>
      </w:tblGrid>
      <w:tr w:rsidR="00CC053C" w14:paraId="79F31C2A" w14:textId="77777777">
        <w:trPr>
          <w:trHeight w:val="409"/>
        </w:trPr>
        <w:tc>
          <w:tcPr>
            <w:tcW w:w="10343" w:type="dxa"/>
            <w:gridSpan w:val="2"/>
          </w:tcPr>
          <w:p w14:paraId="7FA50D10" w14:textId="77777777" w:rsidR="00CC053C" w:rsidRDefault="00161B62">
            <w:pPr>
              <w:pStyle w:val="Default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CC053C" w14:paraId="596958CF" w14:textId="77777777">
        <w:trPr>
          <w:trHeight w:val="682"/>
        </w:trPr>
        <w:tc>
          <w:tcPr>
            <w:tcW w:w="2693" w:type="dxa"/>
          </w:tcPr>
          <w:p w14:paraId="7E8C731C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650" w:type="dxa"/>
          </w:tcPr>
          <w:p w14:paraId="6D29031D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CC053C" w14:paraId="665D9E22" w14:textId="77777777">
        <w:trPr>
          <w:trHeight w:val="682"/>
        </w:trPr>
        <w:tc>
          <w:tcPr>
            <w:tcW w:w="2693" w:type="dxa"/>
          </w:tcPr>
          <w:p w14:paraId="3980DEFB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650" w:type="dxa"/>
          </w:tcPr>
          <w:p w14:paraId="1FF71E99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1EE9B899" w14:textId="77777777">
        <w:trPr>
          <w:trHeight w:val="682"/>
        </w:trPr>
        <w:tc>
          <w:tcPr>
            <w:tcW w:w="2693" w:type="dxa"/>
          </w:tcPr>
          <w:p w14:paraId="3088744A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50" w:type="dxa"/>
          </w:tcPr>
          <w:p w14:paraId="7DE210F9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 sang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ngờ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4B21558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change password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</w:p>
        </w:tc>
      </w:tr>
      <w:tr w:rsidR="00CC053C" w14:paraId="59A5EEF3" w14:textId="77777777">
        <w:trPr>
          <w:trHeight w:val="540"/>
        </w:trPr>
        <w:tc>
          <w:tcPr>
            <w:tcW w:w="2693" w:type="dxa"/>
          </w:tcPr>
          <w:p w14:paraId="075B8114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650" w:type="dxa"/>
          </w:tcPr>
          <w:p w14:paraId="5C739848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khớp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trống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</w:tc>
      </w:tr>
      <w:tr w:rsidR="00CC053C" w14:paraId="00955B3E" w14:textId="77777777">
        <w:trPr>
          <w:trHeight w:val="729"/>
        </w:trPr>
        <w:tc>
          <w:tcPr>
            <w:tcW w:w="2693" w:type="dxa"/>
          </w:tcPr>
          <w:p w14:paraId="4DCCD697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650" w:type="dxa"/>
          </w:tcPr>
          <w:p w14:paraId="4651316D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trống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  <w:p w14:paraId="33E202E2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Thay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CDA0368" w14:textId="77777777" w:rsidR="00CC053C" w:rsidRDefault="00CC053C">
      <w:pPr>
        <w:pStyle w:val="Nidungvnbn"/>
        <w:ind w:firstLine="0"/>
        <w:jc w:val="left"/>
        <w:rPr>
          <w:lang w:val="vi-VN"/>
        </w:rPr>
      </w:pPr>
    </w:p>
    <w:p w14:paraId="52C19B3A" w14:textId="77777777" w:rsidR="00CC053C" w:rsidRDefault="00CC053C">
      <w:pPr>
        <w:pStyle w:val="Nidungvnbn"/>
        <w:ind w:firstLine="0"/>
        <w:jc w:val="left"/>
        <w:rPr>
          <w:lang w:val="vi-VN"/>
        </w:rPr>
      </w:pPr>
    </w:p>
    <w:tbl>
      <w:tblPr>
        <w:tblStyle w:val="LiBang"/>
        <w:tblpPr w:leftFromText="180" w:rightFromText="180" w:vertAnchor="text" w:horzAnchor="page" w:tblpX="1464" w:tblpY="433"/>
        <w:tblOverlap w:val="never"/>
        <w:tblW w:w="10212" w:type="dxa"/>
        <w:tblLook w:val="04A0" w:firstRow="1" w:lastRow="0" w:firstColumn="1" w:lastColumn="0" w:noHBand="0" w:noVBand="1"/>
      </w:tblPr>
      <w:tblGrid>
        <w:gridCol w:w="2552"/>
        <w:gridCol w:w="7660"/>
      </w:tblGrid>
      <w:tr w:rsidR="00CC053C" w:rsidRPr="00FF3D30" w14:paraId="332A0EBB" w14:textId="77777777">
        <w:trPr>
          <w:trHeight w:val="409"/>
        </w:trPr>
        <w:tc>
          <w:tcPr>
            <w:tcW w:w="10212" w:type="dxa"/>
            <w:gridSpan w:val="2"/>
          </w:tcPr>
          <w:p w14:paraId="686CDB68" w14:textId="77777777" w:rsidR="00CC053C" w:rsidRDefault="00161B62">
            <w:pPr>
              <w:pStyle w:val="Default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Cập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vi-VN"/>
              </w:rPr>
              <w:t>nhật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thông tin </w:t>
            </w:r>
            <w:proofErr w:type="spellStart"/>
            <w:r>
              <w:rPr>
                <w:sz w:val="26"/>
                <w:szCs w:val="26"/>
                <w:lang w:val="vi-VN"/>
              </w:rPr>
              <w:t>tài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vi-VN"/>
              </w:rPr>
              <w:t>khoản</w:t>
            </w:r>
            <w:proofErr w:type="spellEnd"/>
          </w:p>
        </w:tc>
      </w:tr>
      <w:tr w:rsidR="00CC053C" w14:paraId="3B0FC84D" w14:textId="77777777">
        <w:trPr>
          <w:trHeight w:val="682"/>
        </w:trPr>
        <w:tc>
          <w:tcPr>
            <w:tcW w:w="2552" w:type="dxa"/>
          </w:tcPr>
          <w:p w14:paraId="6F83EFA0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660" w:type="dxa"/>
          </w:tcPr>
          <w:p w14:paraId="338CC935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CC053C" w14:paraId="24D676FC" w14:textId="77777777">
        <w:trPr>
          <w:trHeight w:val="682"/>
        </w:trPr>
        <w:tc>
          <w:tcPr>
            <w:tcW w:w="2552" w:type="dxa"/>
          </w:tcPr>
          <w:p w14:paraId="678407D7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660" w:type="dxa"/>
          </w:tcPr>
          <w:p w14:paraId="4F2DA317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7915675E" w14:textId="77777777">
        <w:trPr>
          <w:trHeight w:val="682"/>
        </w:trPr>
        <w:tc>
          <w:tcPr>
            <w:tcW w:w="2552" w:type="dxa"/>
          </w:tcPr>
          <w:p w14:paraId="529F5BEA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60" w:type="dxa"/>
          </w:tcPr>
          <w:p w14:paraId="46960CF4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avatar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57BCA88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My Profile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tin.</w:t>
            </w:r>
          </w:p>
        </w:tc>
      </w:tr>
      <w:tr w:rsidR="00CC053C" w14:paraId="620D23E9" w14:textId="77777777">
        <w:trPr>
          <w:trHeight w:val="540"/>
        </w:trPr>
        <w:tc>
          <w:tcPr>
            <w:tcW w:w="2552" w:type="dxa"/>
          </w:tcPr>
          <w:p w14:paraId="452B888B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660" w:type="dxa"/>
          </w:tcPr>
          <w:p w14:paraId="32221F07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221C1BC5" w14:textId="77777777">
        <w:trPr>
          <w:trHeight w:val="729"/>
        </w:trPr>
        <w:tc>
          <w:tcPr>
            <w:tcW w:w="2552" w:type="dxa"/>
          </w:tcPr>
          <w:p w14:paraId="2D278FB7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660" w:type="dxa"/>
          </w:tcPr>
          <w:p w14:paraId="61C132CD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Thay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BC6BBB6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Toast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2B622890" w14:textId="77777777" w:rsidR="00CC053C" w:rsidRDefault="00CC053C">
      <w:pPr>
        <w:pStyle w:val="Nidungvnbn"/>
        <w:ind w:firstLine="0"/>
        <w:jc w:val="left"/>
        <w:rPr>
          <w:lang w:val="vi-VN"/>
        </w:rPr>
      </w:pPr>
    </w:p>
    <w:p w14:paraId="6FBAE78A" w14:textId="77777777" w:rsidR="00CC053C" w:rsidRDefault="00CC053C">
      <w:pPr>
        <w:pStyle w:val="Nidungvnbn"/>
        <w:ind w:firstLine="0"/>
        <w:jc w:val="left"/>
      </w:pPr>
    </w:p>
    <w:p w14:paraId="7051810E" w14:textId="77777777" w:rsidR="00CC053C" w:rsidRDefault="00CC053C">
      <w:pPr>
        <w:pStyle w:val="Nidungvnbn"/>
        <w:ind w:firstLine="0"/>
        <w:jc w:val="left"/>
      </w:pPr>
    </w:p>
    <w:p w14:paraId="01D0F3E5" w14:textId="77777777" w:rsidR="00CC053C" w:rsidRDefault="00CC053C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1464" w:tblpY="433"/>
        <w:tblOverlap w:val="never"/>
        <w:tblW w:w="10201" w:type="dxa"/>
        <w:tblLook w:val="04A0" w:firstRow="1" w:lastRow="0" w:firstColumn="1" w:lastColumn="0" w:noHBand="0" w:noVBand="1"/>
      </w:tblPr>
      <w:tblGrid>
        <w:gridCol w:w="2693"/>
        <w:gridCol w:w="7508"/>
      </w:tblGrid>
      <w:tr w:rsidR="00CC053C" w14:paraId="73263258" w14:textId="77777777">
        <w:trPr>
          <w:trHeight w:val="409"/>
        </w:trPr>
        <w:tc>
          <w:tcPr>
            <w:tcW w:w="10201" w:type="dxa"/>
            <w:gridSpan w:val="2"/>
          </w:tcPr>
          <w:p w14:paraId="48294AC5" w14:textId="77777777" w:rsidR="00CC053C" w:rsidRDefault="00161B62">
            <w:pPr>
              <w:pStyle w:val="Default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6943C64F" w14:textId="77777777">
        <w:trPr>
          <w:trHeight w:val="436"/>
        </w:trPr>
        <w:tc>
          <w:tcPr>
            <w:tcW w:w="2693" w:type="dxa"/>
          </w:tcPr>
          <w:p w14:paraId="1B665574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508" w:type="dxa"/>
          </w:tcPr>
          <w:p w14:paraId="3FE903CE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0A1348A3" w14:textId="77777777">
        <w:trPr>
          <w:trHeight w:val="454"/>
        </w:trPr>
        <w:tc>
          <w:tcPr>
            <w:tcW w:w="2693" w:type="dxa"/>
          </w:tcPr>
          <w:p w14:paraId="681BA1AF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508" w:type="dxa"/>
          </w:tcPr>
          <w:p w14:paraId="0716A060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CC053C" w14:paraId="4E6F2A35" w14:textId="77777777">
        <w:trPr>
          <w:trHeight w:val="682"/>
        </w:trPr>
        <w:tc>
          <w:tcPr>
            <w:tcW w:w="2693" w:type="dxa"/>
          </w:tcPr>
          <w:p w14:paraId="20D64CD0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08" w:type="dxa"/>
          </w:tcPr>
          <w:p w14:paraId="584D98DC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Setting &gt; User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33EE0CD6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3D3A3A07" w14:textId="77777777">
        <w:trPr>
          <w:trHeight w:val="493"/>
        </w:trPr>
        <w:tc>
          <w:tcPr>
            <w:tcW w:w="2693" w:type="dxa"/>
          </w:tcPr>
          <w:p w14:paraId="19B32380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508" w:type="dxa"/>
          </w:tcPr>
          <w:p w14:paraId="08659CBA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</w:tc>
      </w:tr>
      <w:tr w:rsidR="00CC053C" w14:paraId="337CD966" w14:textId="77777777">
        <w:trPr>
          <w:trHeight w:val="1805"/>
        </w:trPr>
        <w:tc>
          <w:tcPr>
            <w:tcW w:w="2693" w:type="dxa"/>
          </w:tcPr>
          <w:p w14:paraId="7DD0E9B1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508" w:type="dxa"/>
          </w:tcPr>
          <w:p w14:paraId="52A2329F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Setting &gt; User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7ACFD83" w14:textId="77777777" w:rsidR="00CC053C" w:rsidRDefault="00CC053C">
      <w:pPr>
        <w:pStyle w:val="Nidungvnbn"/>
        <w:ind w:firstLine="0"/>
        <w:jc w:val="left"/>
      </w:pPr>
    </w:p>
    <w:p w14:paraId="2286742A" w14:textId="77777777" w:rsidR="00CC053C" w:rsidRDefault="00CC053C">
      <w:pPr>
        <w:pStyle w:val="Nidungvnbn"/>
        <w:ind w:firstLine="0"/>
        <w:jc w:val="left"/>
      </w:pPr>
    </w:p>
    <w:p w14:paraId="1B23467A" w14:textId="77777777" w:rsidR="00CC053C" w:rsidRDefault="00CC053C">
      <w:pPr>
        <w:pStyle w:val="Nidungvnbn"/>
        <w:ind w:firstLine="0"/>
        <w:jc w:val="left"/>
      </w:pPr>
    </w:p>
    <w:p w14:paraId="33537A48" w14:textId="77777777" w:rsidR="00CC053C" w:rsidRDefault="00CC053C">
      <w:pPr>
        <w:pStyle w:val="Nidungvnbn"/>
        <w:ind w:firstLine="0"/>
        <w:jc w:val="left"/>
      </w:pPr>
    </w:p>
    <w:p w14:paraId="2486EC55" w14:textId="77777777" w:rsidR="00CC053C" w:rsidRDefault="00CC053C">
      <w:pPr>
        <w:pStyle w:val="Nidungvnbn"/>
        <w:ind w:firstLine="0"/>
        <w:jc w:val="left"/>
      </w:pPr>
    </w:p>
    <w:p w14:paraId="672539FD" w14:textId="77777777" w:rsidR="00CC053C" w:rsidRDefault="00CC053C">
      <w:pPr>
        <w:pStyle w:val="Nidungvnbn"/>
        <w:ind w:firstLine="0"/>
        <w:jc w:val="left"/>
      </w:pPr>
    </w:p>
    <w:p w14:paraId="1A2E9932" w14:textId="77777777" w:rsidR="00CC053C" w:rsidRDefault="00CC053C">
      <w:pPr>
        <w:pStyle w:val="Nidungvnbn"/>
        <w:ind w:firstLine="0"/>
        <w:jc w:val="left"/>
      </w:pPr>
    </w:p>
    <w:p w14:paraId="08B7D76D" w14:textId="77777777" w:rsidR="00CC053C" w:rsidRDefault="00CC053C">
      <w:pPr>
        <w:pStyle w:val="Nidungvnbn"/>
        <w:ind w:firstLine="0"/>
        <w:jc w:val="left"/>
      </w:pPr>
    </w:p>
    <w:p w14:paraId="0FD03649" w14:textId="77777777" w:rsidR="00CC053C" w:rsidRDefault="00CC053C">
      <w:pPr>
        <w:pStyle w:val="Nidungvnbn"/>
        <w:ind w:firstLine="0"/>
        <w:jc w:val="left"/>
      </w:pPr>
    </w:p>
    <w:p w14:paraId="41BF3F26" w14:textId="77777777" w:rsidR="00CC053C" w:rsidRDefault="00CC053C">
      <w:pPr>
        <w:pStyle w:val="Nidungvnbn"/>
        <w:ind w:firstLine="0"/>
        <w:jc w:val="left"/>
      </w:pPr>
    </w:p>
    <w:p w14:paraId="60E66A39" w14:textId="77777777" w:rsidR="00CC053C" w:rsidRDefault="00CC053C">
      <w:pPr>
        <w:pStyle w:val="Nidungvnbn"/>
        <w:ind w:firstLine="0"/>
        <w:jc w:val="left"/>
      </w:pPr>
    </w:p>
    <w:p w14:paraId="0285E93F" w14:textId="77777777" w:rsidR="00CC053C" w:rsidRDefault="00CC053C">
      <w:pPr>
        <w:pStyle w:val="Nidungvnbn"/>
        <w:ind w:firstLine="0"/>
        <w:jc w:val="left"/>
      </w:pPr>
    </w:p>
    <w:p w14:paraId="6651D5E0" w14:textId="77777777" w:rsidR="00CC053C" w:rsidRDefault="00CC053C">
      <w:pPr>
        <w:pStyle w:val="Nidungvnbn"/>
        <w:ind w:firstLine="0"/>
        <w:jc w:val="left"/>
      </w:pPr>
    </w:p>
    <w:p w14:paraId="6C86D0DC" w14:textId="77777777" w:rsidR="00CC053C" w:rsidRDefault="00CC053C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1464" w:tblpY="433"/>
        <w:tblOverlap w:val="never"/>
        <w:tblW w:w="10495" w:type="dxa"/>
        <w:tblLook w:val="04A0" w:firstRow="1" w:lastRow="0" w:firstColumn="1" w:lastColumn="0" w:noHBand="0" w:noVBand="1"/>
      </w:tblPr>
      <w:tblGrid>
        <w:gridCol w:w="2972"/>
        <w:gridCol w:w="7523"/>
      </w:tblGrid>
      <w:tr w:rsidR="00CC053C" w14:paraId="38F89CA7" w14:textId="77777777">
        <w:trPr>
          <w:trHeight w:val="409"/>
        </w:trPr>
        <w:tc>
          <w:tcPr>
            <w:tcW w:w="10495" w:type="dxa"/>
            <w:gridSpan w:val="2"/>
          </w:tcPr>
          <w:p w14:paraId="0B077AA4" w14:textId="77777777" w:rsidR="00CC053C" w:rsidRDefault="00161B62">
            <w:pPr>
              <w:pStyle w:val="Default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Thông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CC053C" w14:paraId="1774329C" w14:textId="77777777">
        <w:trPr>
          <w:trHeight w:val="459"/>
        </w:trPr>
        <w:tc>
          <w:tcPr>
            <w:tcW w:w="2972" w:type="dxa"/>
          </w:tcPr>
          <w:p w14:paraId="349E798D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7523" w:type="dxa"/>
          </w:tcPr>
          <w:p w14:paraId="3EA9E99E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CC053C" w14:paraId="789F6206" w14:textId="77777777">
        <w:trPr>
          <w:trHeight w:val="397"/>
        </w:trPr>
        <w:tc>
          <w:tcPr>
            <w:tcW w:w="2972" w:type="dxa"/>
          </w:tcPr>
          <w:p w14:paraId="5FC646D6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7523" w:type="dxa"/>
          </w:tcPr>
          <w:p w14:paraId="54987A79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2B2A4487" w14:textId="77777777">
        <w:trPr>
          <w:trHeight w:val="682"/>
        </w:trPr>
        <w:tc>
          <w:tcPr>
            <w:tcW w:w="2972" w:type="dxa"/>
          </w:tcPr>
          <w:p w14:paraId="158079DE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23" w:type="dxa"/>
          </w:tcPr>
          <w:p w14:paraId="7CCFEC85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Trong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buôn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Nhằm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quen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thuộc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khuyến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phê</w:t>
            </w:r>
            <w:proofErr w:type="spellEnd"/>
            <w:r>
              <w:rPr>
                <w:sz w:val="26"/>
                <w:szCs w:val="26"/>
              </w:rPr>
              <w:t xml:space="preserve"> H&amp;N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FB1B755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  <w:p w14:paraId="6FD30C05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; Khi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contract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action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tùy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huống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E811B59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  <w:p w14:paraId="0A02DECE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6D85E636" w14:textId="77777777">
        <w:trPr>
          <w:trHeight w:val="540"/>
        </w:trPr>
        <w:tc>
          <w:tcPr>
            <w:tcW w:w="2972" w:type="dxa"/>
          </w:tcPr>
          <w:p w14:paraId="0F93B1A8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523" w:type="dxa"/>
          </w:tcPr>
          <w:p w14:paraId="30133FDE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nội</w:t>
            </w:r>
            <w:proofErr w:type="spellEnd"/>
            <w:r>
              <w:rPr>
                <w:sz w:val="26"/>
                <w:szCs w:val="26"/>
              </w:rPr>
              <w:t xml:space="preserve"> dung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gramStart"/>
            <w:r>
              <w:rPr>
                <w:sz w:val="26"/>
                <w:szCs w:val="26"/>
              </w:rPr>
              <w:t xml:space="preserve">tin 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00AAA031" w14:textId="77777777">
        <w:trPr>
          <w:trHeight w:val="729"/>
        </w:trPr>
        <w:tc>
          <w:tcPr>
            <w:tcW w:w="2972" w:type="dxa"/>
          </w:tcPr>
          <w:p w14:paraId="44DD9928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523" w:type="dxa"/>
          </w:tcPr>
          <w:p w14:paraId="044970F9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07FA0FB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B4F6A38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2CD033F8" w14:textId="77777777" w:rsidR="00CC053C" w:rsidRDefault="00CC053C">
      <w:pPr>
        <w:pStyle w:val="Nidungvnbn"/>
        <w:ind w:firstLine="0"/>
        <w:jc w:val="left"/>
      </w:pPr>
    </w:p>
    <w:p w14:paraId="4A668577" w14:textId="77777777" w:rsidR="00CC053C" w:rsidRDefault="00CC053C">
      <w:pPr>
        <w:pStyle w:val="Nidungvnbn"/>
        <w:ind w:firstLine="0"/>
        <w:jc w:val="left"/>
      </w:pPr>
    </w:p>
    <w:p w14:paraId="5A1AF970" w14:textId="77777777" w:rsidR="00CC053C" w:rsidRDefault="00CC053C">
      <w:pPr>
        <w:pStyle w:val="Nidungvnbn"/>
        <w:ind w:firstLine="0"/>
        <w:jc w:val="left"/>
      </w:pPr>
    </w:p>
    <w:p w14:paraId="57E01FB1" w14:textId="77777777" w:rsidR="00CC053C" w:rsidRDefault="00CC053C">
      <w:pPr>
        <w:pStyle w:val="Nidungvnbn"/>
        <w:ind w:firstLine="0"/>
        <w:jc w:val="left"/>
      </w:pPr>
    </w:p>
    <w:p w14:paraId="4C2CB99E" w14:textId="77777777" w:rsidR="00CC053C" w:rsidRDefault="00CC053C">
      <w:pPr>
        <w:pStyle w:val="Nidungvnbn"/>
        <w:ind w:firstLine="0"/>
        <w:jc w:val="left"/>
      </w:pPr>
    </w:p>
    <w:p w14:paraId="6AD9C6F3" w14:textId="77777777" w:rsidR="00CC053C" w:rsidRDefault="00CC053C">
      <w:pPr>
        <w:pStyle w:val="Nidungvnbn"/>
        <w:ind w:firstLine="0"/>
        <w:jc w:val="left"/>
      </w:pPr>
    </w:p>
    <w:p w14:paraId="3FB24F57" w14:textId="77777777" w:rsidR="00CC053C" w:rsidRDefault="00CC053C">
      <w:pPr>
        <w:pStyle w:val="Nidungvnbn"/>
        <w:ind w:firstLine="0"/>
        <w:jc w:val="left"/>
      </w:pPr>
    </w:p>
    <w:p w14:paraId="369A8836" w14:textId="77777777" w:rsidR="00CC053C" w:rsidRDefault="00CC053C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1327" w:tblpY="433"/>
        <w:tblOverlap w:val="never"/>
        <w:tblW w:w="10060" w:type="dxa"/>
        <w:tblLook w:val="04A0" w:firstRow="1" w:lastRow="0" w:firstColumn="1" w:lastColumn="0" w:noHBand="0" w:noVBand="1"/>
      </w:tblPr>
      <w:tblGrid>
        <w:gridCol w:w="3256"/>
        <w:gridCol w:w="6804"/>
      </w:tblGrid>
      <w:tr w:rsidR="00CC053C" w14:paraId="77123F27" w14:textId="77777777">
        <w:trPr>
          <w:trHeight w:val="409"/>
        </w:trPr>
        <w:tc>
          <w:tcPr>
            <w:tcW w:w="10060" w:type="dxa"/>
            <w:gridSpan w:val="2"/>
          </w:tcPr>
          <w:p w14:paraId="61683DA8" w14:textId="77777777" w:rsidR="00CC053C" w:rsidRDefault="00161B62">
            <w:pPr>
              <w:pStyle w:val="Default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  <w:tr w:rsidR="00CC053C" w14:paraId="68910C0F" w14:textId="77777777">
        <w:trPr>
          <w:trHeight w:val="509"/>
        </w:trPr>
        <w:tc>
          <w:tcPr>
            <w:tcW w:w="3256" w:type="dxa"/>
          </w:tcPr>
          <w:p w14:paraId="120DB54E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6804" w:type="dxa"/>
          </w:tcPr>
          <w:p w14:paraId="32F127CF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  <w:tr w:rsidR="00CC053C" w14:paraId="4824B345" w14:textId="77777777">
        <w:trPr>
          <w:trHeight w:val="634"/>
        </w:trPr>
        <w:tc>
          <w:tcPr>
            <w:tcW w:w="3256" w:type="dxa"/>
          </w:tcPr>
          <w:p w14:paraId="1F888FD1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6804" w:type="dxa"/>
          </w:tcPr>
          <w:p w14:paraId="5501FBC6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CC053C" w14:paraId="11E1B85E" w14:textId="77777777">
        <w:trPr>
          <w:trHeight w:val="682"/>
        </w:trPr>
        <w:tc>
          <w:tcPr>
            <w:tcW w:w="3256" w:type="dxa"/>
          </w:tcPr>
          <w:p w14:paraId="42FE3DD3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804" w:type="dxa"/>
          </w:tcPr>
          <w:p w14:paraId="2E96A6BD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4876764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  <w:p w14:paraId="39965327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menu:</w:t>
            </w:r>
          </w:p>
          <w:p w14:paraId="5700C141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setting/menu.</w:t>
            </w:r>
          </w:p>
          <w:p w14:paraId="5302BC65" w14:textId="77777777" w:rsidR="00CC053C" w:rsidRDefault="00CC053C">
            <w:pPr>
              <w:pStyle w:val="Default"/>
              <w:rPr>
                <w:sz w:val="26"/>
                <w:szCs w:val="26"/>
              </w:rPr>
            </w:pPr>
          </w:p>
          <w:p w14:paraId="2B024A1B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4891E87A" w14:textId="77777777">
        <w:trPr>
          <w:trHeight w:val="540"/>
        </w:trPr>
        <w:tc>
          <w:tcPr>
            <w:tcW w:w="3256" w:type="dxa"/>
          </w:tcPr>
          <w:p w14:paraId="1B6A975D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6804" w:type="dxa"/>
          </w:tcPr>
          <w:p w14:paraId="633D7A83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</w:p>
        </w:tc>
      </w:tr>
      <w:tr w:rsidR="00CC053C" w14:paraId="462C4511" w14:textId="77777777">
        <w:trPr>
          <w:trHeight w:val="729"/>
        </w:trPr>
        <w:tc>
          <w:tcPr>
            <w:tcW w:w="3256" w:type="dxa"/>
          </w:tcPr>
          <w:p w14:paraId="209077F3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6804" w:type="dxa"/>
          </w:tcPr>
          <w:p w14:paraId="615660C5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9CB47F2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1693FBB6" w14:textId="77777777" w:rsidR="00CC053C" w:rsidRDefault="00161B6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2B626FC0" w14:textId="77777777" w:rsidR="00CC053C" w:rsidRDefault="00CC053C">
      <w:pPr>
        <w:pStyle w:val="Nidungvnbn"/>
        <w:ind w:firstLine="0"/>
        <w:jc w:val="left"/>
      </w:pPr>
    </w:p>
    <w:p w14:paraId="7A65D2AB" w14:textId="77777777" w:rsidR="00CC053C" w:rsidRDefault="00CC053C">
      <w:pPr>
        <w:pStyle w:val="Nidungvnbn"/>
        <w:ind w:firstLine="0"/>
        <w:jc w:val="left"/>
      </w:pPr>
    </w:p>
    <w:p w14:paraId="2F4FD39F" w14:textId="77777777" w:rsidR="00CC053C" w:rsidRDefault="00CC053C">
      <w:pPr>
        <w:pStyle w:val="Nidungvnbn"/>
        <w:ind w:firstLine="0"/>
        <w:jc w:val="left"/>
      </w:pPr>
    </w:p>
    <w:p w14:paraId="24764B03" w14:textId="77777777" w:rsidR="00CC053C" w:rsidRDefault="00CC053C">
      <w:pPr>
        <w:pStyle w:val="Nidungvnbn"/>
        <w:ind w:firstLine="0"/>
        <w:jc w:val="left"/>
      </w:pPr>
    </w:p>
    <w:p w14:paraId="69287A2B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50E3B9C8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B5B18A7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00CDA732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6C93EB8C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01C05785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16AC8F1D" w14:textId="77777777">
        <w:tc>
          <w:tcPr>
            <w:tcW w:w="9111" w:type="dxa"/>
            <w:gridSpan w:val="2"/>
          </w:tcPr>
          <w:p w14:paraId="4AEA397F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CC053C" w14:paraId="29B195B4" w14:textId="77777777">
        <w:tc>
          <w:tcPr>
            <w:tcW w:w="3256" w:type="dxa"/>
          </w:tcPr>
          <w:p w14:paraId="74FB0B12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5DE4B2F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CC053C" w14:paraId="1FA6A2ED" w14:textId="77777777">
        <w:tc>
          <w:tcPr>
            <w:tcW w:w="3256" w:type="dxa"/>
          </w:tcPr>
          <w:p w14:paraId="1CC8DF2D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61269172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0EC2E69C" w14:textId="77777777">
        <w:tc>
          <w:tcPr>
            <w:tcW w:w="3256" w:type="dxa"/>
          </w:tcPr>
          <w:p w14:paraId="56C50FC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60FB092D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order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99BF2E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 ở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</w:p>
        </w:tc>
      </w:tr>
      <w:tr w:rsidR="00CC053C" w14:paraId="7EC62BE4" w14:textId="77777777">
        <w:tc>
          <w:tcPr>
            <w:tcW w:w="3256" w:type="dxa"/>
          </w:tcPr>
          <w:p w14:paraId="66159BDA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6608E857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5CBD060B" w14:textId="77777777">
        <w:tc>
          <w:tcPr>
            <w:tcW w:w="3256" w:type="dxa"/>
          </w:tcPr>
          <w:p w14:paraId="138EC55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67344EB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show menu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icon shopping cart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A9DB0FB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6E9B76FB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5D30674E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24F7F95F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582689C7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59807015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79B7B019" w14:textId="77777777">
        <w:tc>
          <w:tcPr>
            <w:tcW w:w="9111" w:type="dxa"/>
            <w:gridSpan w:val="2"/>
          </w:tcPr>
          <w:p w14:paraId="2F58B8D6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Xem menu</w:t>
            </w:r>
          </w:p>
        </w:tc>
      </w:tr>
      <w:tr w:rsidR="00CC053C" w14:paraId="1DE3C089" w14:textId="77777777">
        <w:tc>
          <w:tcPr>
            <w:tcW w:w="3256" w:type="dxa"/>
          </w:tcPr>
          <w:p w14:paraId="16EB9E6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6829927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Xem menu</w:t>
            </w:r>
          </w:p>
        </w:tc>
      </w:tr>
      <w:tr w:rsidR="00CC053C" w14:paraId="4245B860" w14:textId="77777777">
        <w:tc>
          <w:tcPr>
            <w:tcW w:w="3256" w:type="dxa"/>
          </w:tcPr>
          <w:p w14:paraId="455E062F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43201EAD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109ED95A" w14:textId="77777777">
        <w:tc>
          <w:tcPr>
            <w:tcW w:w="3256" w:type="dxa"/>
          </w:tcPr>
          <w:p w14:paraId="07BF197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493F9A0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order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803FAA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BB457F3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175CE793" w14:textId="77777777">
        <w:tc>
          <w:tcPr>
            <w:tcW w:w="3256" w:type="dxa"/>
          </w:tcPr>
          <w:p w14:paraId="3904FD8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0F7F07DA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2DF76649" w14:textId="77777777">
        <w:tc>
          <w:tcPr>
            <w:tcW w:w="3256" w:type="dxa"/>
          </w:tcPr>
          <w:p w14:paraId="622CC0C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69EC6BF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show menu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“Add to Cart”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071BB9CB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DB347DC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71D895B7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1CF482AC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6B45B741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6C943059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0C0FAA5D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50077824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998EC6C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06C68102" w14:textId="77777777">
        <w:tc>
          <w:tcPr>
            <w:tcW w:w="9111" w:type="dxa"/>
            <w:gridSpan w:val="2"/>
          </w:tcPr>
          <w:p w14:paraId="0AB2C1EE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CC053C" w14:paraId="270E82B7" w14:textId="77777777">
        <w:tc>
          <w:tcPr>
            <w:tcW w:w="3256" w:type="dxa"/>
          </w:tcPr>
          <w:p w14:paraId="084FF06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7DC5C474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</w:p>
        </w:tc>
      </w:tr>
      <w:tr w:rsidR="00CC053C" w14:paraId="179F4016" w14:textId="77777777">
        <w:tc>
          <w:tcPr>
            <w:tcW w:w="3256" w:type="dxa"/>
          </w:tcPr>
          <w:p w14:paraId="72B9619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4CE2107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CC053C" w14:paraId="15A60FAA" w14:textId="77777777">
        <w:tc>
          <w:tcPr>
            <w:tcW w:w="3256" w:type="dxa"/>
          </w:tcPr>
          <w:p w14:paraId="536A5A1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20E225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Setting -&gt; Table.</w:t>
            </w:r>
          </w:p>
          <w:p w14:paraId="6348D14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bớt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B9170E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628709BB" w14:textId="77777777">
        <w:tc>
          <w:tcPr>
            <w:tcW w:w="3256" w:type="dxa"/>
          </w:tcPr>
          <w:p w14:paraId="1EB39F0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6BE8F18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07A91061" w14:textId="77777777">
        <w:tc>
          <w:tcPr>
            <w:tcW w:w="3256" w:type="dxa"/>
          </w:tcPr>
          <w:p w14:paraId="718D399A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51E7ADA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Setting &gt; Table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FFD97F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button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EBABBD5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click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show ra dialog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CC4DEED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Dialog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BE60A63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3297E29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24349CC3" w14:textId="77777777">
        <w:tc>
          <w:tcPr>
            <w:tcW w:w="9111" w:type="dxa"/>
            <w:gridSpan w:val="2"/>
          </w:tcPr>
          <w:p w14:paraId="29D9D106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  <w:tr w:rsidR="00CC053C" w14:paraId="3DCF88B3" w14:textId="77777777">
        <w:tc>
          <w:tcPr>
            <w:tcW w:w="3256" w:type="dxa"/>
          </w:tcPr>
          <w:p w14:paraId="116EA68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5CF8548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menu</w:t>
            </w:r>
          </w:p>
        </w:tc>
      </w:tr>
      <w:tr w:rsidR="00CC053C" w14:paraId="0C8E1C38" w14:textId="77777777">
        <w:tc>
          <w:tcPr>
            <w:tcW w:w="3256" w:type="dxa"/>
          </w:tcPr>
          <w:p w14:paraId="5DBC03B5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10E717F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0D3874F5" w14:textId="77777777">
        <w:tc>
          <w:tcPr>
            <w:tcW w:w="3256" w:type="dxa"/>
          </w:tcPr>
          <w:p w14:paraId="42DD558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4026027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món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“Add </w:t>
            </w:r>
            <w:proofErr w:type="gramStart"/>
            <w:r>
              <w:rPr>
                <w:sz w:val="26"/>
                <w:szCs w:val="26"/>
              </w:rPr>
              <w:t>To</w:t>
            </w:r>
            <w:proofErr w:type="gramEnd"/>
            <w:r>
              <w:rPr>
                <w:sz w:val="26"/>
                <w:szCs w:val="26"/>
              </w:rPr>
              <w:t xml:space="preserve"> Cart”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Badge.</w:t>
            </w:r>
          </w:p>
        </w:tc>
      </w:tr>
      <w:tr w:rsidR="00CC053C" w14:paraId="6B03A456" w14:textId="77777777">
        <w:tc>
          <w:tcPr>
            <w:tcW w:w="3256" w:type="dxa"/>
          </w:tcPr>
          <w:p w14:paraId="49EB8E8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6CC8B639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00A12770" w14:textId="77777777">
        <w:tc>
          <w:tcPr>
            <w:tcW w:w="3256" w:type="dxa"/>
          </w:tcPr>
          <w:p w14:paraId="05C46C5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5B7DB54D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Viên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Add </w:t>
            </w:r>
            <w:proofErr w:type="gramStart"/>
            <w:r>
              <w:rPr>
                <w:sz w:val="26"/>
                <w:szCs w:val="26"/>
              </w:rPr>
              <w:t>To</w:t>
            </w:r>
            <w:proofErr w:type="gramEnd"/>
            <w:r>
              <w:rPr>
                <w:sz w:val="26"/>
                <w:szCs w:val="26"/>
              </w:rPr>
              <w:t xml:space="preserve"> Cart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menu.</w:t>
            </w:r>
          </w:p>
        </w:tc>
      </w:tr>
    </w:tbl>
    <w:p w14:paraId="4172ACB5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48F47639" w14:textId="77777777">
        <w:tc>
          <w:tcPr>
            <w:tcW w:w="9111" w:type="dxa"/>
            <w:gridSpan w:val="2"/>
          </w:tcPr>
          <w:p w14:paraId="67587E5C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CC053C" w14:paraId="55FAD4FC" w14:textId="77777777">
        <w:tc>
          <w:tcPr>
            <w:tcW w:w="3256" w:type="dxa"/>
          </w:tcPr>
          <w:p w14:paraId="65684AA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6D04389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CC053C" w14:paraId="10530467" w14:textId="77777777">
        <w:tc>
          <w:tcPr>
            <w:tcW w:w="3256" w:type="dxa"/>
          </w:tcPr>
          <w:p w14:paraId="12C9BE5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6096B2B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338249A6" w14:textId="77777777">
        <w:tc>
          <w:tcPr>
            <w:tcW w:w="3256" w:type="dxa"/>
          </w:tcPr>
          <w:p w14:paraId="5BDCA8CD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B44A1F4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shopping cart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305F38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Ở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65CF68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</w:p>
          <w:p w14:paraId="576AB3D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Khi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426E6C20" w14:textId="77777777">
        <w:tc>
          <w:tcPr>
            <w:tcW w:w="3256" w:type="dxa"/>
          </w:tcPr>
          <w:p w14:paraId="2850398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28BBA9D0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0A1BF747" w14:textId="77777777">
        <w:tc>
          <w:tcPr>
            <w:tcW w:w="3256" w:type="dxa"/>
          </w:tcPr>
          <w:p w14:paraId="2136E01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5140A63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tượng</w:t>
            </w:r>
            <w:proofErr w:type="spellEnd"/>
            <w:r>
              <w:rPr>
                <w:sz w:val="26"/>
                <w:szCs w:val="26"/>
              </w:rPr>
              <w:t xml:space="preserve"> shopping cart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show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835FC4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tăng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6DEA1D35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50BD3A16" w14:textId="77777777">
        <w:tc>
          <w:tcPr>
            <w:tcW w:w="9111" w:type="dxa"/>
            <w:gridSpan w:val="2"/>
          </w:tcPr>
          <w:p w14:paraId="496F5FDB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CC053C" w14:paraId="3EB1B339" w14:textId="77777777">
        <w:tc>
          <w:tcPr>
            <w:tcW w:w="3256" w:type="dxa"/>
          </w:tcPr>
          <w:p w14:paraId="066A3C8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34A1CFE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</w:p>
        </w:tc>
      </w:tr>
      <w:tr w:rsidR="00CC053C" w14:paraId="27A2884E" w14:textId="77777777">
        <w:tc>
          <w:tcPr>
            <w:tcW w:w="3256" w:type="dxa"/>
          </w:tcPr>
          <w:p w14:paraId="4235778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183796D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672061A1" w14:textId="77777777">
        <w:tc>
          <w:tcPr>
            <w:tcW w:w="3256" w:type="dxa"/>
          </w:tcPr>
          <w:p w14:paraId="2153D5C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283D0B0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8DD26A5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Bill.</w:t>
            </w:r>
          </w:p>
        </w:tc>
      </w:tr>
      <w:tr w:rsidR="00CC053C" w14:paraId="1772C41B" w14:textId="77777777">
        <w:tc>
          <w:tcPr>
            <w:tcW w:w="3256" w:type="dxa"/>
          </w:tcPr>
          <w:p w14:paraId="604E479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361D2720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23A590F8" w14:textId="77777777">
        <w:tc>
          <w:tcPr>
            <w:tcW w:w="3256" w:type="dxa"/>
          </w:tcPr>
          <w:p w14:paraId="28D9EC3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4B48D55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show dialog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42D947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21B7379D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1E158BDC" w14:textId="77777777">
        <w:tc>
          <w:tcPr>
            <w:tcW w:w="9111" w:type="dxa"/>
            <w:gridSpan w:val="2"/>
          </w:tcPr>
          <w:p w14:paraId="0CDD3A62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CC053C" w14:paraId="0A2B62A3" w14:textId="77777777">
        <w:tc>
          <w:tcPr>
            <w:tcW w:w="3256" w:type="dxa"/>
          </w:tcPr>
          <w:p w14:paraId="3BA32A9F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7DA6FC5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</w:p>
        </w:tc>
      </w:tr>
      <w:tr w:rsidR="00CC053C" w14:paraId="7713E627" w14:textId="77777777">
        <w:tc>
          <w:tcPr>
            <w:tcW w:w="3256" w:type="dxa"/>
          </w:tcPr>
          <w:p w14:paraId="3D73B03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1A3B7C15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6E6BFDE8" w14:textId="77777777">
        <w:tc>
          <w:tcPr>
            <w:tcW w:w="3256" w:type="dxa"/>
          </w:tcPr>
          <w:p w14:paraId="51714CA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0297288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ngồi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gọi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BFB2FF6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7C149ED8" w14:textId="77777777">
        <w:tc>
          <w:tcPr>
            <w:tcW w:w="3256" w:type="dxa"/>
          </w:tcPr>
          <w:p w14:paraId="3FF8A2B2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4086526B" w14:textId="77777777" w:rsidR="00CC053C" w:rsidRDefault="00CC053C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CC053C" w14:paraId="6961B583" w14:textId="77777777">
        <w:tc>
          <w:tcPr>
            <w:tcW w:w="3256" w:type="dxa"/>
          </w:tcPr>
          <w:p w14:paraId="3E1ECBB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3E7A001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Bill.</w:t>
            </w:r>
          </w:p>
        </w:tc>
      </w:tr>
    </w:tbl>
    <w:p w14:paraId="647D4FE9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366F7802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7400CE77" w14:textId="77777777">
        <w:tc>
          <w:tcPr>
            <w:tcW w:w="9111" w:type="dxa"/>
            <w:gridSpan w:val="2"/>
          </w:tcPr>
          <w:p w14:paraId="6D5BC0D0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4B635704" w14:textId="77777777">
        <w:tc>
          <w:tcPr>
            <w:tcW w:w="3256" w:type="dxa"/>
          </w:tcPr>
          <w:p w14:paraId="5DFDA27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664DA29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763CA95C" w14:textId="77777777">
        <w:tc>
          <w:tcPr>
            <w:tcW w:w="3256" w:type="dxa"/>
          </w:tcPr>
          <w:p w14:paraId="3D0E1E54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61AE493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20B3AC96" w14:textId="77777777">
        <w:tc>
          <w:tcPr>
            <w:tcW w:w="3256" w:type="dxa"/>
          </w:tcPr>
          <w:p w14:paraId="103A267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21E2300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Lưu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Bill.</w:t>
            </w:r>
          </w:p>
          <w:p w14:paraId="7D59F22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lựa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đơn.Lưu</w:t>
            </w:r>
            <w:proofErr w:type="spellEnd"/>
            <w:r>
              <w:rPr>
                <w:sz w:val="26"/>
                <w:szCs w:val="26"/>
              </w:rPr>
              <w:t xml:space="preserve"> ý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EABD26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ta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0528FA52" w14:textId="77777777">
        <w:tc>
          <w:tcPr>
            <w:tcW w:w="3256" w:type="dxa"/>
          </w:tcPr>
          <w:p w14:paraId="27F0B10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57C3949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ở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3DE9A775" w14:textId="77777777">
        <w:tc>
          <w:tcPr>
            <w:tcW w:w="3256" w:type="dxa"/>
          </w:tcPr>
          <w:p w14:paraId="1017C082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7A40EED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Drawler layer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Bill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81800C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icon search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BE3AFF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Icon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bàn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8E3258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dialog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D234A64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-Trường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dialog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toast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47CA1822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2F0CA805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12015B85" w14:textId="77777777">
        <w:tc>
          <w:tcPr>
            <w:tcW w:w="9111" w:type="dxa"/>
            <w:gridSpan w:val="2"/>
          </w:tcPr>
          <w:p w14:paraId="13968F3A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CC053C" w14:paraId="23C9EC15" w14:textId="77777777">
        <w:tc>
          <w:tcPr>
            <w:tcW w:w="3256" w:type="dxa"/>
          </w:tcPr>
          <w:p w14:paraId="5920C0AD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588C920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CC053C" w14:paraId="0C1E1D1B" w14:textId="77777777">
        <w:tc>
          <w:tcPr>
            <w:tcW w:w="3256" w:type="dxa"/>
          </w:tcPr>
          <w:p w14:paraId="1472B28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0F38ABA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CC053C" w14:paraId="7EEA3466" w14:textId="77777777">
        <w:tc>
          <w:tcPr>
            <w:tcW w:w="3256" w:type="dxa"/>
          </w:tcPr>
          <w:p w14:paraId="7A4F5CD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51A886C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Nằm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946893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-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trọng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 . </w:t>
            </w:r>
          </w:p>
          <w:p w14:paraId="320B849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Gmail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0606B767" w14:textId="77777777">
        <w:tc>
          <w:tcPr>
            <w:tcW w:w="3256" w:type="dxa"/>
          </w:tcPr>
          <w:p w14:paraId="79E918F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7E6F11B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CC053C" w14:paraId="5B774DEF" w14:textId="77777777">
        <w:tc>
          <w:tcPr>
            <w:tcW w:w="3256" w:type="dxa"/>
          </w:tcPr>
          <w:p w14:paraId="4AB6A6E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5C2D1C5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  <w:p w14:paraId="49A5398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database </w:t>
            </w:r>
            <w:proofErr w:type="spellStart"/>
            <w:r>
              <w:rPr>
                <w:sz w:val="26"/>
                <w:szCs w:val="26"/>
              </w:rPr>
              <w:t>đồng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29DD16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Sign out ra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0AF5AAC9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247DDAF7" w14:textId="77777777">
        <w:tc>
          <w:tcPr>
            <w:tcW w:w="9111" w:type="dxa"/>
            <w:gridSpan w:val="2"/>
          </w:tcPr>
          <w:p w14:paraId="0DA59626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CC053C" w14:paraId="2C742580" w14:textId="77777777">
        <w:tc>
          <w:tcPr>
            <w:tcW w:w="3256" w:type="dxa"/>
          </w:tcPr>
          <w:p w14:paraId="0B46013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17A83E8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CC053C" w14:paraId="1B316936" w14:textId="77777777">
        <w:tc>
          <w:tcPr>
            <w:tcW w:w="3256" w:type="dxa"/>
          </w:tcPr>
          <w:p w14:paraId="7ECF7284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77693C0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CC053C" w14:paraId="486C6B42" w14:textId="77777777">
        <w:tc>
          <w:tcPr>
            <w:tcW w:w="3256" w:type="dxa"/>
          </w:tcPr>
          <w:p w14:paraId="519DEFC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3051AE9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Đôi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cắp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sót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5E6202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nghỉ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</w:p>
        </w:tc>
      </w:tr>
      <w:tr w:rsidR="00CC053C" w14:paraId="6777F9F9" w14:textId="77777777">
        <w:tc>
          <w:tcPr>
            <w:tcW w:w="3256" w:type="dxa"/>
          </w:tcPr>
          <w:p w14:paraId="025B9CD2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0F9BCF9A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xét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khớp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26F40BF2" w14:textId="77777777">
        <w:tc>
          <w:tcPr>
            <w:tcW w:w="3256" w:type="dxa"/>
          </w:tcPr>
          <w:p w14:paraId="00BDAAB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0749E4A1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Manage Authentication.</w:t>
            </w:r>
          </w:p>
          <w:p w14:paraId="38D49AE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F48626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Sau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bấm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Delete Account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show Dialog </w:t>
            </w:r>
            <w:proofErr w:type="spell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proofErr w:type="gram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B7B066C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39B25053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564936F2" w14:textId="77777777">
        <w:tc>
          <w:tcPr>
            <w:tcW w:w="9111" w:type="dxa"/>
            <w:gridSpan w:val="2"/>
          </w:tcPr>
          <w:p w14:paraId="08C059FF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CC053C" w14:paraId="3852F911" w14:textId="77777777">
        <w:tc>
          <w:tcPr>
            <w:tcW w:w="3256" w:type="dxa"/>
          </w:tcPr>
          <w:p w14:paraId="51CDBB4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5C976D8F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</w:t>
            </w:r>
          </w:p>
        </w:tc>
      </w:tr>
      <w:tr w:rsidR="00CC053C" w14:paraId="1A7CF13F" w14:textId="77777777">
        <w:tc>
          <w:tcPr>
            <w:tcW w:w="3256" w:type="dxa"/>
          </w:tcPr>
          <w:p w14:paraId="6229CD2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78B0320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CC053C" w14:paraId="09C44E05" w14:textId="77777777">
        <w:tc>
          <w:tcPr>
            <w:tcW w:w="3256" w:type="dxa"/>
          </w:tcPr>
          <w:p w14:paraId="463FAD2B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13E315B4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gmail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006AD159" w14:textId="77777777">
        <w:tc>
          <w:tcPr>
            <w:tcW w:w="3256" w:type="dxa"/>
          </w:tcPr>
          <w:p w14:paraId="4AF1CF1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39A169F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xét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khớp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4FEAA8B9" w14:textId="77777777">
        <w:tc>
          <w:tcPr>
            <w:tcW w:w="3256" w:type="dxa"/>
          </w:tcPr>
          <w:p w14:paraId="1CEDE1AE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6CF7995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Manage Information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1C28EBC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Manage Authentication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857A6BB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55A458DB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56"/>
        <w:gridCol w:w="5855"/>
      </w:tblGrid>
      <w:tr w:rsidR="00CC053C" w14:paraId="7E6F4234" w14:textId="77777777">
        <w:tc>
          <w:tcPr>
            <w:tcW w:w="9111" w:type="dxa"/>
            <w:gridSpan w:val="2"/>
          </w:tcPr>
          <w:p w14:paraId="1CF1AC64" w14:textId="77777777" w:rsidR="00CC053C" w:rsidRDefault="00161B62">
            <w:pPr>
              <w:spacing w:after="120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</w:p>
        </w:tc>
      </w:tr>
      <w:tr w:rsidR="00CC053C" w14:paraId="4580931F" w14:textId="77777777">
        <w:tc>
          <w:tcPr>
            <w:tcW w:w="3256" w:type="dxa"/>
          </w:tcPr>
          <w:p w14:paraId="0D4BC8D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usecase</w:t>
            </w:r>
            <w:proofErr w:type="spellEnd"/>
          </w:p>
        </w:tc>
        <w:tc>
          <w:tcPr>
            <w:tcW w:w="5855" w:type="dxa"/>
          </w:tcPr>
          <w:p w14:paraId="2F64B50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</w:p>
        </w:tc>
      </w:tr>
      <w:tr w:rsidR="00CC053C" w14:paraId="0A28F511" w14:textId="77777777">
        <w:tc>
          <w:tcPr>
            <w:tcW w:w="3256" w:type="dxa"/>
          </w:tcPr>
          <w:p w14:paraId="7098E91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actor</w:t>
            </w:r>
          </w:p>
        </w:tc>
        <w:tc>
          <w:tcPr>
            <w:tcW w:w="5855" w:type="dxa"/>
          </w:tcPr>
          <w:p w14:paraId="35333FF2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proofErr w:type="gram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CC053C" w14:paraId="3A2327BD" w14:textId="77777777">
        <w:tc>
          <w:tcPr>
            <w:tcW w:w="3256" w:type="dxa"/>
          </w:tcPr>
          <w:p w14:paraId="604E51F5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855" w:type="dxa"/>
          </w:tcPr>
          <w:p w14:paraId="37AB1A7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gramStart"/>
            <w:r>
              <w:rPr>
                <w:sz w:val="26"/>
                <w:szCs w:val="26"/>
              </w:rPr>
              <w:t>Email ,</w:t>
            </w:r>
            <w:proofErr w:type="gramEnd"/>
            <w:r>
              <w:rPr>
                <w:sz w:val="26"/>
                <w:szCs w:val="26"/>
              </w:rPr>
              <w:t xml:space="preserve"> Password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C053C" w14:paraId="62812BF9" w14:textId="77777777">
        <w:tc>
          <w:tcPr>
            <w:tcW w:w="3256" w:type="dxa"/>
          </w:tcPr>
          <w:p w14:paraId="71B855B3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5855" w:type="dxa"/>
          </w:tcPr>
          <w:p w14:paraId="47BC9E47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  <w:p w14:paraId="2A10D326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Báo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tin.</w:t>
            </w:r>
          </w:p>
        </w:tc>
      </w:tr>
      <w:tr w:rsidR="00CC053C" w14:paraId="58642A90" w14:textId="77777777">
        <w:tc>
          <w:tcPr>
            <w:tcW w:w="3256" w:type="dxa"/>
          </w:tcPr>
          <w:p w14:paraId="1080E120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855" w:type="dxa"/>
          </w:tcPr>
          <w:p w14:paraId="3B49512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Khi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,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rồi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gmail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6BB3EC8" w14:textId="77777777" w:rsidR="00CC053C" w:rsidRDefault="00161B62">
            <w:pPr>
              <w:spacing w:after="120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15C1C117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5193C9D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743721C8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0217F231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6BB2F114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AD77DB6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7FE79D2" w14:textId="77777777" w:rsidR="00CC053C" w:rsidRDefault="00161B62">
      <w:pPr>
        <w:pStyle w:val="Chng"/>
        <w:outlineLvl w:val="1"/>
      </w:pPr>
      <w:bookmarkStart w:id="18" w:name="_Toc9896"/>
      <w:bookmarkStart w:id="19" w:name="_Toc25798"/>
      <w:bookmarkStart w:id="20" w:name="_Toc89072630"/>
      <w:r>
        <w:lastRenderedPageBreak/>
        <w:t>CHƯƠNG 3: User Interface Design.</w:t>
      </w:r>
      <w:bookmarkEnd w:id="18"/>
      <w:bookmarkEnd w:id="19"/>
      <w:bookmarkEnd w:id="20"/>
    </w:p>
    <w:p w14:paraId="08944ACE" w14:textId="77777777" w:rsidR="00CC053C" w:rsidRDefault="00161B62">
      <w:pPr>
        <w:pStyle w:val="Tiumccp1"/>
        <w:outlineLvl w:val="1"/>
      </w:pPr>
      <w:bookmarkStart w:id="21" w:name="_Toc89072631"/>
      <w:r>
        <w:t xml:space="preserve">Tài </w:t>
      </w:r>
      <w:proofErr w:type="spellStart"/>
      <w:r>
        <w:t>Khoảng</w:t>
      </w:r>
      <w:bookmarkEnd w:id="21"/>
      <w:proofErr w:type="spellEnd"/>
    </w:p>
    <w:p w14:paraId="3C066853" w14:textId="77777777" w:rsidR="00CC053C" w:rsidRDefault="00CC053C" w:rsidP="008238DD"/>
    <w:p w14:paraId="5CDD076D" w14:textId="77777777" w:rsidR="00CC053C" w:rsidRDefault="00161B62">
      <w:pPr>
        <w:pStyle w:val="Chng"/>
        <w:jc w:val="distribute"/>
      </w:pPr>
      <w:r>
        <w:rPr>
          <w:noProof/>
        </w:rPr>
        <w:drawing>
          <wp:inline distT="0" distB="0" distL="114300" distR="114300" wp14:anchorId="57B7BFCB" wp14:editId="3F45B21A">
            <wp:extent cx="1765935" cy="3621405"/>
            <wp:effectExtent l="0" t="0" r="5715" b="17145"/>
            <wp:docPr id="9" name="Picture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CE63BD" wp14:editId="5BD530C3">
            <wp:extent cx="1724660" cy="3613785"/>
            <wp:effectExtent l="0" t="0" r="8890" b="5715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CBC8049" wp14:editId="06922306">
            <wp:extent cx="1766570" cy="3627755"/>
            <wp:effectExtent l="0" t="0" r="5080" b="10795"/>
            <wp:docPr id="7" name="Picture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C12F" w14:textId="77777777" w:rsidR="00CC053C" w:rsidRDefault="00CC053C">
      <w:pPr>
        <w:pStyle w:val="Chng"/>
        <w:jc w:val="distribute"/>
        <w:rPr>
          <w:sz w:val="24"/>
          <w:szCs w:val="24"/>
        </w:rPr>
      </w:pPr>
    </w:p>
    <w:p w14:paraId="1B69E0B9" w14:textId="77777777" w:rsidR="00CC053C" w:rsidRDefault="00161B62">
      <w:pPr>
        <w:spacing w:after="120"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 xml:space="preserve">: </w:t>
      </w:r>
    </w:p>
    <w:p w14:paraId="47DED8F9" w14:textId="77777777" w:rsidR="00CC053C" w:rsidRDefault="00161B62">
      <w:pPr>
        <w:numPr>
          <w:ilvl w:val="0"/>
          <w:numId w:val="2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B369209" w14:textId="77777777" w:rsidR="00CC053C" w:rsidRDefault="00161B62">
      <w:pPr>
        <w:numPr>
          <w:ilvl w:val="0"/>
          <w:numId w:val="2"/>
        </w:numPr>
        <w:spacing w:after="120" w:line="360" w:lineRule="auto"/>
      </w:pPr>
      <w:proofErr w:type="spellStart"/>
      <w:r>
        <w:t>Gủi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hay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078D4B59" w14:textId="77777777" w:rsidR="00CC053C" w:rsidRDefault="00161B62">
      <w:pPr>
        <w:numPr>
          <w:ilvl w:val="0"/>
          <w:numId w:val="2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2905445" w14:textId="77777777" w:rsidR="00CC053C" w:rsidRDefault="00161B62">
      <w:pPr>
        <w:spacing w:after="120" w:line="360" w:lineRule="auto"/>
      </w:pPr>
      <w:proofErr w:type="spellStart"/>
      <w:r>
        <w:rPr>
          <w:b/>
          <w:bCs/>
          <w:u w:val="single"/>
        </w:rPr>
        <w:t>Mô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tả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  <w:r>
        <w:t xml:space="preserve"> Account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05FDCB17" w14:textId="77777777" w:rsidR="00CC053C" w:rsidRDefault="00CC053C">
      <w:pPr>
        <w:spacing w:after="120" w:line="360" w:lineRule="auto"/>
        <w:ind w:firstLine="720"/>
        <w:rPr>
          <w:sz w:val="26"/>
          <w:szCs w:val="26"/>
        </w:rPr>
      </w:pPr>
    </w:p>
    <w:p w14:paraId="7464D3AB" w14:textId="77777777" w:rsidR="00CC053C" w:rsidRDefault="00CC053C">
      <w:pPr>
        <w:spacing w:after="120" w:line="360" w:lineRule="auto"/>
        <w:jc w:val="both"/>
        <w:rPr>
          <w:sz w:val="26"/>
          <w:szCs w:val="26"/>
        </w:rPr>
      </w:pPr>
    </w:p>
    <w:p w14:paraId="5B194EAA" w14:textId="77777777" w:rsidR="00CC053C" w:rsidRDefault="00161B62">
      <w:pPr>
        <w:pStyle w:val="Tiumccp1"/>
        <w:outlineLvl w:val="1"/>
        <w:rPr>
          <w:bCs/>
          <w:szCs w:val="26"/>
        </w:rPr>
      </w:pPr>
      <w:bookmarkStart w:id="22" w:name="_Toc9726"/>
      <w:bookmarkStart w:id="23" w:name="_Toc30293"/>
      <w:bookmarkStart w:id="24" w:name="_Toc89072632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2"/>
      <w:bookmarkEnd w:id="23"/>
      <w:bookmarkEnd w:id="24"/>
      <w:proofErr w:type="spellEnd"/>
      <w:r>
        <w:t xml:space="preserve"> </w:t>
      </w:r>
    </w:p>
    <w:p w14:paraId="74EBC039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2F5660FE" wp14:editId="1FD3B283">
            <wp:extent cx="1515745" cy="3173730"/>
            <wp:effectExtent l="0" t="0" r="8255" b="7620"/>
            <wp:docPr id="12" name="Picture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77414F3" wp14:editId="5B545B15">
            <wp:extent cx="1550035" cy="3172460"/>
            <wp:effectExtent l="0" t="0" r="12065" b="8890"/>
            <wp:docPr id="11" name="Picture 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E37264B" wp14:editId="34C4FA24">
            <wp:extent cx="1616710" cy="3202305"/>
            <wp:effectExtent l="0" t="0" r="2540" b="17145"/>
            <wp:docPr id="10" name="Picture 1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3D33" w14:textId="77777777" w:rsidR="00CC053C" w:rsidRDefault="00CC053C">
      <w:pPr>
        <w:spacing w:after="120" w:line="360" w:lineRule="auto"/>
        <w:jc w:val="distribute"/>
        <w:rPr>
          <w:sz w:val="26"/>
          <w:szCs w:val="26"/>
        </w:rPr>
      </w:pPr>
    </w:p>
    <w:p w14:paraId="3C4A95FC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03BD0A54" wp14:editId="0641E46D">
            <wp:extent cx="1455420" cy="2995930"/>
            <wp:effectExtent l="0" t="0" r="11430" b="13970"/>
            <wp:docPr id="15" name="Picture 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8E4EE02" wp14:editId="718B9658">
            <wp:extent cx="1491615" cy="3044190"/>
            <wp:effectExtent l="0" t="0" r="13335" b="3810"/>
            <wp:docPr id="14" name="Picture 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313A316" wp14:editId="736432DE">
            <wp:extent cx="1453515" cy="3061335"/>
            <wp:effectExtent l="0" t="0" r="13335" b="5715"/>
            <wp:docPr id="13" name="Picture 1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0D4" w14:textId="77777777" w:rsidR="00CC053C" w:rsidRDefault="00CC053C">
      <w:pPr>
        <w:spacing w:after="120" w:line="360" w:lineRule="auto"/>
        <w:jc w:val="distribute"/>
        <w:rPr>
          <w:sz w:val="26"/>
          <w:szCs w:val="26"/>
        </w:rPr>
      </w:pPr>
    </w:p>
    <w:p w14:paraId="0F54650C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66007179" wp14:editId="3A0E0E7E">
            <wp:extent cx="1539875" cy="3230880"/>
            <wp:effectExtent l="0" t="0" r="3175" b="7620"/>
            <wp:docPr id="17" name="Picture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84EC1F4" wp14:editId="107380BD">
            <wp:extent cx="1551940" cy="3221990"/>
            <wp:effectExtent l="0" t="0" r="10160" b="16510"/>
            <wp:docPr id="16" name="Picture 1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4165" w14:textId="77777777" w:rsidR="00CC053C" w:rsidRDefault="00CC053C">
      <w:pPr>
        <w:spacing w:after="120" w:line="360" w:lineRule="auto"/>
        <w:jc w:val="distribute"/>
      </w:pPr>
    </w:p>
    <w:p w14:paraId="4B9A96D5" w14:textId="77777777" w:rsidR="00CC053C" w:rsidRDefault="00161B62">
      <w:pPr>
        <w:spacing w:after="120" w:line="360" w:lineRule="auto"/>
        <w:rPr>
          <w:b/>
          <w:bCs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  <w:r>
        <w:rPr>
          <w:b/>
          <w:bCs/>
        </w:rPr>
        <w:t xml:space="preserve"> </w:t>
      </w:r>
    </w:p>
    <w:p w14:paraId="04994CBD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08219C98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0C8133F6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3B31572" w14:textId="77777777" w:rsidR="00CC053C" w:rsidRDefault="00161B62">
      <w:pPr>
        <w:numPr>
          <w:ilvl w:val="0"/>
          <w:numId w:val="3"/>
        </w:numPr>
        <w:spacing w:after="120" w:line="360" w:lineRule="auto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184A8F48" w14:textId="77777777" w:rsidR="00CC053C" w:rsidRDefault="00161B62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7F6780F6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0CB6C55" w14:textId="77777777" w:rsidR="00CC053C" w:rsidRDefault="00161B62">
      <w:pPr>
        <w:spacing w:after="120" w:line="360" w:lineRule="auto"/>
      </w:pPr>
      <w:proofErr w:type="spellStart"/>
      <w:r>
        <w:rPr>
          <w:b/>
          <w:bCs/>
          <w:u w:val="single"/>
        </w:rPr>
        <w:t>Mô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tả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707C23C" w14:textId="77777777" w:rsidR="00CC053C" w:rsidRDefault="00161B62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5FB34AF7" w14:textId="77777777" w:rsidR="00CC053C" w:rsidRDefault="00161B62">
      <w:pPr>
        <w:spacing w:after="120" w:line="360" w:lineRule="auto"/>
      </w:pPr>
      <w:r>
        <w:lastRenderedPageBreak/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7C4FD765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E072C96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144649BE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6787A9EE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5A8EFA3C" w14:textId="77777777" w:rsidR="00CC053C" w:rsidRDefault="00161B62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3A22A36B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DE40E9F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1111BFEF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70FCE2F4" w14:textId="77777777" w:rsidR="00CC053C" w:rsidRDefault="00161B62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  <w:r>
        <w:rPr>
          <w:sz w:val="26"/>
          <w:szCs w:val="26"/>
        </w:rPr>
        <w:t xml:space="preserve"> </w:t>
      </w:r>
    </w:p>
    <w:p w14:paraId="309B8E26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5AA903AC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20FEBC59" w14:textId="77777777" w:rsidR="00CC053C" w:rsidRDefault="00161B62">
      <w:pPr>
        <w:pStyle w:val="Tiumccp1"/>
        <w:outlineLvl w:val="1"/>
      </w:pPr>
      <w:bookmarkStart w:id="25" w:name="_Toc16023"/>
      <w:bookmarkStart w:id="26" w:name="_Toc12169"/>
      <w:bookmarkStart w:id="27" w:name="_Toc89072633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5"/>
      <w:bookmarkEnd w:id="26"/>
      <w:bookmarkEnd w:id="27"/>
    </w:p>
    <w:p w14:paraId="678C5428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A1E96FF" wp14:editId="4293814A">
            <wp:extent cx="1560195" cy="3187700"/>
            <wp:effectExtent l="0" t="0" r="1905" b="12700"/>
            <wp:docPr id="20" name="Picture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FD3C6C1" wp14:editId="6A7CAFE7">
            <wp:extent cx="1542415" cy="3150870"/>
            <wp:effectExtent l="0" t="0" r="635" b="11430"/>
            <wp:docPr id="19" name="Picture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C75304C" wp14:editId="46CAA55B">
            <wp:extent cx="1543685" cy="3154045"/>
            <wp:effectExtent l="0" t="0" r="18415" b="8255"/>
            <wp:docPr id="18" name="Picture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7AB8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6736746A" wp14:editId="2F1CF6FA">
            <wp:extent cx="1454150" cy="3067050"/>
            <wp:effectExtent l="0" t="0" r="12700" b="0"/>
            <wp:docPr id="23" name="Picture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53BA0F4" wp14:editId="5B9A52BB">
            <wp:extent cx="1529080" cy="3075940"/>
            <wp:effectExtent l="0" t="0" r="13970" b="10160"/>
            <wp:docPr id="22" name="Picture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A64C293" wp14:editId="168957CC">
            <wp:extent cx="1537335" cy="3016250"/>
            <wp:effectExtent l="0" t="0" r="5715" b="12700"/>
            <wp:docPr id="21" name="Picture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A5CE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2DF9F125" wp14:editId="68A4EF95">
            <wp:extent cx="1633220" cy="3428365"/>
            <wp:effectExtent l="0" t="0" r="5080" b="635"/>
            <wp:docPr id="25" name="Picture 2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A880A7D" wp14:editId="70070B57">
            <wp:extent cx="1748790" cy="3422650"/>
            <wp:effectExtent l="0" t="0" r="3810" b="6350"/>
            <wp:docPr id="24" name="Picture 2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C2F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17FA2394" w14:textId="77777777" w:rsidR="00CC053C" w:rsidRDefault="00161B62">
      <w:pPr>
        <w:spacing w:after="120"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 xml:space="preserve">: </w:t>
      </w:r>
    </w:p>
    <w:p w14:paraId="7233A9B2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43021610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2153C27" w14:textId="77777777" w:rsidR="00CC053C" w:rsidRDefault="00161B62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3B183ED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C1EFA2F" w14:textId="77777777" w:rsidR="00CC053C" w:rsidRDefault="00161B62">
      <w:pPr>
        <w:spacing w:after="120" w:line="360" w:lineRule="auto"/>
      </w:pPr>
      <w:proofErr w:type="spellStart"/>
      <w:r>
        <w:rPr>
          <w:b/>
          <w:bCs/>
          <w:u w:val="single"/>
        </w:rPr>
        <w:t>Mô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tả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1B70A3CF" w14:textId="77777777" w:rsidR="00CC053C" w:rsidRDefault="00161B62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4B4901A8" w14:textId="77777777" w:rsidR="00CC053C" w:rsidRDefault="00161B62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4AD1727B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021BA77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8FB42A6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2A387E7F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54599DB6" w14:textId="77777777" w:rsidR="00CC053C" w:rsidRDefault="00161B62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0D042537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3145724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E5FE7B4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7048C652" w14:textId="77777777" w:rsidR="00CC053C" w:rsidRDefault="00161B62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32ED2137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E200456" w14:textId="77777777" w:rsidR="00CC053C" w:rsidRDefault="00161B62">
      <w:pPr>
        <w:pStyle w:val="Tiumccp1"/>
        <w:outlineLvl w:val="1"/>
      </w:pPr>
      <w:bookmarkStart w:id="28" w:name="_Toc13092"/>
      <w:bookmarkStart w:id="29" w:name="_Toc4770"/>
      <w:bookmarkStart w:id="30" w:name="_Toc89072634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8"/>
      <w:bookmarkEnd w:id="29"/>
      <w:bookmarkEnd w:id="30"/>
    </w:p>
    <w:p w14:paraId="3D532A6A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594AEFB5" wp14:editId="2ADACA32">
            <wp:extent cx="1620520" cy="3408045"/>
            <wp:effectExtent l="0" t="0" r="17780" b="1905"/>
            <wp:docPr id="30" name="Picture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68BB908" wp14:editId="59462BB7">
            <wp:extent cx="1659255" cy="3382010"/>
            <wp:effectExtent l="0" t="0" r="17145" b="8890"/>
            <wp:docPr id="29" name="Picture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407F414" wp14:editId="702B92FB">
            <wp:extent cx="1628775" cy="3396615"/>
            <wp:effectExtent l="0" t="0" r="9525" b="13335"/>
            <wp:docPr id="28" name="Picture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EFD0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52B2A0CB" wp14:editId="29CF5E18">
            <wp:extent cx="1684020" cy="3470275"/>
            <wp:effectExtent l="0" t="0" r="11430" b="15875"/>
            <wp:docPr id="27" name="Picture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3598A1A" wp14:editId="6D13B094">
            <wp:extent cx="1707515" cy="3540125"/>
            <wp:effectExtent l="0" t="0" r="6985" b="3175"/>
            <wp:docPr id="26" name="Picture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C719" w14:textId="77777777" w:rsidR="00CC053C" w:rsidRDefault="00161B62">
      <w:pPr>
        <w:spacing w:after="120"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chứng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</w:p>
    <w:p w14:paraId="51ECB6F7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0133F402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1248EC6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3286158D" w14:textId="77777777" w:rsidR="00CC053C" w:rsidRDefault="00161B62">
      <w:pPr>
        <w:spacing w:line="360" w:lineRule="auto"/>
      </w:pPr>
      <w:proofErr w:type="spellStart"/>
      <w:r>
        <w:rPr>
          <w:b/>
          <w:bCs/>
          <w:u w:val="single"/>
        </w:rPr>
        <w:t>Mô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tả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5CF59C6F" w14:textId="77777777" w:rsidR="00CC053C" w:rsidRDefault="00161B62">
      <w:pPr>
        <w:spacing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557F42D6" w14:textId="77777777" w:rsidR="00CC053C" w:rsidRDefault="00161B62">
      <w:pPr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0E33F6E5" w14:textId="77777777" w:rsidR="00CC053C" w:rsidRDefault="00161B62">
      <w:pPr>
        <w:spacing w:line="360" w:lineRule="auto"/>
      </w:pPr>
      <w:r>
        <w:tab/>
      </w:r>
      <w:r>
        <w:tab/>
        <w:t xml:space="preserve">Xem; 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thanh</w:t>
      </w:r>
      <w:proofErr w:type="spellEnd"/>
      <w:proofErr w:type="gram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).</w:t>
      </w:r>
    </w:p>
    <w:p w14:paraId="7A9358EC" w14:textId="77777777" w:rsidR="00CC053C" w:rsidRDefault="00161B62">
      <w:pPr>
        <w:spacing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đến</w:t>
      </w:r>
      <w:proofErr w:type="spellEnd"/>
      <w:r>
        <w:t>.</w:t>
      </w:r>
    </w:p>
    <w:p w14:paraId="01C75C9C" w14:textId="77777777" w:rsidR="00CC053C" w:rsidRDefault="00161B62">
      <w:pPr>
        <w:spacing w:line="360" w:lineRule="auto"/>
      </w:pPr>
      <w:r>
        <w:tab/>
      </w:r>
      <w:r>
        <w:tab/>
      </w:r>
      <w:proofErr w:type="spellStart"/>
      <w:r>
        <w:t>Sửa</w:t>
      </w:r>
      <w:proofErr w:type="spellEnd"/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58387E59" w14:textId="77777777" w:rsidR="00CC053C" w:rsidRDefault="00161B62">
      <w:pPr>
        <w:spacing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0A540696" w14:textId="77777777" w:rsidR="00CC053C" w:rsidRDefault="00CC053C">
      <w:pPr>
        <w:spacing w:line="360" w:lineRule="auto"/>
      </w:pPr>
    </w:p>
    <w:p w14:paraId="548D6256" w14:textId="77777777" w:rsidR="00CC053C" w:rsidRDefault="00161B62">
      <w:pPr>
        <w:pStyle w:val="Tiumccp1"/>
        <w:outlineLvl w:val="1"/>
      </w:pPr>
      <w:bookmarkStart w:id="31" w:name="_Toc44"/>
      <w:bookmarkStart w:id="32" w:name="_Toc15971"/>
      <w:bookmarkStart w:id="33" w:name="_Toc89072635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1"/>
      <w:bookmarkEnd w:id="32"/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33"/>
      <w:proofErr w:type="spellEnd"/>
    </w:p>
    <w:p w14:paraId="4F025FC6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276A1341" wp14:editId="2B717743">
            <wp:extent cx="1705610" cy="3515995"/>
            <wp:effectExtent l="0" t="0" r="8890" b="8255"/>
            <wp:docPr id="39" name="Picture 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AF9063A" wp14:editId="7E70C472">
            <wp:extent cx="1741170" cy="3519170"/>
            <wp:effectExtent l="0" t="0" r="11430" b="5080"/>
            <wp:docPr id="38" name="Picture 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72D4066" wp14:editId="2E0C73FB">
            <wp:extent cx="1721485" cy="3498215"/>
            <wp:effectExtent l="0" t="0" r="12065" b="6985"/>
            <wp:docPr id="37" name="Picture 3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034D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2ECA1F61" wp14:editId="1B2292C0">
            <wp:extent cx="1547495" cy="3197860"/>
            <wp:effectExtent l="0" t="0" r="14605" b="2540"/>
            <wp:docPr id="36" name="Picture 3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864804E" wp14:editId="629AFEC9">
            <wp:extent cx="1488440" cy="3135630"/>
            <wp:effectExtent l="0" t="0" r="16510" b="7620"/>
            <wp:docPr id="35" name="Picture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F2D45AD" wp14:editId="36D6E3D3">
            <wp:extent cx="1548130" cy="3130550"/>
            <wp:effectExtent l="0" t="0" r="13970" b="12700"/>
            <wp:docPr id="34" name="Picture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68AD" w14:textId="77777777" w:rsidR="00CC053C" w:rsidRDefault="00CC053C">
      <w:pPr>
        <w:spacing w:after="120" w:line="360" w:lineRule="auto"/>
        <w:jc w:val="distribute"/>
        <w:rPr>
          <w:sz w:val="26"/>
          <w:szCs w:val="26"/>
        </w:rPr>
      </w:pPr>
    </w:p>
    <w:p w14:paraId="7624AE87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6CEEF7BB" wp14:editId="26A2B839">
            <wp:extent cx="1276350" cy="2636520"/>
            <wp:effectExtent l="0" t="0" r="0" b="11430"/>
            <wp:docPr id="33" name="Picture 3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B821CC7" wp14:editId="5996CF5D">
            <wp:extent cx="1234440" cy="2635250"/>
            <wp:effectExtent l="0" t="0" r="3810" b="12700"/>
            <wp:docPr id="32" name="Picture 3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99E1128" wp14:editId="1004F45D">
            <wp:extent cx="1298575" cy="2644140"/>
            <wp:effectExtent l="0" t="0" r="15875" b="3810"/>
            <wp:docPr id="31" name="Picture 3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70A5" w14:textId="77777777" w:rsidR="00CC053C" w:rsidRDefault="00161B62">
      <w:pPr>
        <w:spacing w:after="120"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 xml:space="preserve">: </w:t>
      </w:r>
    </w:p>
    <w:p w14:paraId="0E1650AC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09218B2A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66E471F8" w14:textId="77777777" w:rsidR="00CC053C" w:rsidRDefault="00161B62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email,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4F51B45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2A2420A7" w14:textId="77777777" w:rsidR="00CC053C" w:rsidRDefault="00161B62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</w:p>
    <w:p w14:paraId="47056070" w14:textId="77777777" w:rsidR="00CC053C" w:rsidRDefault="00161B62">
      <w:pPr>
        <w:spacing w:after="120" w:line="360" w:lineRule="auto"/>
        <w:rPr>
          <w:b/>
          <w:bCs/>
          <w:u w:val="single"/>
        </w:rPr>
      </w:pPr>
      <w:r>
        <w:rPr>
          <w:b/>
          <w:bCs/>
          <w:u w:val="single"/>
        </w:rPr>
        <w:t xml:space="preserve">Các </w:t>
      </w:r>
      <w:proofErr w:type="spellStart"/>
      <w:r>
        <w:rPr>
          <w:b/>
          <w:bCs/>
          <w:u w:val="single"/>
        </w:rPr>
        <w:t>nhóm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</w:p>
    <w:p w14:paraId="34518440" w14:textId="77777777" w:rsidR="00CC053C" w:rsidRDefault="00161B62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364B63BE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53E375C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3EDE74E7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77378966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289EF2D6" w14:textId="77777777" w:rsidR="00CC053C" w:rsidRDefault="00161B62">
      <w:pPr>
        <w:spacing w:after="120" w:line="360" w:lineRule="auto"/>
        <w:ind w:firstLine="720"/>
      </w:pPr>
      <w:proofErr w:type="spellStart"/>
      <w:r>
        <w:lastRenderedPageBreak/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74D6BB0E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CD2F494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khảon</w:t>
      </w:r>
      <w:proofErr w:type="spellEnd"/>
      <w:r>
        <w:t>.</w:t>
      </w:r>
    </w:p>
    <w:p w14:paraId="73FDD291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6B83E7CE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3E60AFAA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1E3FE0E8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13A3D716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0F7F2051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1B07752E" w14:textId="77777777" w:rsidR="00CC053C" w:rsidRDefault="00161B62">
      <w:pPr>
        <w:pStyle w:val="Tiumccp1"/>
        <w:outlineLvl w:val="1"/>
      </w:pPr>
      <w:bookmarkStart w:id="34" w:name="_Toc13857"/>
      <w:bookmarkStart w:id="35" w:name="_Toc27202"/>
      <w:bookmarkStart w:id="36" w:name="_Toc89072636"/>
      <w:r>
        <w:t xml:space="preserve">Quản </w:t>
      </w:r>
      <w:proofErr w:type="spellStart"/>
      <w:r>
        <w:t>lý</w:t>
      </w:r>
      <w:proofErr w:type="spellEnd"/>
      <w:r>
        <w:t xml:space="preserve"> menu</w:t>
      </w:r>
      <w:bookmarkEnd w:id="34"/>
      <w:bookmarkEnd w:id="35"/>
      <w:bookmarkEnd w:id="36"/>
    </w:p>
    <w:p w14:paraId="08273091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291F5C8B" wp14:editId="332E0249">
            <wp:extent cx="1449070" cy="3000375"/>
            <wp:effectExtent l="0" t="0" r="17780" b="9525"/>
            <wp:docPr id="50" name="Picture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71A706E" wp14:editId="1C57F17F">
            <wp:extent cx="1438910" cy="2999105"/>
            <wp:effectExtent l="0" t="0" r="8890" b="10795"/>
            <wp:docPr id="49" name="Picture 4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4D85E30" wp14:editId="2BA25B76">
            <wp:extent cx="1453515" cy="3004185"/>
            <wp:effectExtent l="0" t="0" r="13335" b="5715"/>
            <wp:docPr id="48" name="Picture 4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EFC2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0E9B99CF" wp14:editId="026848CF">
            <wp:extent cx="1342390" cy="2719705"/>
            <wp:effectExtent l="0" t="0" r="10160" b="4445"/>
            <wp:docPr id="47" name="Picture 4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5BDDFEC" wp14:editId="10445FD1">
            <wp:extent cx="1338580" cy="2755900"/>
            <wp:effectExtent l="0" t="0" r="13970" b="6350"/>
            <wp:docPr id="46" name="Picture 4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A1CA1E1" wp14:editId="277AFD1F">
            <wp:extent cx="1346835" cy="2738120"/>
            <wp:effectExtent l="0" t="0" r="5715" b="5080"/>
            <wp:docPr id="45" name="Picture 4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173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44D5392" wp14:editId="158BE28E">
            <wp:extent cx="1491615" cy="3062605"/>
            <wp:effectExtent l="0" t="0" r="13335" b="4445"/>
            <wp:docPr id="44" name="Picture 4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27F253F" wp14:editId="52C4BC8D">
            <wp:extent cx="1511935" cy="3067685"/>
            <wp:effectExtent l="0" t="0" r="12065" b="18415"/>
            <wp:docPr id="43" name="Picture 4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0823ED1" wp14:editId="7FB0D0B5">
            <wp:extent cx="1477645" cy="3089275"/>
            <wp:effectExtent l="0" t="0" r="8255" b="15875"/>
            <wp:docPr id="42" name="Picture 4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F8CE" w14:textId="77777777" w:rsidR="00CC053C" w:rsidRDefault="00161B6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3D43A877" wp14:editId="67A2A8AE">
            <wp:extent cx="1491615" cy="3150235"/>
            <wp:effectExtent l="0" t="0" r="13335" b="12065"/>
            <wp:docPr id="41" name="Picture 4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62E180A" wp14:editId="115D2901">
            <wp:extent cx="1521460" cy="3103245"/>
            <wp:effectExtent l="0" t="0" r="2540" b="1905"/>
            <wp:docPr id="40" name="Picture 4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AA03" w14:textId="77777777" w:rsidR="00CC053C" w:rsidRDefault="00161B62">
      <w:pPr>
        <w:spacing w:after="120"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 xml:space="preserve">: </w:t>
      </w:r>
    </w:p>
    <w:p w14:paraId="2B4F1141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1355AE20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905CE5A" w14:textId="77777777" w:rsidR="00CC053C" w:rsidRDefault="00161B62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tính</w:t>
      </w:r>
      <w:proofErr w:type="spellEnd"/>
      <w:proofErr w:type="gram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VND/1SP)</w:t>
      </w:r>
    </w:p>
    <w:p w14:paraId="4ECA2C89" w14:textId="77777777" w:rsidR="00CC053C" w:rsidRDefault="00161B6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D1B5571" w14:textId="77777777" w:rsidR="00CC053C" w:rsidRDefault="00161B62">
      <w:pPr>
        <w:spacing w:after="120" w:line="360" w:lineRule="auto"/>
      </w:pPr>
      <w:proofErr w:type="spellStart"/>
      <w:r>
        <w:rPr>
          <w:b/>
          <w:bCs/>
          <w:u w:val="single"/>
        </w:rPr>
        <w:t>Mô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tả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 xml:space="preserve">: </w:t>
      </w:r>
      <w:r>
        <w:t xml:space="preserve">Quản </w:t>
      </w:r>
      <w:proofErr w:type="spellStart"/>
      <w:r>
        <w:t>lý</w:t>
      </w:r>
      <w:proofErr w:type="spellEnd"/>
      <w:r>
        <w:t xml:space="preserve"> menu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5CA9A970" w14:textId="77777777" w:rsidR="00CC053C" w:rsidRDefault="00161B62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73D62246" w14:textId="77777777" w:rsidR="00CC053C" w:rsidRDefault="00161B62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78EDC98B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559CBE9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70F09191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80D6568" w14:textId="77777777" w:rsidR="00CC053C" w:rsidRDefault="00161B62">
      <w:pPr>
        <w:spacing w:after="120" w:line="360" w:lineRule="auto"/>
      </w:pPr>
      <w:r>
        <w:lastRenderedPageBreak/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14F818D5" w14:textId="77777777" w:rsidR="00CC053C" w:rsidRDefault="00161B62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0CDD52E3" w14:textId="77777777" w:rsidR="00CC053C" w:rsidRDefault="00161B6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1C18816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188E819F" w14:textId="77777777" w:rsidR="00CC053C" w:rsidRDefault="00161B6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2E0F6B22" w14:textId="77777777" w:rsidR="00CC053C" w:rsidRDefault="00161B62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208DBDF0" w14:textId="77777777" w:rsidR="00CC053C" w:rsidRDefault="00161B62">
      <w:pPr>
        <w:pStyle w:val="Tiumccp1"/>
        <w:outlineLvl w:val="2"/>
      </w:pPr>
      <w:bookmarkStart w:id="37" w:name="_Toc17895"/>
      <w:bookmarkStart w:id="38" w:name="_Toc89072637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7"/>
      <w:bookmarkEnd w:id="38"/>
      <w:proofErr w:type="spellEnd"/>
    </w:p>
    <w:p w14:paraId="78BC57B5" w14:textId="77777777" w:rsidR="00CC053C" w:rsidRDefault="00CC053C">
      <w:pPr>
        <w:pStyle w:val="Tiumccp1"/>
        <w:outlineLvl w:val="2"/>
      </w:pPr>
    </w:p>
    <w:p w14:paraId="6C7DAB72" w14:textId="77777777" w:rsidR="00CC053C" w:rsidRDefault="00161B62">
      <w:pPr>
        <w:pStyle w:val="Tiumccp1"/>
        <w:jc w:val="distribute"/>
      </w:pPr>
      <w:r>
        <w:rPr>
          <w:noProof/>
        </w:rPr>
        <w:drawing>
          <wp:inline distT="0" distB="0" distL="114300" distR="114300" wp14:anchorId="3DFAB805" wp14:editId="56727B8B">
            <wp:extent cx="1563370" cy="3107055"/>
            <wp:effectExtent l="0" t="0" r="17780" b="17145"/>
            <wp:docPr id="53" name="Picture 53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FA7AA3" wp14:editId="243F6B5A">
            <wp:extent cx="1522730" cy="3134360"/>
            <wp:effectExtent l="0" t="0" r="1270" b="8890"/>
            <wp:docPr id="52" name="Picture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060EA6" wp14:editId="736CC90F">
            <wp:extent cx="1493520" cy="3141345"/>
            <wp:effectExtent l="0" t="0" r="11430" b="1905"/>
            <wp:docPr id="6" name="Picture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1573" w14:textId="77777777" w:rsidR="00CC053C" w:rsidRDefault="00CC053C">
      <w:pPr>
        <w:pStyle w:val="Tiumccp1"/>
        <w:jc w:val="distribute"/>
      </w:pPr>
    </w:p>
    <w:p w14:paraId="726E98F1" w14:textId="77777777" w:rsidR="00CC053C" w:rsidRDefault="00161B62">
      <w:pPr>
        <w:pStyle w:val="Default"/>
        <w:spacing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</w:p>
    <w:p w14:paraId="17EE5049" w14:textId="77777777" w:rsidR="00CC053C" w:rsidRDefault="00161B62">
      <w:pPr>
        <w:pStyle w:val="Default"/>
        <w:numPr>
          <w:ilvl w:val="0"/>
          <w:numId w:val="3"/>
        </w:numPr>
        <w:spacing w:line="360" w:lineRule="auto"/>
      </w:pPr>
      <w:r>
        <w:t xml:space="preserve">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2C8AC861" w14:textId="77777777" w:rsidR="00CC053C" w:rsidRDefault="00161B62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6335EC21" w14:textId="77777777" w:rsidR="00CC053C" w:rsidRDefault="00161B62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Thoát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úng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26B0A55A" w14:textId="77777777" w:rsidR="00CC053C" w:rsidRDefault="00161B62">
      <w:pPr>
        <w:pStyle w:val="Default"/>
        <w:numPr>
          <w:ilvl w:val="0"/>
          <w:numId w:val="3"/>
        </w:numPr>
        <w:spacing w:line="360" w:lineRule="auto"/>
      </w:pPr>
      <w:r>
        <w:t xml:space="preserve">Check box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1C42EBB" w14:textId="77777777" w:rsidR="00CC053C" w:rsidRDefault="00CC053C">
      <w:pPr>
        <w:pStyle w:val="Default"/>
        <w:spacing w:line="360" w:lineRule="auto"/>
      </w:pPr>
    </w:p>
    <w:p w14:paraId="3E41AF40" w14:textId="77777777" w:rsidR="00CC053C" w:rsidRDefault="00161B62">
      <w:pPr>
        <w:pStyle w:val="Default"/>
        <w:spacing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lastRenderedPageBreak/>
        <w:t>Mô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tả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</w:p>
    <w:p w14:paraId="78ECF2A1" w14:textId="77777777" w:rsidR="00CC053C" w:rsidRDefault="00161B62">
      <w:pPr>
        <w:pStyle w:val="Default"/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3524F629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66045D7B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08328AD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2BC4B64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1CA50D4D" w14:textId="77777777" w:rsidR="00CC053C" w:rsidRDefault="00161B62">
      <w:pPr>
        <w:pStyle w:val="Default"/>
        <w:spacing w:line="360" w:lineRule="auto"/>
      </w:pPr>
      <w:r>
        <w:tab/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>:</w:t>
      </w:r>
    </w:p>
    <w:p w14:paraId="02FC11E0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B467C1E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A145826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986A50F" w14:textId="77777777" w:rsidR="00CC053C" w:rsidRDefault="00161B6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3D772902" w14:textId="77777777" w:rsidR="00CC053C" w:rsidRDefault="00CC053C">
      <w:pPr>
        <w:pStyle w:val="Default"/>
        <w:spacing w:line="360" w:lineRule="auto"/>
      </w:pPr>
    </w:p>
    <w:p w14:paraId="1F6D159C" w14:textId="77777777" w:rsidR="00CC053C" w:rsidRDefault="00161B62">
      <w:pPr>
        <w:pStyle w:val="Default"/>
        <w:spacing w:line="360" w:lineRule="auto"/>
      </w:pPr>
      <w:r>
        <w:tab/>
      </w:r>
    </w:p>
    <w:p w14:paraId="36E2BA05" w14:textId="77777777" w:rsidR="00CC053C" w:rsidRDefault="00161B62">
      <w:pPr>
        <w:pStyle w:val="Default"/>
        <w:spacing w:line="360" w:lineRule="auto"/>
      </w:pPr>
      <w:r>
        <w:tab/>
      </w:r>
    </w:p>
    <w:p w14:paraId="33071C12" w14:textId="77777777" w:rsidR="00CC053C" w:rsidRDefault="00161B62">
      <w:pPr>
        <w:pStyle w:val="Tiumccp1"/>
        <w:outlineLvl w:val="2"/>
      </w:pPr>
      <w:bookmarkStart w:id="39" w:name="_Toc10049"/>
      <w:bookmarkStart w:id="40" w:name="_Toc89072638"/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  <w:bookmarkEnd w:id="39"/>
      <w:bookmarkEnd w:id="40"/>
    </w:p>
    <w:p w14:paraId="32CCB89B" w14:textId="77777777" w:rsidR="00CC053C" w:rsidRDefault="00161B62">
      <w:pPr>
        <w:pStyle w:val="Tiumccp1"/>
        <w:jc w:val="distribute"/>
      </w:pPr>
      <w:r>
        <w:rPr>
          <w:noProof/>
        </w:rPr>
        <w:drawing>
          <wp:inline distT="0" distB="0" distL="114300" distR="114300" wp14:anchorId="2F6A4956" wp14:editId="1B8C344C">
            <wp:extent cx="1435735" cy="2868930"/>
            <wp:effectExtent l="0" t="0" r="12065" b="7620"/>
            <wp:docPr id="57" name="Picture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BF0918" wp14:editId="77CCD47A">
            <wp:extent cx="3982720" cy="1683385"/>
            <wp:effectExtent l="0" t="0" r="17780" b="12065"/>
            <wp:docPr id="56" name="Picture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D285" w14:textId="77777777" w:rsidR="00CC053C" w:rsidRDefault="00161B62">
      <w:pPr>
        <w:pStyle w:val="Tiumccp1"/>
        <w:jc w:val="distribute"/>
      </w:pPr>
      <w:r>
        <w:rPr>
          <w:noProof/>
        </w:rPr>
        <w:lastRenderedPageBreak/>
        <w:drawing>
          <wp:inline distT="0" distB="0" distL="114300" distR="114300" wp14:anchorId="080048C8" wp14:editId="0DF4C8E5">
            <wp:extent cx="2772410" cy="1372235"/>
            <wp:effectExtent l="0" t="0" r="8890" b="18415"/>
            <wp:docPr id="55" name="Picture 5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CBC16D" wp14:editId="5DC829F8">
            <wp:extent cx="2145030" cy="1283335"/>
            <wp:effectExtent l="0" t="0" r="7620" b="12065"/>
            <wp:docPr id="54" name="Picture 5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2BB5" w14:textId="77777777" w:rsidR="00CC053C" w:rsidRDefault="00161B62">
      <w:pPr>
        <w:pStyle w:val="Default"/>
        <w:spacing w:line="360" w:lineRule="auto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chức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năng</w:t>
      </w:r>
      <w:proofErr w:type="spellEnd"/>
      <w:r>
        <w:rPr>
          <w:b/>
          <w:bCs/>
          <w:u w:val="single"/>
        </w:rPr>
        <w:t>:</w:t>
      </w:r>
    </w:p>
    <w:p w14:paraId="52108E1A" w14:textId="77777777" w:rsidR="00CC053C" w:rsidRDefault="00161B6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>
        <w:rPr>
          <w:lang w:val="fr-FR"/>
        </w:rPr>
        <w:t>Gửi</w:t>
      </w:r>
      <w:proofErr w:type="spellEnd"/>
      <w:r>
        <w:rPr>
          <w:lang w:val="fr-FR"/>
        </w:rPr>
        <w:t xml:space="preserve"> qua </w:t>
      </w:r>
      <w:proofErr w:type="spellStart"/>
      <w:r>
        <w:rPr>
          <w:lang w:val="fr-FR"/>
        </w:rPr>
        <w:t>địa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chỉ</w:t>
      </w:r>
      <w:proofErr w:type="spellEnd"/>
      <w:r>
        <w:rPr>
          <w:lang w:val="fr-FR"/>
        </w:rPr>
        <w:t xml:space="preserve"> email.</w:t>
      </w:r>
    </w:p>
    <w:p w14:paraId="602862FF" w14:textId="77777777" w:rsidR="00CC053C" w:rsidRDefault="00161B6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kiểm</w:t>
      </w:r>
      <w:proofErr w:type="spellEnd"/>
      <w:r>
        <w:rPr>
          <w:lang w:val="fr-FR"/>
        </w:rPr>
        <w:t xml:space="preserve"> tra </w:t>
      </w:r>
      <w:proofErr w:type="spellStart"/>
      <w:r>
        <w:rPr>
          <w:lang w:val="fr-FR"/>
        </w:rPr>
        <w:t>điền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đúng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 </w:t>
      </w:r>
      <w:proofErr w:type="spellStart"/>
      <w:r>
        <w:rPr>
          <w:lang w:val="fr-FR"/>
        </w:rPr>
        <w:t>trước</w:t>
      </w:r>
      <w:proofErr w:type="spellEnd"/>
      <w:r>
        <w:rPr>
          <w:lang w:val="fr-FR"/>
        </w:rPr>
        <w:t xml:space="preserve"> khi </w:t>
      </w:r>
      <w:proofErr w:type="spellStart"/>
      <w:r>
        <w:rPr>
          <w:lang w:val="fr-FR"/>
        </w:rPr>
        <w:t>gủi</w:t>
      </w:r>
      <w:proofErr w:type="spellEnd"/>
      <w:r>
        <w:rPr>
          <w:lang w:val="fr-FR"/>
        </w:rPr>
        <w:t xml:space="preserve"> email.</w:t>
      </w:r>
    </w:p>
    <w:p w14:paraId="086AAB87" w14:textId="77777777" w:rsidR="00CC053C" w:rsidRDefault="00161B6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>
        <w:rPr>
          <w:lang w:val="fr-FR"/>
        </w:rPr>
        <w:t>Gửi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lại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một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đường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dẫn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người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dùng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đặt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lại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mật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khẩu</w:t>
      </w:r>
      <w:proofErr w:type="spellEnd"/>
      <w:r>
        <w:rPr>
          <w:lang w:val="fr-FR"/>
        </w:rPr>
        <w:t xml:space="preserve"> khi </w:t>
      </w:r>
      <w:proofErr w:type="spellStart"/>
      <w:r>
        <w:rPr>
          <w:lang w:val="fr-FR"/>
        </w:rPr>
        <w:t>cần</w:t>
      </w:r>
      <w:proofErr w:type="spellEnd"/>
      <w:r>
        <w:rPr>
          <w:lang w:val="fr-FR"/>
        </w:rPr>
        <w:t>.</w:t>
      </w:r>
    </w:p>
    <w:p w14:paraId="7F431A2E" w14:textId="77777777" w:rsidR="00CC053C" w:rsidRDefault="00161B6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lưu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mật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khẩu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database</w:t>
      </w:r>
      <w:proofErr w:type="spellEnd"/>
      <w:r>
        <w:rPr>
          <w:lang w:val="fr-FR"/>
        </w:rPr>
        <w:t xml:space="preserve"> </w:t>
      </w:r>
      <w:proofErr w:type="gramStart"/>
      <w:r>
        <w:rPr>
          <w:lang w:val="fr-FR"/>
        </w:rPr>
        <w:t xml:space="preserve">( </w:t>
      </w:r>
      <w:proofErr w:type="spellStart"/>
      <w:r>
        <w:rPr>
          <w:lang w:val="fr-FR"/>
        </w:rPr>
        <w:t>firebase</w:t>
      </w:r>
      <w:proofErr w:type="spellEnd"/>
      <w:proofErr w:type="gramEnd"/>
      <w:r>
        <w:rPr>
          <w:lang w:val="fr-FR"/>
        </w:rPr>
        <w:t xml:space="preserve">) </w:t>
      </w:r>
      <w:proofErr w:type="spellStart"/>
      <w:r>
        <w:rPr>
          <w:lang w:val="fr-FR"/>
        </w:rPr>
        <w:t>cho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những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đợt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sử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dụng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tiếp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theo</w:t>
      </w:r>
      <w:proofErr w:type="spellEnd"/>
      <w:r>
        <w:rPr>
          <w:lang w:val="fr-FR"/>
        </w:rPr>
        <w:t>.</w:t>
      </w:r>
    </w:p>
    <w:p w14:paraId="4C504322" w14:textId="77777777" w:rsidR="00CC053C" w:rsidRDefault="00161B62">
      <w:pPr>
        <w:pStyle w:val="Default"/>
        <w:spacing w:line="360" w:lineRule="auto"/>
        <w:rPr>
          <w:b/>
          <w:bCs/>
          <w:u w:val="single"/>
          <w:lang w:val="fr-FR"/>
        </w:rPr>
      </w:pPr>
      <w:proofErr w:type="spellStart"/>
      <w:r>
        <w:rPr>
          <w:b/>
          <w:bCs/>
          <w:u w:val="single"/>
          <w:lang w:val="fr-FR"/>
        </w:rPr>
        <w:t>Mô</w:t>
      </w:r>
      <w:proofErr w:type="spellEnd"/>
      <w:r>
        <w:rPr>
          <w:b/>
          <w:bCs/>
          <w:u w:val="single"/>
          <w:lang w:val="fr-FR"/>
        </w:rPr>
        <w:t xml:space="preserve"> </w:t>
      </w:r>
      <w:proofErr w:type="spellStart"/>
      <w:r>
        <w:rPr>
          <w:b/>
          <w:bCs/>
          <w:u w:val="single"/>
          <w:lang w:val="fr-FR"/>
        </w:rPr>
        <w:t>tả</w:t>
      </w:r>
      <w:proofErr w:type="spellEnd"/>
      <w:r>
        <w:rPr>
          <w:b/>
          <w:bCs/>
          <w:u w:val="single"/>
          <w:lang w:val="fr-FR"/>
        </w:rPr>
        <w:t xml:space="preserve"> </w:t>
      </w:r>
      <w:proofErr w:type="spellStart"/>
      <w:r>
        <w:rPr>
          <w:b/>
          <w:bCs/>
          <w:u w:val="single"/>
          <w:lang w:val="fr-FR"/>
        </w:rPr>
        <w:t>chức</w:t>
      </w:r>
      <w:proofErr w:type="spellEnd"/>
      <w:r>
        <w:rPr>
          <w:b/>
          <w:bCs/>
          <w:u w:val="single"/>
          <w:lang w:val="fr-FR"/>
        </w:rPr>
        <w:t xml:space="preserve"> </w:t>
      </w:r>
      <w:proofErr w:type="spellStart"/>
      <w:proofErr w:type="gramStart"/>
      <w:r>
        <w:rPr>
          <w:b/>
          <w:bCs/>
          <w:u w:val="single"/>
          <w:lang w:val="fr-FR"/>
        </w:rPr>
        <w:t>năng</w:t>
      </w:r>
      <w:proofErr w:type="spellEnd"/>
      <w:r>
        <w:rPr>
          <w:b/>
          <w:bCs/>
          <w:u w:val="single"/>
          <w:lang w:val="fr-FR"/>
        </w:rPr>
        <w:t>:</w:t>
      </w:r>
      <w:proofErr w:type="gramEnd"/>
    </w:p>
    <w:p w14:paraId="3E2C42E6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proofErr w:type="spellStart"/>
      <w:r>
        <w:rPr>
          <w:lang w:val="fr-FR"/>
        </w:rPr>
        <w:t>Quản</w:t>
      </w:r>
      <w:proofErr w:type="spellEnd"/>
      <w:r>
        <w:rPr>
          <w:lang w:val="fr-FR"/>
        </w:rPr>
        <w:t xml:space="preserve"> </w:t>
      </w:r>
      <w:proofErr w:type="spellStart"/>
      <w:proofErr w:type="gramStart"/>
      <w:r>
        <w:rPr>
          <w:lang w:val="fr-FR"/>
        </w:rPr>
        <w:t>lý</w:t>
      </w:r>
      <w:proofErr w:type="spellEnd"/>
      <w:r>
        <w:rPr>
          <w:lang w:val="fr-FR"/>
        </w:rPr>
        <w:t>:</w:t>
      </w:r>
      <w:proofErr w:type="gramEnd"/>
    </w:p>
    <w:p w14:paraId="430F3956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  <w:t xml:space="preserve">- </w:t>
      </w: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nhập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 email </w:t>
      </w:r>
      <w:proofErr w:type="spellStart"/>
      <w:r>
        <w:rPr>
          <w:lang w:val="fr-FR"/>
        </w:rPr>
        <w:t>vào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trường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tin.</w:t>
      </w:r>
    </w:p>
    <w:p w14:paraId="3A177288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  <w:t xml:space="preserve">- </w:t>
      </w:r>
      <w:proofErr w:type="spellStart"/>
      <w:r>
        <w:rPr>
          <w:lang w:val="fr-FR"/>
        </w:rPr>
        <w:t>Nhận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một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đường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dẫn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trong</w:t>
      </w:r>
      <w:proofErr w:type="spellEnd"/>
      <w:r>
        <w:rPr>
          <w:lang w:val="fr-FR"/>
        </w:rPr>
        <w:t xml:space="preserve"> email </w:t>
      </w:r>
      <w:proofErr w:type="spellStart"/>
      <w:r>
        <w:rPr>
          <w:lang w:val="fr-FR"/>
        </w:rPr>
        <w:t>để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sửa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password</w:t>
      </w:r>
      <w:proofErr w:type="spellEnd"/>
      <w:r>
        <w:rPr>
          <w:lang w:val="fr-FR"/>
        </w:rPr>
        <w:t>.</w:t>
      </w:r>
    </w:p>
    <w:p w14:paraId="3091A087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  <w:t xml:space="preserve">- </w:t>
      </w: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nhập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mật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khẩu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mới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lưu</w:t>
      </w:r>
      <w:proofErr w:type="spellEnd"/>
      <w:r>
        <w:rPr>
          <w:lang w:val="fr-FR"/>
        </w:rPr>
        <w:t>.</w:t>
      </w:r>
    </w:p>
    <w:p w14:paraId="5DC81BB4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proofErr w:type="spellStart"/>
      <w:r>
        <w:rPr>
          <w:lang w:val="fr-FR"/>
        </w:rPr>
        <w:t>Nhân</w:t>
      </w:r>
      <w:proofErr w:type="spellEnd"/>
      <w:r>
        <w:rPr>
          <w:lang w:val="fr-FR"/>
        </w:rPr>
        <w:t xml:space="preserve"> </w:t>
      </w:r>
      <w:proofErr w:type="spellStart"/>
      <w:proofErr w:type="gramStart"/>
      <w:r>
        <w:rPr>
          <w:lang w:val="fr-FR"/>
        </w:rPr>
        <w:t>viên</w:t>
      </w:r>
      <w:proofErr w:type="spellEnd"/>
      <w:r>
        <w:rPr>
          <w:lang w:val="fr-FR"/>
        </w:rPr>
        <w:t>:</w:t>
      </w:r>
      <w:proofErr w:type="gramEnd"/>
    </w:p>
    <w:p w14:paraId="60DBBF3A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  <w:t xml:space="preserve">- </w:t>
      </w: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nhập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 email </w:t>
      </w:r>
      <w:proofErr w:type="spellStart"/>
      <w:r>
        <w:rPr>
          <w:lang w:val="fr-FR"/>
        </w:rPr>
        <w:t>vào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trường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tin.</w:t>
      </w:r>
    </w:p>
    <w:p w14:paraId="6943F10E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  <w:t xml:space="preserve">- </w:t>
      </w:r>
      <w:proofErr w:type="spellStart"/>
      <w:r>
        <w:rPr>
          <w:lang w:val="fr-FR"/>
        </w:rPr>
        <w:t>Nhận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một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đường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dẫn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trong</w:t>
      </w:r>
      <w:proofErr w:type="spellEnd"/>
      <w:r>
        <w:rPr>
          <w:lang w:val="fr-FR"/>
        </w:rPr>
        <w:t xml:space="preserve"> email </w:t>
      </w:r>
      <w:proofErr w:type="spellStart"/>
      <w:r>
        <w:rPr>
          <w:lang w:val="fr-FR"/>
        </w:rPr>
        <w:t>để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sửa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password</w:t>
      </w:r>
      <w:proofErr w:type="spellEnd"/>
      <w:r>
        <w:rPr>
          <w:lang w:val="fr-FR"/>
        </w:rPr>
        <w:t>.</w:t>
      </w:r>
    </w:p>
    <w:p w14:paraId="6E838FE2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  <w:t xml:space="preserve">- </w:t>
      </w:r>
      <w:proofErr w:type="spellStart"/>
      <w:r>
        <w:rPr>
          <w:lang w:val="fr-FR"/>
        </w:rPr>
        <w:t>Tiến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nhập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mật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khẩu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mới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lưu</w:t>
      </w:r>
      <w:proofErr w:type="spellEnd"/>
      <w:r>
        <w:rPr>
          <w:lang w:val="fr-FR"/>
        </w:rPr>
        <w:t>.</w:t>
      </w:r>
    </w:p>
    <w:p w14:paraId="4833BD39" w14:textId="77777777" w:rsidR="00CC053C" w:rsidRDefault="00CC053C">
      <w:pPr>
        <w:pStyle w:val="Default"/>
        <w:spacing w:line="360" w:lineRule="auto"/>
        <w:rPr>
          <w:lang w:val="fr-FR"/>
        </w:rPr>
      </w:pPr>
    </w:p>
    <w:p w14:paraId="03EF11BF" w14:textId="77777777" w:rsidR="00CC053C" w:rsidRDefault="00161B62">
      <w:pPr>
        <w:pStyle w:val="Default"/>
        <w:spacing w:line="360" w:lineRule="auto"/>
        <w:rPr>
          <w:lang w:val="fr-FR"/>
        </w:rPr>
      </w:pPr>
      <w:r>
        <w:rPr>
          <w:lang w:val="fr-FR"/>
        </w:rPr>
        <w:tab/>
      </w:r>
    </w:p>
    <w:p w14:paraId="05887E4B" w14:textId="77777777" w:rsidR="00CC053C" w:rsidRDefault="00161B62">
      <w:pPr>
        <w:pStyle w:val="Chng"/>
        <w:outlineLvl w:val="1"/>
        <w:rPr>
          <w:lang w:val="fr-FR"/>
        </w:rPr>
      </w:pPr>
      <w:bookmarkStart w:id="41" w:name="_Toc12323"/>
      <w:bookmarkStart w:id="42" w:name="_Toc89072639"/>
      <w:r>
        <w:rPr>
          <w:lang w:val="fr-FR"/>
        </w:rPr>
        <w:t xml:space="preserve">CHƯƠNG </w:t>
      </w:r>
      <w:proofErr w:type="gramStart"/>
      <w:r>
        <w:rPr>
          <w:lang w:val="fr-FR"/>
        </w:rPr>
        <w:t>4: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Database</w:t>
      </w:r>
      <w:proofErr w:type="spellEnd"/>
      <w:r>
        <w:rPr>
          <w:lang w:val="fr-FR"/>
        </w:rPr>
        <w:t>.</w:t>
      </w:r>
      <w:bookmarkEnd w:id="41"/>
      <w:bookmarkEnd w:id="42"/>
    </w:p>
    <w:p w14:paraId="6061B5AC" w14:textId="77777777" w:rsidR="00CC053C" w:rsidRDefault="00161B62">
      <w:pPr>
        <w:pStyle w:val="Tiumccp1"/>
      </w:pPr>
      <w:r>
        <w:t>4.1. ERD.</w:t>
      </w:r>
    </w:p>
    <w:p w14:paraId="1F836AB1" w14:textId="77777777" w:rsidR="00CC053C" w:rsidRDefault="00161B62">
      <w:pPr>
        <w:pStyle w:val="Tiumccp1"/>
        <w:jc w:val="center"/>
      </w:pPr>
      <w:r>
        <w:rPr>
          <w:noProof/>
        </w:rPr>
        <w:lastRenderedPageBreak/>
        <w:drawing>
          <wp:inline distT="0" distB="0" distL="114300" distR="114300" wp14:anchorId="62FEF1DA" wp14:editId="6991121B">
            <wp:extent cx="4964430" cy="3540125"/>
            <wp:effectExtent l="0" t="0" r="7620" b="3175"/>
            <wp:docPr id="5" name="Picture 5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RD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CEA9" w14:textId="77777777" w:rsidR="00CC053C" w:rsidRDefault="00161B6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ERD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phê</w:t>
      </w:r>
      <w:proofErr w:type="spellEnd"/>
    </w:p>
    <w:p w14:paraId="2724F260" w14:textId="77777777" w:rsidR="00CC053C" w:rsidRPr="009B6CB5" w:rsidRDefault="00CC053C">
      <w:pPr>
        <w:pStyle w:val="Chng"/>
        <w:outlineLvl w:val="1"/>
      </w:pPr>
    </w:p>
    <w:p w14:paraId="4F732391" w14:textId="77777777" w:rsidR="00CC053C" w:rsidRPr="009B6CB5" w:rsidRDefault="00CC053C">
      <w:pPr>
        <w:pStyle w:val="Chng"/>
        <w:outlineLvl w:val="1"/>
      </w:pPr>
    </w:p>
    <w:p w14:paraId="0F285196" w14:textId="77777777" w:rsidR="00CC053C" w:rsidRDefault="00161B62">
      <w:pPr>
        <w:pStyle w:val="Tiumccp1"/>
        <w:outlineLvl w:val="0"/>
      </w:pPr>
      <w:bookmarkStart w:id="43" w:name="_Toc12766"/>
      <w:bookmarkStart w:id="44" w:name="_Toc89072640"/>
      <w:r w:rsidRPr="009B6CB5">
        <w:t>4.</w:t>
      </w:r>
      <w:r>
        <w:t>2</w:t>
      </w:r>
      <w:r w:rsidRPr="009B6CB5">
        <w:t xml:space="preserve">. </w:t>
      </w:r>
      <w:bookmarkEnd w:id="43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bảng</w:t>
      </w:r>
      <w:bookmarkEnd w:id="44"/>
      <w:proofErr w:type="spellEnd"/>
    </w:p>
    <w:p w14:paraId="18CEAE27" w14:textId="77777777" w:rsidR="00CC053C" w:rsidRPr="009B6CB5" w:rsidRDefault="00CC053C">
      <w:pPr>
        <w:pStyle w:val="Tiumccp1"/>
        <w:outlineLvl w:val="0"/>
      </w:pPr>
    </w:p>
    <w:p w14:paraId="4BFBCCA8" w14:textId="77777777" w:rsidR="00CC053C" w:rsidRPr="009B6CB5" w:rsidRDefault="00CC053C">
      <w:pPr>
        <w:pStyle w:val="Tiumccp1"/>
        <w:outlineLvl w:val="0"/>
      </w:pPr>
    </w:p>
    <w:p w14:paraId="15E7359B" w14:textId="77777777" w:rsidR="00CC053C" w:rsidRPr="009B6CB5" w:rsidRDefault="00CC053C">
      <w:pPr>
        <w:pStyle w:val="Tiumccp1"/>
        <w:outlineLvl w:val="0"/>
      </w:pPr>
    </w:p>
    <w:p w14:paraId="6200365A" w14:textId="77777777" w:rsidR="00CC053C" w:rsidRPr="009B6CB5" w:rsidRDefault="00CC053C">
      <w:pPr>
        <w:pStyle w:val="Tiumccp1"/>
        <w:outlineLvl w:val="0"/>
      </w:pPr>
    </w:p>
    <w:p w14:paraId="3D31F9A1" w14:textId="77777777" w:rsidR="00CC053C" w:rsidRPr="009B6CB5" w:rsidRDefault="00CC053C">
      <w:pPr>
        <w:pStyle w:val="Tiumccp1"/>
        <w:outlineLvl w:val="0"/>
      </w:pPr>
    </w:p>
    <w:p w14:paraId="414274A6" w14:textId="77777777" w:rsidR="00CC053C" w:rsidRPr="009B6CB5" w:rsidRDefault="00CC053C">
      <w:pPr>
        <w:pStyle w:val="Tiumccp1"/>
        <w:outlineLvl w:val="0"/>
      </w:pPr>
    </w:p>
    <w:p w14:paraId="2D81D202" w14:textId="77777777" w:rsidR="00CC053C" w:rsidRPr="009B6CB5" w:rsidRDefault="00CC053C">
      <w:pPr>
        <w:pStyle w:val="Tiumccp1"/>
        <w:outlineLvl w:val="0"/>
      </w:pPr>
    </w:p>
    <w:p w14:paraId="68625810" w14:textId="77777777" w:rsidR="00CC053C" w:rsidRPr="009B6CB5" w:rsidRDefault="00CC053C">
      <w:pPr>
        <w:pStyle w:val="Tiumccp1"/>
        <w:outlineLvl w:val="0"/>
      </w:pPr>
    </w:p>
    <w:p w14:paraId="1FD946A4" w14:textId="77777777" w:rsidR="00CC053C" w:rsidRPr="009B6CB5" w:rsidRDefault="00CC053C">
      <w:pPr>
        <w:pStyle w:val="Tiumccp1"/>
        <w:outlineLvl w:val="0"/>
      </w:pPr>
    </w:p>
    <w:p w14:paraId="6D77B979" w14:textId="77777777" w:rsidR="00CC053C" w:rsidRPr="009B6CB5" w:rsidRDefault="00CC053C">
      <w:pPr>
        <w:pStyle w:val="Tiumccp1"/>
        <w:outlineLvl w:val="0"/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99"/>
        <w:gridCol w:w="1835"/>
        <w:gridCol w:w="1835"/>
        <w:gridCol w:w="2911"/>
      </w:tblGrid>
      <w:tr w:rsidR="00CC053C" w14:paraId="6F29727D" w14:textId="77777777">
        <w:trPr>
          <w:trHeight w:val="451"/>
          <w:jc w:val="center"/>
        </w:trPr>
        <w:tc>
          <w:tcPr>
            <w:tcW w:w="7380" w:type="dxa"/>
            <w:gridSpan w:val="4"/>
          </w:tcPr>
          <w:p w14:paraId="25134421" w14:textId="77777777" w:rsidR="00CC053C" w:rsidRDefault="00161B62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CC053C" w14:paraId="1FA47700" w14:textId="77777777">
        <w:trPr>
          <w:trHeight w:val="451"/>
          <w:jc w:val="center"/>
        </w:trPr>
        <w:tc>
          <w:tcPr>
            <w:tcW w:w="799" w:type="dxa"/>
          </w:tcPr>
          <w:p w14:paraId="241A10B6" w14:textId="77777777" w:rsidR="00CC053C" w:rsidRDefault="00161B6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835" w:type="dxa"/>
          </w:tcPr>
          <w:p w14:paraId="16FFCDC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835" w:type="dxa"/>
          </w:tcPr>
          <w:p w14:paraId="6E8696A5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911" w:type="dxa"/>
          </w:tcPr>
          <w:p w14:paraId="3C4E3718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053C" w14:paraId="5191549A" w14:textId="77777777">
        <w:trPr>
          <w:trHeight w:val="1139"/>
          <w:jc w:val="center"/>
        </w:trPr>
        <w:tc>
          <w:tcPr>
            <w:tcW w:w="799" w:type="dxa"/>
          </w:tcPr>
          <w:p w14:paraId="03760854" w14:textId="77777777" w:rsidR="00CC053C" w:rsidRDefault="00161B6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835" w:type="dxa"/>
          </w:tcPr>
          <w:p w14:paraId="622A435F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userKey</w:t>
            </w:r>
            <w:proofErr w:type="spellEnd"/>
          </w:p>
        </w:tc>
        <w:tc>
          <w:tcPr>
            <w:tcW w:w="1835" w:type="dxa"/>
          </w:tcPr>
          <w:p w14:paraId="0A6790F2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911" w:type="dxa"/>
          </w:tcPr>
          <w:p w14:paraId="423049F0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User.</w:t>
            </w:r>
          </w:p>
        </w:tc>
      </w:tr>
      <w:tr w:rsidR="00CC053C" w14:paraId="7C40C642" w14:textId="77777777">
        <w:trPr>
          <w:trHeight w:val="451"/>
          <w:jc w:val="center"/>
        </w:trPr>
        <w:tc>
          <w:tcPr>
            <w:tcW w:w="799" w:type="dxa"/>
          </w:tcPr>
          <w:p w14:paraId="4F677EAC" w14:textId="77777777" w:rsidR="00CC053C" w:rsidRDefault="00161B6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835" w:type="dxa"/>
          </w:tcPr>
          <w:p w14:paraId="50736772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userFullName</w:t>
            </w:r>
            <w:proofErr w:type="spellEnd"/>
          </w:p>
        </w:tc>
        <w:tc>
          <w:tcPr>
            <w:tcW w:w="1835" w:type="dxa"/>
          </w:tcPr>
          <w:p w14:paraId="76546DE2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911" w:type="dxa"/>
          </w:tcPr>
          <w:p w14:paraId="20085F67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CC053C" w14:paraId="78DEFDBC" w14:textId="77777777">
        <w:trPr>
          <w:trHeight w:val="451"/>
          <w:jc w:val="center"/>
        </w:trPr>
        <w:tc>
          <w:tcPr>
            <w:tcW w:w="799" w:type="dxa"/>
          </w:tcPr>
          <w:p w14:paraId="5C02DBFE" w14:textId="77777777" w:rsidR="00CC053C" w:rsidRDefault="00161B6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835" w:type="dxa"/>
          </w:tcPr>
          <w:p w14:paraId="74BE8F97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userBirth</w:t>
            </w:r>
            <w:proofErr w:type="spellEnd"/>
          </w:p>
        </w:tc>
        <w:tc>
          <w:tcPr>
            <w:tcW w:w="1835" w:type="dxa"/>
          </w:tcPr>
          <w:p w14:paraId="4D977869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911" w:type="dxa"/>
          </w:tcPr>
          <w:p w14:paraId="46F324FE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CC053C" w14:paraId="346D8386" w14:textId="77777777">
        <w:trPr>
          <w:trHeight w:val="451"/>
          <w:jc w:val="center"/>
        </w:trPr>
        <w:tc>
          <w:tcPr>
            <w:tcW w:w="799" w:type="dxa"/>
          </w:tcPr>
          <w:p w14:paraId="1DB910DB" w14:textId="77777777" w:rsidR="00CC053C" w:rsidRDefault="00161B6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835" w:type="dxa"/>
          </w:tcPr>
          <w:p w14:paraId="5FC86943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userPhone</w:t>
            </w:r>
            <w:proofErr w:type="spellEnd"/>
          </w:p>
        </w:tc>
        <w:tc>
          <w:tcPr>
            <w:tcW w:w="1835" w:type="dxa"/>
          </w:tcPr>
          <w:p w14:paraId="267B2906" w14:textId="77777777" w:rsidR="00CC053C" w:rsidRDefault="00161B62">
            <w:pPr>
              <w:spacing w:after="120" w:line="360" w:lineRule="auto"/>
              <w:jc w:val="center"/>
            </w:pPr>
            <w:r>
              <w:t>Long</w:t>
            </w:r>
          </w:p>
        </w:tc>
        <w:tc>
          <w:tcPr>
            <w:tcW w:w="2911" w:type="dxa"/>
          </w:tcPr>
          <w:p w14:paraId="5DE1A46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CC053C" w14:paraId="0BE334A7" w14:textId="77777777">
        <w:trPr>
          <w:trHeight w:val="451"/>
          <w:jc w:val="center"/>
        </w:trPr>
        <w:tc>
          <w:tcPr>
            <w:tcW w:w="799" w:type="dxa"/>
          </w:tcPr>
          <w:p w14:paraId="685B7FAC" w14:textId="77777777" w:rsidR="00CC053C" w:rsidRDefault="00161B6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835" w:type="dxa"/>
          </w:tcPr>
          <w:p w14:paraId="193DDB1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userAddress</w:t>
            </w:r>
            <w:proofErr w:type="spellEnd"/>
          </w:p>
        </w:tc>
        <w:tc>
          <w:tcPr>
            <w:tcW w:w="1835" w:type="dxa"/>
          </w:tcPr>
          <w:p w14:paraId="750A4FD3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911" w:type="dxa"/>
          </w:tcPr>
          <w:p w14:paraId="27A54F62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CC053C" w14:paraId="1B60B75A" w14:textId="77777777">
        <w:trPr>
          <w:trHeight w:val="1147"/>
          <w:jc w:val="center"/>
        </w:trPr>
        <w:tc>
          <w:tcPr>
            <w:tcW w:w="799" w:type="dxa"/>
          </w:tcPr>
          <w:p w14:paraId="26679A2D" w14:textId="77777777" w:rsidR="00CC053C" w:rsidRDefault="00161B62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1835" w:type="dxa"/>
          </w:tcPr>
          <w:p w14:paraId="6F9269F7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1835" w:type="dxa"/>
          </w:tcPr>
          <w:p w14:paraId="5EF81CB8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911" w:type="dxa"/>
          </w:tcPr>
          <w:p w14:paraId="6F729F93" w14:textId="77777777" w:rsidR="00CC053C" w:rsidRDefault="00161B62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user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FirebaseAuth</w:t>
            </w:r>
            <w:proofErr w:type="spellEnd"/>
          </w:p>
        </w:tc>
      </w:tr>
    </w:tbl>
    <w:p w14:paraId="6866AF5D" w14:textId="77777777" w:rsidR="00CC053C" w:rsidRDefault="00CC053C">
      <w:pPr>
        <w:pStyle w:val="Tiumccp2"/>
        <w:jc w:val="center"/>
      </w:pPr>
    </w:p>
    <w:p w14:paraId="4662816A" w14:textId="77777777" w:rsidR="00CC053C" w:rsidRDefault="00161B6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User :</w:t>
      </w:r>
      <w:proofErr w:type="gramEnd"/>
      <w:r>
        <w:rPr>
          <w:sz w:val="24"/>
          <w:szCs w:val="24"/>
        </w:rPr>
        <w:t xml:space="preserve">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>.</w:t>
      </w:r>
    </w:p>
    <w:p w14:paraId="4C0B984C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73DE7ED0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39B3DE49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44635F93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33566810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14E3099A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64F41FFA" w14:textId="77777777" w:rsidR="00CC053C" w:rsidRDefault="00CC053C">
      <w:pPr>
        <w:spacing w:after="120" w:line="360" w:lineRule="auto"/>
        <w:rPr>
          <w:sz w:val="26"/>
          <w:szCs w:val="26"/>
        </w:rPr>
      </w:pPr>
    </w:p>
    <w:p w14:paraId="047B9B28" w14:textId="77777777" w:rsidR="00CC053C" w:rsidRDefault="00CC053C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690"/>
        <w:gridCol w:w="1586"/>
        <w:gridCol w:w="1586"/>
        <w:gridCol w:w="2518"/>
      </w:tblGrid>
      <w:tr w:rsidR="00CC053C" w14:paraId="22779EA2" w14:textId="77777777">
        <w:trPr>
          <w:trHeight w:val="542"/>
          <w:jc w:val="center"/>
        </w:trPr>
        <w:tc>
          <w:tcPr>
            <w:tcW w:w="6380" w:type="dxa"/>
            <w:gridSpan w:val="4"/>
          </w:tcPr>
          <w:p w14:paraId="14FBFF23" w14:textId="77777777" w:rsidR="00CC053C" w:rsidRDefault="00161B62">
            <w:pPr>
              <w:spacing w:after="120" w:line="360" w:lineRule="auto"/>
              <w:jc w:val="center"/>
            </w:pPr>
            <w:r>
              <w:lastRenderedPageBreak/>
              <w:t>Table</w:t>
            </w:r>
          </w:p>
        </w:tc>
      </w:tr>
      <w:tr w:rsidR="00CC053C" w14:paraId="1243FD95" w14:textId="77777777">
        <w:trPr>
          <w:trHeight w:val="542"/>
          <w:jc w:val="center"/>
        </w:trPr>
        <w:tc>
          <w:tcPr>
            <w:tcW w:w="690" w:type="dxa"/>
          </w:tcPr>
          <w:p w14:paraId="620D7A2D" w14:textId="77777777" w:rsidR="00CC053C" w:rsidRDefault="00161B6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586" w:type="dxa"/>
          </w:tcPr>
          <w:p w14:paraId="3A14FB92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586" w:type="dxa"/>
          </w:tcPr>
          <w:p w14:paraId="5203E71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518" w:type="dxa"/>
          </w:tcPr>
          <w:p w14:paraId="7AC5D331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053C" w14:paraId="69ADAD94" w14:textId="77777777">
        <w:trPr>
          <w:trHeight w:val="1258"/>
          <w:jc w:val="center"/>
        </w:trPr>
        <w:tc>
          <w:tcPr>
            <w:tcW w:w="690" w:type="dxa"/>
          </w:tcPr>
          <w:p w14:paraId="5563FD7E" w14:textId="77777777" w:rsidR="00CC053C" w:rsidRDefault="00161B6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586" w:type="dxa"/>
          </w:tcPr>
          <w:p w14:paraId="7800A5BC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TKey</w:t>
            </w:r>
            <w:proofErr w:type="spellEnd"/>
          </w:p>
        </w:tc>
        <w:tc>
          <w:tcPr>
            <w:tcW w:w="1586" w:type="dxa"/>
          </w:tcPr>
          <w:p w14:paraId="4BE30AC4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518" w:type="dxa"/>
          </w:tcPr>
          <w:p w14:paraId="6020E99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Table.</w:t>
            </w:r>
          </w:p>
        </w:tc>
      </w:tr>
      <w:tr w:rsidR="00CC053C" w14:paraId="1774DA28" w14:textId="77777777">
        <w:trPr>
          <w:trHeight w:val="574"/>
          <w:jc w:val="center"/>
        </w:trPr>
        <w:tc>
          <w:tcPr>
            <w:tcW w:w="690" w:type="dxa"/>
          </w:tcPr>
          <w:p w14:paraId="46E8E64D" w14:textId="77777777" w:rsidR="00CC053C" w:rsidRDefault="00161B6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586" w:type="dxa"/>
          </w:tcPr>
          <w:p w14:paraId="6FD7E226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586" w:type="dxa"/>
          </w:tcPr>
          <w:p w14:paraId="480BC543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518" w:type="dxa"/>
          </w:tcPr>
          <w:p w14:paraId="069B861E" w14:textId="77777777" w:rsidR="00CC053C" w:rsidRDefault="00CC053C">
            <w:pPr>
              <w:spacing w:after="120" w:line="360" w:lineRule="auto"/>
              <w:jc w:val="center"/>
            </w:pPr>
          </w:p>
        </w:tc>
      </w:tr>
    </w:tbl>
    <w:p w14:paraId="78E1FF47" w14:textId="77777777" w:rsidR="00CC053C" w:rsidRDefault="00CC053C">
      <w:pPr>
        <w:pStyle w:val="Tiumccp2"/>
        <w:jc w:val="center"/>
        <w:rPr>
          <w:sz w:val="24"/>
          <w:szCs w:val="24"/>
        </w:rPr>
      </w:pPr>
    </w:p>
    <w:p w14:paraId="110B4354" w14:textId="77777777" w:rsidR="00CC053C" w:rsidRDefault="00161B6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Table :</w:t>
      </w:r>
      <w:proofErr w:type="gramEnd"/>
      <w:r>
        <w:rPr>
          <w:sz w:val="24"/>
          <w:szCs w:val="24"/>
        </w:rPr>
        <w:t xml:space="preserve">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ghế</w:t>
      </w:r>
      <w:proofErr w:type="spellEnd"/>
      <w:r>
        <w:rPr>
          <w:sz w:val="24"/>
          <w:szCs w:val="24"/>
        </w:rPr>
        <w:t xml:space="preserve"> , </w:t>
      </w:r>
      <w:proofErr w:type="spellStart"/>
      <w:r>
        <w:rPr>
          <w:sz w:val="24"/>
          <w:szCs w:val="24"/>
        </w:rPr>
        <w:t>vị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ngồi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>.</w:t>
      </w:r>
    </w:p>
    <w:p w14:paraId="78229CCB" w14:textId="77777777" w:rsidR="00CC053C" w:rsidRDefault="00CC053C">
      <w:pPr>
        <w:pStyle w:val="Nidungvnbn"/>
        <w:ind w:firstLine="0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05"/>
        <w:gridCol w:w="1763"/>
        <w:gridCol w:w="1619"/>
        <w:gridCol w:w="2565"/>
      </w:tblGrid>
      <w:tr w:rsidR="00CC053C" w14:paraId="2DFB5094" w14:textId="77777777">
        <w:trPr>
          <w:trHeight w:val="546"/>
          <w:jc w:val="center"/>
        </w:trPr>
        <w:tc>
          <w:tcPr>
            <w:tcW w:w="6580" w:type="dxa"/>
            <w:gridSpan w:val="4"/>
          </w:tcPr>
          <w:p w14:paraId="62E60930" w14:textId="77777777" w:rsidR="00CC053C" w:rsidRDefault="00161B62">
            <w:pPr>
              <w:spacing w:after="120" w:line="360" w:lineRule="auto"/>
              <w:jc w:val="center"/>
            </w:pPr>
            <w:r>
              <w:t>Menu</w:t>
            </w:r>
          </w:p>
        </w:tc>
      </w:tr>
      <w:tr w:rsidR="00CC053C" w14:paraId="36D4765D" w14:textId="77777777">
        <w:trPr>
          <w:trHeight w:val="546"/>
          <w:jc w:val="center"/>
        </w:trPr>
        <w:tc>
          <w:tcPr>
            <w:tcW w:w="705" w:type="dxa"/>
          </w:tcPr>
          <w:p w14:paraId="1D4F04F3" w14:textId="77777777" w:rsidR="00CC053C" w:rsidRDefault="00161B6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691" w:type="dxa"/>
          </w:tcPr>
          <w:p w14:paraId="7B7DA72E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19" w:type="dxa"/>
          </w:tcPr>
          <w:p w14:paraId="1E8385CD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565" w:type="dxa"/>
          </w:tcPr>
          <w:p w14:paraId="36B0C72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053C" w14:paraId="4DE000FB" w14:textId="77777777">
        <w:trPr>
          <w:trHeight w:val="1282"/>
          <w:jc w:val="center"/>
        </w:trPr>
        <w:tc>
          <w:tcPr>
            <w:tcW w:w="705" w:type="dxa"/>
          </w:tcPr>
          <w:p w14:paraId="0FCD8FCD" w14:textId="77777777" w:rsidR="00CC053C" w:rsidRDefault="00161B6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691" w:type="dxa"/>
          </w:tcPr>
          <w:p w14:paraId="5C125FEC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imageDrinkKey</w:t>
            </w:r>
            <w:proofErr w:type="spellEnd"/>
          </w:p>
        </w:tc>
        <w:tc>
          <w:tcPr>
            <w:tcW w:w="1619" w:type="dxa"/>
          </w:tcPr>
          <w:p w14:paraId="47F6C045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565" w:type="dxa"/>
          </w:tcPr>
          <w:p w14:paraId="603AE13E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Menu.</w:t>
            </w:r>
          </w:p>
        </w:tc>
      </w:tr>
      <w:tr w:rsidR="00CC053C" w14:paraId="01E83A17" w14:textId="77777777">
        <w:trPr>
          <w:trHeight w:val="903"/>
          <w:jc w:val="center"/>
        </w:trPr>
        <w:tc>
          <w:tcPr>
            <w:tcW w:w="705" w:type="dxa"/>
          </w:tcPr>
          <w:p w14:paraId="259287E2" w14:textId="77777777" w:rsidR="00CC053C" w:rsidRDefault="00161B6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691" w:type="dxa"/>
          </w:tcPr>
          <w:p w14:paraId="0173B5C2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619" w:type="dxa"/>
          </w:tcPr>
          <w:p w14:paraId="4F107FFC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565" w:type="dxa"/>
          </w:tcPr>
          <w:p w14:paraId="470ABC57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trí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CC053C" w14:paraId="3CCDB2B1" w14:textId="77777777">
        <w:trPr>
          <w:trHeight w:val="546"/>
          <w:jc w:val="center"/>
        </w:trPr>
        <w:tc>
          <w:tcPr>
            <w:tcW w:w="705" w:type="dxa"/>
          </w:tcPr>
          <w:p w14:paraId="450927B9" w14:textId="77777777" w:rsidR="00CC053C" w:rsidRDefault="00161B6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691" w:type="dxa"/>
          </w:tcPr>
          <w:p w14:paraId="0B45B3DD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619" w:type="dxa"/>
          </w:tcPr>
          <w:p w14:paraId="0C11CCA0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565" w:type="dxa"/>
          </w:tcPr>
          <w:p w14:paraId="21E3D777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CC053C" w14:paraId="75DFB4DB" w14:textId="77777777">
        <w:trPr>
          <w:trHeight w:val="961"/>
          <w:jc w:val="center"/>
        </w:trPr>
        <w:tc>
          <w:tcPr>
            <w:tcW w:w="705" w:type="dxa"/>
          </w:tcPr>
          <w:p w14:paraId="3A4D0E90" w14:textId="77777777" w:rsidR="00CC053C" w:rsidRDefault="00161B6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691" w:type="dxa"/>
          </w:tcPr>
          <w:p w14:paraId="3934711F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619" w:type="dxa"/>
          </w:tcPr>
          <w:p w14:paraId="2BE47EB1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565" w:type="dxa"/>
          </w:tcPr>
          <w:p w14:paraId="77DD0A43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CC053C" w14:paraId="4683C73E" w14:textId="77777777">
        <w:trPr>
          <w:trHeight w:val="564"/>
          <w:jc w:val="center"/>
        </w:trPr>
        <w:tc>
          <w:tcPr>
            <w:tcW w:w="705" w:type="dxa"/>
          </w:tcPr>
          <w:p w14:paraId="222A33F7" w14:textId="77777777" w:rsidR="00CC053C" w:rsidRDefault="00161B6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691" w:type="dxa"/>
          </w:tcPr>
          <w:p w14:paraId="48184EB1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619" w:type="dxa"/>
          </w:tcPr>
          <w:p w14:paraId="678FAC79" w14:textId="77777777" w:rsidR="00CC053C" w:rsidRDefault="00161B6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565" w:type="dxa"/>
          </w:tcPr>
          <w:p w14:paraId="0DD88570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</w:tbl>
    <w:p w14:paraId="487F8025" w14:textId="77777777" w:rsidR="00CC053C" w:rsidRDefault="00CC053C">
      <w:pPr>
        <w:pStyle w:val="Tiumccp2"/>
        <w:jc w:val="center"/>
        <w:rPr>
          <w:sz w:val="24"/>
          <w:szCs w:val="24"/>
          <w:lang w:val="vi-VN"/>
        </w:rPr>
      </w:pPr>
    </w:p>
    <w:p w14:paraId="5E63F77D" w14:textId="77777777" w:rsidR="00CC053C" w:rsidRDefault="00161B62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Menu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thức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uống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được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phục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vụ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tại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quán</w:t>
      </w:r>
      <w:proofErr w:type="spellEnd"/>
      <w:r>
        <w:rPr>
          <w:sz w:val="24"/>
          <w:szCs w:val="24"/>
          <w:lang w:val="vi-VN"/>
        </w:rPr>
        <w:t>.</w:t>
      </w:r>
    </w:p>
    <w:p w14:paraId="3C1A4D67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58183DD6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18"/>
        <w:gridCol w:w="1955"/>
        <w:gridCol w:w="1650"/>
        <w:gridCol w:w="2617"/>
      </w:tblGrid>
      <w:tr w:rsidR="00CC053C" w14:paraId="38CEE525" w14:textId="77777777">
        <w:trPr>
          <w:trHeight w:val="586"/>
          <w:jc w:val="center"/>
        </w:trPr>
        <w:tc>
          <w:tcPr>
            <w:tcW w:w="6940" w:type="dxa"/>
            <w:gridSpan w:val="4"/>
          </w:tcPr>
          <w:p w14:paraId="35091748" w14:textId="77777777" w:rsidR="00CC053C" w:rsidRDefault="00161B62">
            <w:pPr>
              <w:spacing w:after="120" w:line="360" w:lineRule="auto"/>
              <w:jc w:val="center"/>
            </w:pPr>
            <w:r>
              <w:t>Customer</w:t>
            </w:r>
          </w:p>
        </w:tc>
      </w:tr>
      <w:tr w:rsidR="00CC053C" w14:paraId="76C3205B" w14:textId="77777777">
        <w:trPr>
          <w:trHeight w:val="586"/>
          <w:jc w:val="center"/>
        </w:trPr>
        <w:tc>
          <w:tcPr>
            <w:tcW w:w="718" w:type="dxa"/>
          </w:tcPr>
          <w:p w14:paraId="74399AEC" w14:textId="77777777" w:rsidR="00CC053C" w:rsidRDefault="00161B6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955" w:type="dxa"/>
          </w:tcPr>
          <w:p w14:paraId="60F951CF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50" w:type="dxa"/>
          </w:tcPr>
          <w:p w14:paraId="57C458A0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617" w:type="dxa"/>
          </w:tcPr>
          <w:p w14:paraId="2288D79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053C" w14:paraId="01CAFB50" w14:textId="77777777">
        <w:trPr>
          <w:trHeight w:val="1928"/>
          <w:jc w:val="center"/>
        </w:trPr>
        <w:tc>
          <w:tcPr>
            <w:tcW w:w="718" w:type="dxa"/>
          </w:tcPr>
          <w:p w14:paraId="36BD29DC" w14:textId="77777777" w:rsidR="00CC053C" w:rsidRDefault="00161B6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955" w:type="dxa"/>
          </w:tcPr>
          <w:p w14:paraId="11FBBED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customerKey</w:t>
            </w:r>
            <w:proofErr w:type="spellEnd"/>
          </w:p>
        </w:tc>
        <w:tc>
          <w:tcPr>
            <w:tcW w:w="1650" w:type="dxa"/>
          </w:tcPr>
          <w:p w14:paraId="01D59A8C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17" w:type="dxa"/>
          </w:tcPr>
          <w:p w14:paraId="7A96AF2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Customer.</w:t>
            </w:r>
          </w:p>
        </w:tc>
      </w:tr>
      <w:tr w:rsidR="00CC053C" w14:paraId="457D4950" w14:textId="77777777">
        <w:trPr>
          <w:trHeight w:val="586"/>
          <w:jc w:val="center"/>
        </w:trPr>
        <w:tc>
          <w:tcPr>
            <w:tcW w:w="718" w:type="dxa"/>
          </w:tcPr>
          <w:p w14:paraId="6317EBD3" w14:textId="77777777" w:rsidR="00CC053C" w:rsidRDefault="00161B6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955" w:type="dxa"/>
          </w:tcPr>
          <w:p w14:paraId="27BEED99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customerName</w:t>
            </w:r>
            <w:proofErr w:type="spellEnd"/>
          </w:p>
        </w:tc>
        <w:tc>
          <w:tcPr>
            <w:tcW w:w="1650" w:type="dxa"/>
          </w:tcPr>
          <w:p w14:paraId="62ADDF4C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17" w:type="dxa"/>
          </w:tcPr>
          <w:p w14:paraId="435C42D9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CC053C" w14:paraId="3689C86B" w14:textId="77777777">
        <w:trPr>
          <w:trHeight w:val="586"/>
          <w:jc w:val="center"/>
        </w:trPr>
        <w:tc>
          <w:tcPr>
            <w:tcW w:w="718" w:type="dxa"/>
          </w:tcPr>
          <w:p w14:paraId="72724AAA" w14:textId="77777777" w:rsidR="00CC053C" w:rsidRDefault="00161B6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955" w:type="dxa"/>
          </w:tcPr>
          <w:p w14:paraId="25A75C56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customerAddress</w:t>
            </w:r>
            <w:proofErr w:type="spellEnd"/>
          </w:p>
        </w:tc>
        <w:tc>
          <w:tcPr>
            <w:tcW w:w="1650" w:type="dxa"/>
          </w:tcPr>
          <w:p w14:paraId="208E1D65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17" w:type="dxa"/>
          </w:tcPr>
          <w:p w14:paraId="070A707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CC053C" w14:paraId="0E39BE1F" w14:textId="77777777">
        <w:trPr>
          <w:trHeight w:val="1053"/>
          <w:jc w:val="center"/>
        </w:trPr>
        <w:tc>
          <w:tcPr>
            <w:tcW w:w="718" w:type="dxa"/>
          </w:tcPr>
          <w:p w14:paraId="5EDA9161" w14:textId="77777777" w:rsidR="00CC053C" w:rsidRDefault="00161B6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955" w:type="dxa"/>
          </w:tcPr>
          <w:p w14:paraId="02080E48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customerPhone</w:t>
            </w:r>
            <w:proofErr w:type="spellEnd"/>
          </w:p>
        </w:tc>
        <w:tc>
          <w:tcPr>
            <w:tcW w:w="1650" w:type="dxa"/>
          </w:tcPr>
          <w:p w14:paraId="0A18A40B" w14:textId="77777777" w:rsidR="00CC053C" w:rsidRDefault="00161B6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17" w:type="dxa"/>
          </w:tcPr>
          <w:p w14:paraId="6E5A0333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583F6687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134D3CE3" w14:textId="77777777" w:rsidR="00CC053C" w:rsidRDefault="00161B6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Customer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14:paraId="15257CE6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5A355261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4AA63060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649AA43F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1B9BE8C5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473D85EA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1E472C44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2B79E068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7DA2B5FE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662CC4A9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5E817D1B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28A95C5C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04491050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p w14:paraId="02038D35" w14:textId="77777777" w:rsidR="00CC053C" w:rsidRDefault="00CC053C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55"/>
        <w:gridCol w:w="2043"/>
        <w:gridCol w:w="1663"/>
        <w:gridCol w:w="2639"/>
      </w:tblGrid>
      <w:tr w:rsidR="00CC053C" w14:paraId="65EC42BF" w14:textId="77777777">
        <w:trPr>
          <w:trHeight w:val="862"/>
          <w:jc w:val="center"/>
        </w:trPr>
        <w:tc>
          <w:tcPr>
            <w:tcW w:w="7100" w:type="dxa"/>
            <w:gridSpan w:val="4"/>
          </w:tcPr>
          <w:p w14:paraId="5D4CC9F2" w14:textId="77777777" w:rsidR="00CC053C" w:rsidRDefault="00161B62">
            <w:pPr>
              <w:spacing w:after="120" w:line="360" w:lineRule="auto"/>
              <w:jc w:val="center"/>
            </w:pPr>
            <w:r>
              <w:t>Cart</w:t>
            </w:r>
          </w:p>
        </w:tc>
      </w:tr>
      <w:tr w:rsidR="00CC053C" w14:paraId="781FBD02" w14:textId="77777777">
        <w:trPr>
          <w:trHeight w:val="693"/>
          <w:jc w:val="center"/>
        </w:trPr>
        <w:tc>
          <w:tcPr>
            <w:tcW w:w="755" w:type="dxa"/>
          </w:tcPr>
          <w:p w14:paraId="33C99791" w14:textId="77777777" w:rsidR="00CC053C" w:rsidRDefault="00161B6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43" w:type="dxa"/>
          </w:tcPr>
          <w:p w14:paraId="57C86B05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63" w:type="dxa"/>
          </w:tcPr>
          <w:p w14:paraId="3EBE7463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639" w:type="dxa"/>
          </w:tcPr>
          <w:p w14:paraId="2B83BE1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053C" w14:paraId="3DE124AA" w14:textId="77777777">
        <w:trPr>
          <w:trHeight w:val="1032"/>
          <w:jc w:val="center"/>
        </w:trPr>
        <w:tc>
          <w:tcPr>
            <w:tcW w:w="755" w:type="dxa"/>
          </w:tcPr>
          <w:p w14:paraId="74A2FB52" w14:textId="77777777" w:rsidR="00CC053C" w:rsidRDefault="00161B6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43" w:type="dxa"/>
          </w:tcPr>
          <w:p w14:paraId="2B9073E6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menuDrinkKey</w:t>
            </w:r>
            <w:proofErr w:type="spellEnd"/>
          </w:p>
        </w:tc>
        <w:tc>
          <w:tcPr>
            <w:tcW w:w="1663" w:type="dxa"/>
          </w:tcPr>
          <w:p w14:paraId="5FBB02D0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2467D19C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Đây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ở menu.</w:t>
            </w:r>
          </w:p>
        </w:tc>
      </w:tr>
      <w:tr w:rsidR="00CC053C" w14:paraId="60659B0C" w14:textId="77777777">
        <w:trPr>
          <w:trHeight w:val="1099"/>
          <w:jc w:val="center"/>
        </w:trPr>
        <w:tc>
          <w:tcPr>
            <w:tcW w:w="755" w:type="dxa"/>
          </w:tcPr>
          <w:p w14:paraId="0148632E" w14:textId="77777777" w:rsidR="00CC053C" w:rsidRDefault="00161B6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43" w:type="dxa"/>
          </w:tcPr>
          <w:p w14:paraId="511191E2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663" w:type="dxa"/>
          </w:tcPr>
          <w:p w14:paraId="2A167175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3A0B5917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CC053C" w14:paraId="4F1339B5" w14:textId="77777777">
        <w:trPr>
          <w:trHeight w:val="862"/>
          <w:jc w:val="center"/>
        </w:trPr>
        <w:tc>
          <w:tcPr>
            <w:tcW w:w="755" w:type="dxa"/>
          </w:tcPr>
          <w:p w14:paraId="34FA1771" w14:textId="77777777" w:rsidR="00CC053C" w:rsidRDefault="00161B6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43" w:type="dxa"/>
          </w:tcPr>
          <w:p w14:paraId="79621C18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663" w:type="dxa"/>
          </w:tcPr>
          <w:p w14:paraId="43DCC0F3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06E30A6A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CC053C" w14:paraId="39BBDC26" w14:textId="77777777">
        <w:trPr>
          <w:trHeight w:val="1036"/>
          <w:jc w:val="center"/>
        </w:trPr>
        <w:tc>
          <w:tcPr>
            <w:tcW w:w="755" w:type="dxa"/>
          </w:tcPr>
          <w:p w14:paraId="2F99AD3F" w14:textId="77777777" w:rsidR="00CC053C" w:rsidRDefault="00161B6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43" w:type="dxa"/>
          </w:tcPr>
          <w:p w14:paraId="35981138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663" w:type="dxa"/>
          </w:tcPr>
          <w:p w14:paraId="25D96830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207EC0EC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trí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CC053C" w14:paraId="5F2CDE3A" w14:textId="77777777">
        <w:trPr>
          <w:trHeight w:val="705"/>
          <w:jc w:val="center"/>
        </w:trPr>
        <w:tc>
          <w:tcPr>
            <w:tcW w:w="755" w:type="dxa"/>
          </w:tcPr>
          <w:p w14:paraId="76F98368" w14:textId="77777777" w:rsidR="00CC053C" w:rsidRDefault="00161B6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2043" w:type="dxa"/>
          </w:tcPr>
          <w:p w14:paraId="5D33124F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663" w:type="dxa"/>
          </w:tcPr>
          <w:p w14:paraId="0B523F56" w14:textId="77777777" w:rsidR="00CC053C" w:rsidRDefault="00161B6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6D548986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CC053C" w14:paraId="514BA32C" w14:textId="77777777">
        <w:trPr>
          <w:trHeight w:val="648"/>
          <w:jc w:val="center"/>
        </w:trPr>
        <w:tc>
          <w:tcPr>
            <w:tcW w:w="755" w:type="dxa"/>
          </w:tcPr>
          <w:p w14:paraId="57563D59" w14:textId="77777777" w:rsidR="00CC053C" w:rsidRDefault="00161B62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2043" w:type="dxa"/>
          </w:tcPr>
          <w:p w14:paraId="227C56DA" w14:textId="77777777" w:rsidR="00CC053C" w:rsidRDefault="00161B62">
            <w:pPr>
              <w:spacing w:after="120" w:line="360" w:lineRule="auto"/>
              <w:jc w:val="center"/>
            </w:pPr>
            <w:r>
              <w:t>Quantity</w:t>
            </w:r>
          </w:p>
        </w:tc>
        <w:tc>
          <w:tcPr>
            <w:tcW w:w="1663" w:type="dxa"/>
          </w:tcPr>
          <w:p w14:paraId="171CA2AB" w14:textId="77777777" w:rsidR="00CC053C" w:rsidRDefault="00161B6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409939CF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>.</w:t>
            </w:r>
          </w:p>
        </w:tc>
      </w:tr>
      <w:tr w:rsidR="00CC053C" w14:paraId="6A88255C" w14:textId="77777777">
        <w:trPr>
          <w:trHeight w:val="960"/>
          <w:jc w:val="center"/>
        </w:trPr>
        <w:tc>
          <w:tcPr>
            <w:tcW w:w="755" w:type="dxa"/>
          </w:tcPr>
          <w:p w14:paraId="5DBFBB2E" w14:textId="77777777" w:rsidR="00CC053C" w:rsidRDefault="00161B62">
            <w:pPr>
              <w:spacing w:after="120" w:line="360" w:lineRule="auto"/>
              <w:jc w:val="center"/>
            </w:pPr>
            <w:r>
              <w:t>7</w:t>
            </w:r>
          </w:p>
        </w:tc>
        <w:tc>
          <w:tcPr>
            <w:tcW w:w="2043" w:type="dxa"/>
          </w:tcPr>
          <w:p w14:paraId="1F7CB8A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663" w:type="dxa"/>
          </w:tcPr>
          <w:p w14:paraId="0EC438C2" w14:textId="77777777" w:rsidR="00CC053C" w:rsidRDefault="00161B6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18C22167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kêu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>.</w:t>
            </w:r>
          </w:p>
        </w:tc>
      </w:tr>
    </w:tbl>
    <w:p w14:paraId="040E3C6D" w14:textId="77777777" w:rsidR="00CC053C" w:rsidRDefault="00CC053C">
      <w:pPr>
        <w:pStyle w:val="Nidungvnbn"/>
        <w:ind w:firstLine="0"/>
        <w:jc w:val="center"/>
        <w:rPr>
          <w:sz w:val="24"/>
          <w:szCs w:val="24"/>
          <w:lang w:val="vi-VN"/>
        </w:rPr>
      </w:pPr>
    </w:p>
    <w:p w14:paraId="3130DAB2" w14:textId="77777777" w:rsidR="00CC053C" w:rsidRDefault="00161B62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Cart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giỏ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hàng</w:t>
      </w:r>
      <w:proofErr w:type="spellEnd"/>
      <w:r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  <w:lang w:val="vi-VN"/>
        </w:rPr>
        <w:t>chứa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các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order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khách</w:t>
      </w:r>
      <w:proofErr w:type="spellEnd"/>
      <w:r>
        <w:rPr>
          <w:sz w:val="24"/>
          <w:szCs w:val="24"/>
          <w:lang w:val="vi-VN"/>
        </w:rPr>
        <w:t xml:space="preserve"> khi chưa </w:t>
      </w:r>
      <w:proofErr w:type="spellStart"/>
      <w:r>
        <w:rPr>
          <w:sz w:val="24"/>
          <w:szCs w:val="24"/>
          <w:lang w:val="vi-VN"/>
        </w:rPr>
        <w:t>tính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tiền</w:t>
      </w:r>
      <w:proofErr w:type="spellEnd"/>
      <w:r>
        <w:rPr>
          <w:sz w:val="24"/>
          <w:szCs w:val="24"/>
          <w:lang w:val="vi-VN"/>
        </w:rPr>
        <w:t>.</w:t>
      </w:r>
    </w:p>
    <w:p w14:paraId="3A42A1E0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p w14:paraId="2948E598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p w14:paraId="6C9CBC2D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p w14:paraId="53EC00E2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p w14:paraId="1FEAC5BB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p w14:paraId="0CB0526E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p w14:paraId="635701FA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77"/>
        <w:gridCol w:w="1786"/>
        <w:gridCol w:w="1786"/>
        <w:gridCol w:w="2831"/>
      </w:tblGrid>
      <w:tr w:rsidR="00CC053C" w14:paraId="71313D58" w14:textId="77777777">
        <w:trPr>
          <w:trHeight w:val="176"/>
          <w:jc w:val="center"/>
        </w:trPr>
        <w:tc>
          <w:tcPr>
            <w:tcW w:w="7180" w:type="dxa"/>
            <w:gridSpan w:val="4"/>
          </w:tcPr>
          <w:p w14:paraId="1BF3C09E" w14:textId="77777777" w:rsidR="00CC053C" w:rsidRDefault="00161B62">
            <w:pPr>
              <w:spacing w:after="120" w:line="360" w:lineRule="auto"/>
              <w:jc w:val="center"/>
            </w:pPr>
            <w:r>
              <w:t>Bill</w:t>
            </w:r>
          </w:p>
        </w:tc>
      </w:tr>
      <w:tr w:rsidR="00CC053C" w14:paraId="729FD54E" w14:textId="77777777">
        <w:trPr>
          <w:trHeight w:val="176"/>
          <w:jc w:val="center"/>
        </w:trPr>
        <w:tc>
          <w:tcPr>
            <w:tcW w:w="777" w:type="dxa"/>
          </w:tcPr>
          <w:p w14:paraId="090B51E8" w14:textId="77777777" w:rsidR="00CC053C" w:rsidRDefault="00161B6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786" w:type="dxa"/>
          </w:tcPr>
          <w:p w14:paraId="1251EB5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86" w:type="dxa"/>
          </w:tcPr>
          <w:p w14:paraId="6BBEACC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31" w:type="dxa"/>
          </w:tcPr>
          <w:p w14:paraId="0CF6C993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053C" w14:paraId="289CFD71" w14:textId="77777777">
        <w:trPr>
          <w:trHeight w:val="584"/>
          <w:jc w:val="center"/>
        </w:trPr>
        <w:tc>
          <w:tcPr>
            <w:tcW w:w="777" w:type="dxa"/>
          </w:tcPr>
          <w:p w14:paraId="78C7076B" w14:textId="77777777" w:rsidR="00CC053C" w:rsidRDefault="00161B6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786" w:type="dxa"/>
          </w:tcPr>
          <w:p w14:paraId="06749E44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billKey</w:t>
            </w:r>
            <w:proofErr w:type="spellEnd"/>
          </w:p>
        </w:tc>
        <w:tc>
          <w:tcPr>
            <w:tcW w:w="1786" w:type="dxa"/>
          </w:tcPr>
          <w:p w14:paraId="42E85D10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6746F7CA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Bill.</w:t>
            </w:r>
          </w:p>
        </w:tc>
      </w:tr>
      <w:tr w:rsidR="00CC053C" w14:paraId="5E50ADCD" w14:textId="77777777">
        <w:trPr>
          <w:trHeight w:val="448"/>
          <w:jc w:val="center"/>
        </w:trPr>
        <w:tc>
          <w:tcPr>
            <w:tcW w:w="777" w:type="dxa"/>
          </w:tcPr>
          <w:p w14:paraId="29B39199" w14:textId="77777777" w:rsidR="00CC053C" w:rsidRDefault="00161B6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786" w:type="dxa"/>
          </w:tcPr>
          <w:p w14:paraId="68E5613D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786" w:type="dxa"/>
          </w:tcPr>
          <w:p w14:paraId="42D04604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4B1ACDA9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CC053C" w14:paraId="313A501A" w14:textId="77777777">
        <w:trPr>
          <w:trHeight w:val="312"/>
          <w:jc w:val="center"/>
        </w:trPr>
        <w:tc>
          <w:tcPr>
            <w:tcW w:w="777" w:type="dxa"/>
          </w:tcPr>
          <w:p w14:paraId="58287068" w14:textId="77777777" w:rsidR="00CC053C" w:rsidRDefault="00161B6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786" w:type="dxa"/>
          </w:tcPr>
          <w:p w14:paraId="226D24F1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1786" w:type="dxa"/>
          </w:tcPr>
          <w:p w14:paraId="502EFF40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360321F4" w14:textId="77777777" w:rsidR="00CC053C" w:rsidRDefault="00161B62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CC053C" w14:paraId="28648B25" w14:textId="77777777">
        <w:trPr>
          <w:trHeight w:val="176"/>
          <w:jc w:val="center"/>
        </w:trPr>
        <w:tc>
          <w:tcPr>
            <w:tcW w:w="777" w:type="dxa"/>
          </w:tcPr>
          <w:p w14:paraId="251FD3B5" w14:textId="77777777" w:rsidR="00CC053C" w:rsidRDefault="00161B6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786" w:type="dxa"/>
          </w:tcPr>
          <w:p w14:paraId="51098D8F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786" w:type="dxa"/>
          </w:tcPr>
          <w:p w14:paraId="768899BD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717ECBFD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  <w:tr w:rsidR="00CC053C" w14:paraId="644C1DA5" w14:textId="77777777">
        <w:trPr>
          <w:trHeight w:val="451"/>
          <w:jc w:val="center"/>
        </w:trPr>
        <w:tc>
          <w:tcPr>
            <w:tcW w:w="777" w:type="dxa"/>
          </w:tcPr>
          <w:p w14:paraId="343AC303" w14:textId="77777777" w:rsidR="00CC053C" w:rsidRDefault="00161B6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786" w:type="dxa"/>
          </w:tcPr>
          <w:p w14:paraId="4D582940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786" w:type="dxa"/>
          </w:tcPr>
          <w:p w14:paraId="4A3349F3" w14:textId="77777777" w:rsidR="00CC053C" w:rsidRDefault="00161B6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2CA8D6FB" w14:textId="77777777" w:rsidR="00CC053C" w:rsidRDefault="00161B62">
            <w:pPr>
              <w:spacing w:after="120" w:line="360" w:lineRule="auto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/ </w:t>
            </w:r>
            <w:proofErr w:type="spellStart"/>
            <w:r>
              <w:t>tháng</w:t>
            </w:r>
            <w:proofErr w:type="spellEnd"/>
            <w:r>
              <w:t xml:space="preserve"> / </w:t>
            </w:r>
            <w:proofErr w:type="spellStart"/>
            <w:r>
              <w:t>năm</w:t>
            </w:r>
            <w:proofErr w:type="spellEnd"/>
            <w:r>
              <w:t>.</w:t>
            </w:r>
          </w:p>
        </w:tc>
      </w:tr>
    </w:tbl>
    <w:p w14:paraId="571A2133" w14:textId="77777777" w:rsidR="00CC053C" w:rsidRDefault="00CC053C">
      <w:pPr>
        <w:pStyle w:val="Nidungvnbn"/>
        <w:ind w:firstLine="0"/>
        <w:rPr>
          <w:sz w:val="24"/>
          <w:szCs w:val="24"/>
          <w:lang w:val="vi-VN"/>
        </w:rPr>
      </w:pPr>
    </w:p>
    <w:p w14:paraId="20788EB3" w14:textId="77777777" w:rsidR="00CC053C" w:rsidRDefault="00161B6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Bill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hóa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>.</w:t>
      </w:r>
    </w:p>
    <w:p w14:paraId="4C073574" w14:textId="77777777" w:rsidR="00CC053C" w:rsidRDefault="00CC053C">
      <w:pPr>
        <w:pStyle w:val="Nidungvnbn"/>
        <w:rPr>
          <w:lang w:val="vi-VN"/>
        </w:rPr>
      </w:pPr>
    </w:p>
    <w:p w14:paraId="4B9A8778" w14:textId="77777777" w:rsidR="00CC053C" w:rsidRPr="009B6CB5" w:rsidRDefault="00161B62">
      <w:pPr>
        <w:pStyle w:val="Tiumccp2"/>
        <w:rPr>
          <w:lang w:val="vi-VN"/>
        </w:rPr>
      </w:pPr>
      <w:r w:rsidRPr="009B6CB5">
        <w:rPr>
          <w:lang w:val="vi-VN"/>
        </w:rPr>
        <w:t xml:space="preserve">4.3. </w:t>
      </w:r>
      <w:proofErr w:type="spellStart"/>
      <w:r w:rsidRPr="009B6CB5">
        <w:rPr>
          <w:lang w:val="vi-VN"/>
        </w:rPr>
        <w:t>NoSQL</w:t>
      </w:r>
      <w:proofErr w:type="spellEnd"/>
      <w:r w:rsidRPr="009B6CB5">
        <w:rPr>
          <w:lang w:val="vi-VN"/>
        </w:rPr>
        <w:t xml:space="preserve"> </w:t>
      </w:r>
      <w:proofErr w:type="spellStart"/>
      <w:r w:rsidRPr="009B6CB5">
        <w:rPr>
          <w:lang w:val="vi-VN"/>
        </w:rPr>
        <w:t>cấu</w:t>
      </w:r>
      <w:proofErr w:type="spellEnd"/>
      <w:r w:rsidRPr="009B6CB5">
        <w:rPr>
          <w:lang w:val="vi-VN"/>
        </w:rPr>
        <w:t xml:space="preserve"> </w:t>
      </w:r>
      <w:proofErr w:type="spellStart"/>
      <w:r w:rsidRPr="009B6CB5">
        <w:rPr>
          <w:lang w:val="vi-VN"/>
        </w:rPr>
        <w:t>trúc</w:t>
      </w:r>
      <w:proofErr w:type="spellEnd"/>
      <w:r w:rsidRPr="009B6CB5">
        <w:rPr>
          <w:lang w:val="vi-VN"/>
        </w:rPr>
        <w:t xml:space="preserve"> </w:t>
      </w:r>
      <w:proofErr w:type="spellStart"/>
      <w:r w:rsidRPr="009B6CB5">
        <w:rPr>
          <w:lang w:val="vi-VN"/>
        </w:rPr>
        <w:t>của</w:t>
      </w:r>
      <w:proofErr w:type="spellEnd"/>
      <w:r w:rsidRPr="009B6CB5">
        <w:rPr>
          <w:lang w:val="vi-VN"/>
        </w:rPr>
        <w:t xml:space="preserve"> </w:t>
      </w:r>
      <w:proofErr w:type="spellStart"/>
      <w:r w:rsidRPr="009B6CB5">
        <w:rPr>
          <w:lang w:val="vi-VN"/>
        </w:rPr>
        <w:t>tập</w:t>
      </w:r>
      <w:proofErr w:type="spellEnd"/>
      <w:r w:rsidRPr="009B6CB5">
        <w:rPr>
          <w:lang w:val="vi-VN"/>
        </w:rPr>
        <w:t xml:space="preserve"> tin JSON.</w:t>
      </w:r>
    </w:p>
    <w:p w14:paraId="024BE8C1" w14:textId="77777777" w:rsidR="00CC053C" w:rsidRDefault="00161B62">
      <w:pPr>
        <w:pStyle w:val="Tiumccp2"/>
        <w:jc w:val="center"/>
      </w:pPr>
      <w:r>
        <w:rPr>
          <w:noProof/>
        </w:rPr>
        <w:lastRenderedPageBreak/>
        <w:drawing>
          <wp:inline distT="0" distB="0" distL="114300" distR="114300" wp14:anchorId="7D7094CF" wp14:editId="6309C4D4">
            <wp:extent cx="3505200" cy="2590800"/>
            <wp:effectExtent l="0" t="0" r="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E5A4" w14:textId="77777777" w:rsidR="00CC053C" w:rsidRDefault="00161B62">
      <w:pPr>
        <w:jc w:val="center"/>
        <w:rPr>
          <w:b/>
          <w:bCs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</w:t>
      </w:r>
      <w:proofErr w:type="spellEnd"/>
      <w:r>
        <w:rPr>
          <w:b/>
          <w:bCs/>
        </w:rPr>
        <w:t xml:space="preserve"> bill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tin JSON.</w:t>
      </w:r>
    </w:p>
    <w:p w14:paraId="1672A0E5" w14:textId="77777777" w:rsidR="00CC053C" w:rsidRDefault="00CC053C">
      <w:pPr>
        <w:pStyle w:val="Tiumccp2"/>
        <w:jc w:val="center"/>
      </w:pPr>
    </w:p>
    <w:p w14:paraId="46933347" w14:textId="77777777" w:rsidR="00CC053C" w:rsidRDefault="00161B62">
      <w:pPr>
        <w:pStyle w:val="Tiumccp2"/>
        <w:jc w:val="center"/>
      </w:pPr>
      <w:r>
        <w:rPr>
          <w:noProof/>
        </w:rPr>
        <w:drawing>
          <wp:inline distT="0" distB="0" distL="114300" distR="114300" wp14:anchorId="08D0EE22" wp14:editId="524C3E28">
            <wp:extent cx="4733925" cy="3952875"/>
            <wp:effectExtent l="0" t="0" r="9525" b="9525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0C94" w14:textId="77777777" w:rsidR="00CC053C" w:rsidRDefault="00161B62">
      <w:pPr>
        <w:jc w:val="center"/>
        <w:rPr>
          <w:b/>
          <w:bCs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</w:t>
      </w:r>
      <w:proofErr w:type="spellEnd"/>
      <w:r>
        <w:rPr>
          <w:b/>
          <w:bCs/>
        </w:rPr>
        <w:t xml:space="preserve"> Cart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tin JSON.</w:t>
      </w:r>
    </w:p>
    <w:p w14:paraId="13A63ED1" w14:textId="77777777" w:rsidR="00CC053C" w:rsidRDefault="00CC053C">
      <w:pPr>
        <w:pStyle w:val="Tiumccp2"/>
        <w:jc w:val="center"/>
      </w:pPr>
    </w:p>
    <w:p w14:paraId="6BC4A27A" w14:textId="77777777" w:rsidR="00CC053C" w:rsidRDefault="00161B62">
      <w:pPr>
        <w:pStyle w:val="Tiumccp2"/>
        <w:jc w:val="center"/>
      </w:pPr>
      <w:r>
        <w:rPr>
          <w:noProof/>
        </w:rPr>
        <w:lastRenderedPageBreak/>
        <w:drawing>
          <wp:inline distT="0" distB="0" distL="114300" distR="114300" wp14:anchorId="51F95A06" wp14:editId="65FF7BAF">
            <wp:extent cx="4133850" cy="2238375"/>
            <wp:effectExtent l="0" t="0" r="0" b="9525"/>
            <wp:docPr id="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1841" w14:textId="77777777" w:rsidR="00CC053C" w:rsidRDefault="00161B62">
      <w:pPr>
        <w:jc w:val="center"/>
        <w:rPr>
          <w:b/>
          <w:bCs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trúccustomer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tin JSON.</w:t>
      </w:r>
    </w:p>
    <w:p w14:paraId="3FA17238" w14:textId="77777777" w:rsidR="00CC053C" w:rsidRDefault="00CC053C">
      <w:pPr>
        <w:pStyle w:val="Tiumccp2"/>
        <w:jc w:val="center"/>
      </w:pPr>
    </w:p>
    <w:p w14:paraId="2FA7AAE2" w14:textId="77777777" w:rsidR="00CC053C" w:rsidRDefault="00161B62">
      <w:pPr>
        <w:pStyle w:val="Tiumccp2"/>
        <w:jc w:val="center"/>
      </w:pPr>
      <w:r>
        <w:rPr>
          <w:noProof/>
        </w:rPr>
        <w:drawing>
          <wp:inline distT="0" distB="0" distL="114300" distR="114300" wp14:anchorId="1538CACF" wp14:editId="3EC91FB2">
            <wp:extent cx="4533900" cy="2562225"/>
            <wp:effectExtent l="0" t="0" r="0" b="9525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6017" w14:textId="77777777" w:rsidR="00CC053C" w:rsidRDefault="00161B62">
      <w:pPr>
        <w:jc w:val="center"/>
        <w:rPr>
          <w:b/>
          <w:bCs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trúcmenu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tin JSON.</w:t>
      </w:r>
    </w:p>
    <w:p w14:paraId="6F9A30D6" w14:textId="77777777" w:rsidR="00CC053C" w:rsidRDefault="00CC053C">
      <w:pPr>
        <w:pStyle w:val="Tiumccp2"/>
        <w:jc w:val="center"/>
      </w:pPr>
    </w:p>
    <w:p w14:paraId="095083D2" w14:textId="77777777" w:rsidR="00CC053C" w:rsidRDefault="00161B62">
      <w:pPr>
        <w:pStyle w:val="Tiumccp2"/>
        <w:jc w:val="center"/>
      </w:pPr>
      <w:r>
        <w:rPr>
          <w:noProof/>
        </w:rPr>
        <w:lastRenderedPageBreak/>
        <w:drawing>
          <wp:inline distT="0" distB="0" distL="114300" distR="114300" wp14:anchorId="44D1C7DB" wp14:editId="3EECEE61">
            <wp:extent cx="3009900" cy="2771775"/>
            <wp:effectExtent l="0" t="0" r="0" b="9525"/>
            <wp:docPr id="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CF5A" w14:textId="77777777" w:rsidR="00CC053C" w:rsidRDefault="00161B62">
      <w:pPr>
        <w:jc w:val="center"/>
        <w:rPr>
          <w:b/>
          <w:bCs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</w:t>
      </w:r>
      <w:proofErr w:type="spellEnd"/>
      <w:r>
        <w:rPr>
          <w:b/>
          <w:bCs/>
        </w:rPr>
        <w:t xml:space="preserve"> table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tin JSON.</w:t>
      </w:r>
    </w:p>
    <w:p w14:paraId="08689527" w14:textId="77777777" w:rsidR="00CC053C" w:rsidRDefault="00CC053C">
      <w:pPr>
        <w:jc w:val="center"/>
        <w:rPr>
          <w:b/>
          <w:bCs/>
        </w:rPr>
      </w:pPr>
    </w:p>
    <w:p w14:paraId="2F2EAA8C" w14:textId="77777777" w:rsidR="00CC053C" w:rsidRDefault="00CC053C">
      <w:pPr>
        <w:pStyle w:val="Tiumccp2"/>
        <w:jc w:val="center"/>
      </w:pPr>
    </w:p>
    <w:p w14:paraId="2C518B3C" w14:textId="77777777" w:rsidR="00CC053C" w:rsidRDefault="00161B62">
      <w:pPr>
        <w:pStyle w:val="Tiumccp2"/>
        <w:jc w:val="center"/>
      </w:pPr>
      <w:r>
        <w:rPr>
          <w:noProof/>
        </w:rPr>
        <w:drawing>
          <wp:inline distT="0" distB="0" distL="114300" distR="114300" wp14:anchorId="2281E691" wp14:editId="6C770EA8">
            <wp:extent cx="3571875" cy="3114675"/>
            <wp:effectExtent l="0" t="0" r="9525" b="9525"/>
            <wp:docPr id="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567C" w14:textId="77777777" w:rsidR="00CC053C" w:rsidRDefault="00161B62">
      <w:pPr>
        <w:jc w:val="center"/>
        <w:rPr>
          <w:b/>
          <w:bCs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</w:t>
      </w:r>
      <w:proofErr w:type="spellEnd"/>
      <w:r>
        <w:rPr>
          <w:b/>
          <w:bCs/>
        </w:rPr>
        <w:t xml:space="preserve"> user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tin JSON.</w:t>
      </w:r>
    </w:p>
    <w:p w14:paraId="649DBD25" w14:textId="77777777" w:rsidR="00CC053C" w:rsidRDefault="00CC053C">
      <w:pPr>
        <w:pStyle w:val="Tiumccp2"/>
        <w:jc w:val="center"/>
      </w:pPr>
    </w:p>
    <w:p w14:paraId="126E1613" w14:textId="77777777" w:rsidR="00CC053C" w:rsidRDefault="00CC053C">
      <w:pPr>
        <w:pStyle w:val="Tiumccp2"/>
        <w:jc w:val="center"/>
      </w:pPr>
    </w:p>
    <w:p w14:paraId="2451A461" w14:textId="77777777" w:rsidR="00CC053C" w:rsidRDefault="00CC053C">
      <w:pPr>
        <w:pStyle w:val="Tiumccp2"/>
        <w:jc w:val="center"/>
      </w:pPr>
    </w:p>
    <w:p w14:paraId="6B1BF008" w14:textId="77777777" w:rsidR="00CC053C" w:rsidRDefault="00161B62">
      <w:pPr>
        <w:pStyle w:val="Tiumccp1"/>
        <w:rPr>
          <w:lang w:val="vi-VN"/>
        </w:rPr>
      </w:pPr>
      <w:r>
        <w:rPr>
          <w:lang w:val="vi-VN"/>
        </w:rPr>
        <w:t>4.</w:t>
      </w:r>
      <w:r>
        <w:t>4</w:t>
      </w:r>
      <w:r>
        <w:rPr>
          <w:lang w:val="vi-VN"/>
        </w:rPr>
        <w:t xml:space="preserve">. </w:t>
      </w:r>
      <w:proofErr w:type="spellStart"/>
      <w:r>
        <w:rPr>
          <w:lang w:val="vi-VN"/>
        </w:rPr>
        <w:t>Firebase</w:t>
      </w:r>
      <w:proofErr w:type="spellEnd"/>
      <w:r>
        <w:rPr>
          <w:lang w:val="vi-VN"/>
        </w:rPr>
        <w:t>.</w:t>
      </w:r>
    </w:p>
    <w:p w14:paraId="29D45819" w14:textId="77777777" w:rsidR="00CC053C" w:rsidRDefault="00161B62">
      <w:pPr>
        <w:pStyle w:val="Tiumccp2"/>
        <w:rPr>
          <w:lang w:val="vi-VN"/>
        </w:rPr>
      </w:pPr>
      <w:r>
        <w:rPr>
          <w:lang w:val="vi-VN"/>
        </w:rPr>
        <w:t>4.</w:t>
      </w:r>
      <w:r>
        <w:t>4</w:t>
      </w:r>
      <w:r>
        <w:rPr>
          <w:lang w:val="vi-VN"/>
        </w:rPr>
        <w:t xml:space="preserve">.1. </w:t>
      </w:r>
      <w:proofErr w:type="spellStart"/>
      <w:r>
        <w:rPr>
          <w:lang w:val="vi-VN"/>
        </w:rPr>
        <w:t>Authentication</w:t>
      </w:r>
      <w:proofErr w:type="spellEnd"/>
      <w:r>
        <w:rPr>
          <w:lang w:val="vi-VN"/>
        </w:rPr>
        <w:t>.</w:t>
      </w:r>
    </w:p>
    <w:p w14:paraId="52446DDB" w14:textId="77777777" w:rsidR="00CC053C" w:rsidRDefault="00161B62">
      <w:pPr>
        <w:pStyle w:val="Default"/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đăng </w:t>
      </w:r>
      <w:proofErr w:type="spellStart"/>
      <w:r>
        <w:rPr>
          <w:lang w:val="vi-VN"/>
        </w:rPr>
        <w:t>nhập</w:t>
      </w:r>
      <w:proofErr w:type="spellEnd"/>
      <w:r>
        <w:rPr>
          <w:lang w:val="vi-VN"/>
        </w:rPr>
        <w:t xml:space="preserve"> đăng </w:t>
      </w:r>
      <w:proofErr w:type="spellStart"/>
      <w:r>
        <w:rPr>
          <w:lang w:val="vi-VN"/>
        </w:rPr>
        <w:t>xuất</w:t>
      </w:r>
      <w:proofErr w:type="spellEnd"/>
      <w:r>
        <w:rPr>
          <w:lang w:val="vi-VN"/>
        </w:rPr>
        <w:t xml:space="preserve">, lưu </w:t>
      </w:r>
      <w:proofErr w:type="spellStart"/>
      <w:r>
        <w:rPr>
          <w:lang w:val="vi-VN"/>
        </w:rPr>
        <w:t>trữ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nhật</w:t>
      </w:r>
      <w:proofErr w:type="spellEnd"/>
      <w:r>
        <w:rPr>
          <w:lang w:val="vi-VN"/>
        </w:rPr>
        <w:t xml:space="preserve"> thông tin </w:t>
      </w:r>
      <w:proofErr w:type="spellStart"/>
      <w:r>
        <w:rPr>
          <w:lang w:val="vi-VN"/>
        </w:rPr>
        <w:t>mật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khẩu</w:t>
      </w:r>
      <w:proofErr w:type="spellEnd"/>
      <w:r>
        <w:rPr>
          <w:lang w:val="vi-VN"/>
        </w:rPr>
        <w:t xml:space="preserve">, quên </w:t>
      </w:r>
      <w:proofErr w:type="spellStart"/>
      <w:r>
        <w:rPr>
          <w:lang w:val="vi-VN"/>
        </w:rPr>
        <w:t>mật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khẩu</w:t>
      </w:r>
      <w:proofErr w:type="spellEnd"/>
      <w:r>
        <w:rPr>
          <w:lang w:val="vi-VN"/>
        </w:rPr>
        <w:t>.</w:t>
      </w:r>
    </w:p>
    <w:p w14:paraId="26373BEF" w14:textId="77777777" w:rsidR="00CC053C" w:rsidRDefault="00161B62">
      <w:pPr>
        <w:pStyle w:val="Default"/>
        <w:spacing w:line="360" w:lineRule="auto"/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danh </w:t>
      </w:r>
      <w:proofErr w:type="spellStart"/>
      <w:r>
        <w:rPr>
          <w:lang w:val="vi-VN"/>
        </w:rPr>
        <w:t>mật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khẩu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bằng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chỉ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email</w:t>
      </w:r>
      <w:proofErr w:type="spellEnd"/>
      <w:r>
        <w:rPr>
          <w:lang w:val="vi-VN"/>
        </w:rPr>
        <w:t>.</w:t>
      </w:r>
    </w:p>
    <w:p w14:paraId="3002FD57" w14:textId="77777777" w:rsidR="00CC053C" w:rsidRDefault="00161B62">
      <w:pPr>
        <w:pStyle w:val="Tiumccp1"/>
      </w:pPr>
      <w:r>
        <w:rPr>
          <w:noProof/>
        </w:rPr>
        <w:drawing>
          <wp:inline distT="0" distB="0" distL="114300" distR="114300" wp14:anchorId="2E7A35E6" wp14:editId="21727D91">
            <wp:extent cx="5788025" cy="2425700"/>
            <wp:effectExtent l="0" t="0" r="3175" b="12700"/>
            <wp:docPr id="58" name="Picture 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D150" w14:textId="77777777" w:rsidR="00CC053C" w:rsidRDefault="00161B62">
      <w:pPr>
        <w:pStyle w:val="Tiumccp1"/>
      </w:pPr>
      <w:r>
        <w:t>4.4.2. Realtime database.</w:t>
      </w:r>
    </w:p>
    <w:p w14:paraId="7613DAAD" w14:textId="77777777" w:rsidR="00CC053C" w:rsidRDefault="00161B62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( bill</w:t>
      </w:r>
      <w:proofErr w:type="gramEnd"/>
      <w:r>
        <w:t xml:space="preserve">, cart, customer, menu, table, </w:t>
      </w:r>
      <w:proofErr w:type="spellStart"/>
      <w:r>
        <w:t>và</w:t>
      </w:r>
      <w:proofErr w:type="spellEnd"/>
      <w:r>
        <w:t xml:space="preserve"> user).</w:t>
      </w:r>
    </w:p>
    <w:p w14:paraId="72B91F59" w14:textId="77777777" w:rsidR="00CC053C" w:rsidRDefault="00CC053C">
      <w:pPr>
        <w:pStyle w:val="Default"/>
        <w:spacing w:line="360" w:lineRule="auto"/>
      </w:pPr>
    </w:p>
    <w:p w14:paraId="42F486F4" w14:textId="77777777" w:rsidR="00CC053C" w:rsidRDefault="00161B62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4047E251" wp14:editId="20C21193">
            <wp:extent cx="1805305" cy="1570990"/>
            <wp:effectExtent l="0" t="0" r="4445" b="10160"/>
            <wp:docPr id="65" name="Picture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1"/>
                    <pic:cNvPicPr>
                      <a:picLocks noChangeAspect="1"/>
                    </pic:cNvPicPr>
                  </pic:nvPicPr>
                  <pic:blipFill>
                    <a:blip r:embed="rId75"/>
                    <a:srcRect t="20447" r="54592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28E734" wp14:editId="4C3A9593">
            <wp:extent cx="1743075" cy="1612900"/>
            <wp:effectExtent l="0" t="0" r="9525" b="6350"/>
            <wp:docPr id="64" name="Picture 6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"/>
                    <pic:cNvPicPr>
                      <a:picLocks noChangeAspect="1"/>
                    </pic:cNvPicPr>
                  </pic:nvPicPr>
                  <pic:blipFill>
                    <a:blip r:embed="rId76"/>
                    <a:srcRect l="2241" t="4880" r="15649" b="1219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0E97" w14:textId="77777777" w:rsidR="00CC053C" w:rsidRDefault="00161B62">
      <w:pPr>
        <w:pStyle w:val="Default"/>
        <w:spacing w:line="360" w:lineRule="auto"/>
        <w:jc w:val="distribute"/>
      </w:pPr>
      <w:r>
        <w:rPr>
          <w:noProof/>
        </w:rPr>
        <w:lastRenderedPageBreak/>
        <w:drawing>
          <wp:inline distT="0" distB="0" distL="114300" distR="114300" wp14:anchorId="7E890084" wp14:editId="68E5B92B">
            <wp:extent cx="2576195" cy="1583055"/>
            <wp:effectExtent l="0" t="0" r="14605" b="17145"/>
            <wp:docPr id="63" name="Picture 6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3"/>
                    <pic:cNvPicPr>
                      <a:picLocks noChangeAspect="1"/>
                    </pic:cNvPicPr>
                  </pic:nvPicPr>
                  <pic:blipFill>
                    <a:blip r:embed="rId77"/>
                    <a:srcRect l="2743" t="7594" r="20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FFD9224" wp14:editId="4DDC6205">
            <wp:extent cx="2846070" cy="1336040"/>
            <wp:effectExtent l="0" t="0" r="11430" b="16510"/>
            <wp:docPr id="62" name="Picture 6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4"/>
                    <pic:cNvPicPr>
                      <a:picLocks noChangeAspect="1"/>
                    </pic:cNvPicPr>
                  </pic:nvPicPr>
                  <pic:blipFill>
                    <a:blip r:embed="rId78"/>
                    <a:srcRect l="2045" t="18631" r="8056" b="24763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896D" w14:textId="77777777" w:rsidR="00CC053C" w:rsidRDefault="00161B62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1AA925B9" wp14:editId="6618DDC1">
            <wp:extent cx="2505710" cy="1588135"/>
            <wp:effectExtent l="0" t="0" r="8890" b="12065"/>
            <wp:docPr id="61" name="Picture 6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5"/>
                    <pic:cNvPicPr>
                      <a:picLocks noChangeAspect="1"/>
                    </pic:cNvPicPr>
                  </pic:nvPicPr>
                  <pic:blipFill>
                    <a:blip r:embed="rId79"/>
                    <a:srcRect l="2063" r="14812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00341D" wp14:editId="19DC382B">
            <wp:extent cx="1728470" cy="1540510"/>
            <wp:effectExtent l="0" t="0" r="5080" b="2540"/>
            <wp:docPr id="60" name="Picture 6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6"/>
                    <pic:cNvPicPr>
                      <a:picLocks noChangeAspect="1"/>
                    </pic:cNvPicPr>
                  </pic:nvPicPr>
                  <pic:blipFill>
                    <a:blip r:embed="rId80"/>
                    <a:srcRect l="2239" t="6994" r="12451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639839" wp14:editId="77D38AEF">
            <wp:extent cx="2272030" cy="1383030"/>
            <wp:effectExtent l="0" t="0" r="13970" b="7620"/>
            <wp:docPr id="59" name="Picture 5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7"/>
                    <pic:cNvPicPr>
                      <a:picLocks noChangeAspect="1"/>
                    </pic:cNvPicPr>
                  </pic:nvPicPr>
                  <pic:blipFill>
                    <a:blip r:embed="rId81"/>
                    <a:srcRect l="3211" t="25168" r="6778" b="3262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FAE1" w14:textId="77777777" w:rsidR="00CC053C" w:rsidRDefault="00161B62">
      <w:pPr>
        <w:pStyle w:val="Tiumccp2"/>
      </w:pPr>
      <w:r>
        <w:t>4.4.3. Storage.</w:t>
      </w:r>
    </w:p>
    <w:p w14:paraId="18E7733D" w14:textId="77777777" w:rsidR="00CC053C" w:rsidRDefault="00161B62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23CBB6A" w14:textId="77777777" w:rsidR="00CC053C" w:rsidRDefault="00161B62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0985F6ED" wp14:editId="735E9E90">
            <wp:extent cx="4571365" cy="2187575"/>
            <wp:effectExtent l="0" t="0" r="635" b="3175"/>
            <wp:docPr id="66" name="Picture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7339" w14:textId="77777777" w:rsidR="00CC053C" w:rsidRDefault="00161B62">
      <w:pPr>
        <w:pStyle w:val="Chng"/>
      </w:pPr>
      <w:r>
        <w:lastRenderedPageBreak/>
        <w:t xml:space="preserve">CHƯƠNG 5: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CC747DF" w14:textId="77777777" w:rsidR="00CC053C" w:rsidRDefault="00161B62">
      <w:pPr>
        <w:pStyle w:val="Chng"/>
        <w:rPr>
          <w:rStyle w:val="Tiumccp1Char"/>
          <w:b/>
        </w:rPr>
      </w:pPr>
      <w:r>
        <w:t>5.</w:t>
      </w:r>
      <w:proofErr w:type="gramStart"/>
      <w:r>
        <w:t>1.</w:t>
      </w:r>
      <w:r>
        <w:rPr>
          <w:rStyle w:val="Tiumccp1Char"/>
          <w:b/>
        </w:rPr>
        <w:t>Project</w:t>
      </w:r>
      <w:proofErr w:type="gramEnd"/>
      <w:r>
        <w:rPr>
          <w:rStyle w:val="Tiumccp1Char"/>
          <w:b/>
        </w:rPr>
        <w:t xml:space="preserve"> Structure.</w:t>
      </w:r>
    </w:p>
    <w:p w14:paraId="141D11A7" w14:textId="77777777" w:rsidR="00CC053C" w:rsidRDefault="00161B62" w:rsidP="009B6CB5">
      <w:pPr>
        <w:pStyle w:val="oancuaDanhsach"/>
        <w:numPr>
          <w:ilvl w:val="0"/>
          <w:numId w:val="4"/>
        </w:numPr>
      </w:pPr>
      <w:proofErr w:type="gramStart"/>
      <w:r w:rsidRPr="00FF3D30">
        <w:rPr>
          <w:b/>
          <w:bCs/>
          <w:u w:val="single"/>
        </w:rPr>
        <w:t>Adapter</w:t>
      </w:r>
      <w:r w:rsidRPr="00FF3D30">
        <w:t xml:space="preserve"> :</w:t>
      </w:r>
      <w:proofErr w:type="gramEnd"/>
      <w:r w:rsidRPr="00FF3D30">
        <w:t xml:space="preserve">  </w:t>
      </w:r>
      <w:proofErr w:type="spellStart"/>
      <w:r w:rsidRPr="00FF3D30">
        <w:t>chứa</w:t>
      </w:r>
      <w:proofErr w:type="spellEnd"/>
      <w:r w:rsidRPr="00FF3D30">
        <w:t xml:space="preserve"> </w:t>
      </w:r>
      <w:proofErr w:type="spellStart"/>
      <w:r w:rsidRPr="00FF3D30">
        <w:t>các</w:t>
      </w:r>
      <w:proofErr w:type="spellEnd"/>
      <w:r w:rsidRPr="00FF3D30">
        <w:t xml:space="preserve"> file adapter </w:t>
      </w:r>
      <w:proofErr w:type="spellStart"/>
      <w:r w:rsidRPr="00FF3D30">
        <w:t>hiển</w:t>
      </w:r>
      <w:proofErr w:type="spellEnd"/>
      <w:r w:rsidRPr="00FF3D30">
        <w:t xml:space="preserve"> </w:t>
      </w:r>
      <w:proofErr w:type="spellStart"/>
      <w:r w:rsidRPr="00FF3D30">
        <w:t>thị</w:t>
      </w:r>
      <w:proofErr w:type="spellEnd"/>
      <w:r w:rsidRPr="00FF3D30">
        <w:t xml:space="preserve"> </w:t>
      </w:r>
      <w:proofErr w:type="spellStart"/>
      <w:r w:rsidRPr="00FF3D30">
        <w:t>dữ</w:t>
      </w:r>
      <w:proofErr w:type="spellEnd"/>
      <w:r w:rsidRPr="00FF3D30">
        <w:t xml:space="preserve"> </w:t>
      </w:r>
      <w:proofErr w:type="spellStart"/>
      <w:r w:rsidRPr="00FF3D30">
        <w:t>liệu</w:t>
      </w:r>
      <w:proofErr w:type="spellEnd"/>
      <w:r w:rsidRPr="00FF3D30">
        <w:t xml:space="preserve"> </w:t>
      </w:r>
      <w:proofErr w:type="spellStart"/>
      <w:r w:rsidRPr="00FF3D30">
        <w:t>cho</w:t>
      </w:r>
      <w:proofErr w:type="spellEnd"/>
      <w:r w:rsidRPr="00FF3D30">
        <w:t xml:space="preserve"> </w:t>
      </w:r>
      <w:proofErr w:type="spellStart"/>
      <w:r w:rsidRPr="00FF3D30">
        <w:t>recyclerview</w:t>
      </w:r>
      <w:proofErr w:type="spellEnd"/>
      <w:r w:rsidRPr="00FF3D30">
        <w:t xml:space="preserve"> , </w:t>
      </w:r>
      <w:proofErr w:type="spellStart"/>
      <w:r w:rsidRPr="00FF3D30">
        <w:t>viewpager</w:t>
      </w:r>
      <w:proofErr w:type="spellEnd"/>
      <w:r>
        <w:t>.</w:t>
      </w:r>
    </w:p>
    <w:p w14:paraId="3A3AECC4" w14:textId="77777777" w:rsidR="00CC053C" w:rsidRDefault="00CC053C"/>
    <w:p w14:paraId="0199DE6B" w14:textId="77777777" w:rsidR="00CC053C" w:rsidRDefault="00161B62">
      <w:pPr>
        <w:pStyle w:val="Chng"/>
        <w:jc w:val="center"/>
        <w:rPr>
          <w:rStyle w:val="Tiumccp1Char"/>
          <w:b/>
        </w:rPr>
      </w:pPr>
      <w:r>
        <w:rPr>
          <w:rStyle w:val="Tiumccp1Char"/>
          <w:noProof/>
        </w:rPr>
        <w:drawing>
          <wp:inline distT="0" distB="0" distL="114300" distR="114300" wp14:anchorId="0FF5EA8F" wp14:editId="68342752">
            <wp:extent cx="2223135" cy="1621155"/>
            <wp:effectExtent l="0" t="0" r="5715" b="17145"/>
            <wp:docPr id="78" name="Picture 78" descr="adap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dapter"/>
                    <pic:cNvPicPr>
                      <a:picLocks noChangeAspect="1"/>
                    </pic:cNvPicPr>
                  </pic:nvPicPr>
                  <pic:blipFill>
                    <a:blip r:embed="rId83"/>
                    <a:srcRect r="33920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5FBA" w14:textId="77777777" w:rsidR="00CC053C" w:rsidRDefault="00CC053C">
      <w:pPr>
        <w:pStyle w:val="Chng"/>
        <w:jc w:val="center"/>
        <w:rPr>
          <w:rStyle w:val="Tiumccp1Char"/>
          <w:b/>
        </w:rPr>
      </w:pPr>
    </w:p>
    <w:p w14:paraId="34C32688" w14:textId="77777777" w:rsidR="00CC053C" w:rsidRPr="009B6CB5" w:rsidRDefault="00161B62" w:rsidP="009B6CB5">
      <w:pPr>
        <w:pStyle w:val="oancuaDanhsach"/>
        <w:numPr>
          <w:ilvl w:val="0"/>
          <w:numId w:val="4"/>
        </w:numPr>
      </w:pPr>
      <w:proofErr w:type="spellStart"/>
      <w:proofErr w:type="gramStart"/>
      <w:r w:rsidRPr="009B6CB5">
        <w:rPr>
          <w:b/>
          <w:bCs/>
          <w:u w:val="single"/>
        </w:rPr>
        <w:t>Cartproduct</w:t>
      </w:r>
      <w:proofErr w:type="spellEnd"/>
      <w:r w:rsidRPr="009B6CB5">
        <w:t> :</w:t>
      </w:r>
      <w:proofErr w:type="gramEnd"/>
      <w:r w:rsidRPr="009B6CB5">
        <w:t xml:space="preserve"> </w:t>
      </w:r>
      <w:proofErr w:type="spellStart"/>
      <w:r w:rsidRPr="009B6CB5">
        <w:t>chứa</w:t>
      </w:r>
      <w:proofErr w:type="spellEnd"/>
      <w:r w:rsidRPr="009B6CB5">
        <w:t xml:space="preserve"> </w:t>
      </w:r>
      <w:proofErr w:type="spellStart"/>
      <w:r w:rsidRPr="009B6CB5">
        <w:t>các</w:t>
      </w:r>
      <w:proofErr w:type="spellEnd"/>
      <w:r w:rsidRPr="009B6CB5">
        <w:t xml:space="preserve"> file </w:t>
      </w:r>
      <w:proofErr w:type="spellStart"/>
      <w:r w:rsidRPr="009B6CB5">
        <w:t>dữ</w:t>
      </w:r>
      <w:proofErr w:type="spellEnd"/>
      <w:r w:rsidRPr="009B6CB5">
        <w:t xml:space="preserve"> </w:t>
      </w:r>
      <w:proofErr w:type="spellStart"/>
      <w:r w:rsidRPr="009B6CB5">
        <w:t>liệu</w:t>
      </w:r>
      <w:proofErr w:type="spellEnd"/>
      <w:r w:rsidRPr="009B6CB5">
        <w:t xml:space="preserve"> </w:t>
      </w:r>
      <w:proofErr w:type="spellStart"/>
      <w:r w:rsidRPr="009B6CB5">
        <w:t>thực</w:t>
      </w:r>
      <w:proofErr w:type="spellEnd"/>
      <w:r w:rsidRPr="009B6CB5">
        <w:t xml:space="preserve"> </w:t>
      </w:r>
      <w:proofErr w:type="spellStart"/>
      <w:r w:rsidRPr="009B6CB5">
        <w:t>hiện</w:t>
      </w:r>
      <w:proofErr w:type="spellEnd"/>
      <w:r w:rsidRPr="009B6CB5">
        <w:t xml:space="preserve"> </w:t>
      </w:r>
      <w:proofErr w:type="spellStart"/>
      <w:r w:rsidRPr="009B6CB5">
        <w:t>chức</w:t>
      </w:r>
      <w:proofErr w:type="spellEnd"/>
      <w:r w:rsidRPr="009B6CB5">
        <w:t xml:space="preserve"> </w:t>
      </w:r>
      <w:proofErr w:type="spellStart"/>
      <w:r w:rsidRPr="009B6CB5">
        <w:t>năng</w:t>
      </w:r>
      <w:proofErr w:type="spellEnd"/>
      <w:r w:rsidRPr="009B6CB5">
        <w:t xml:space="preserve"> </w:t>
      </w:r>
      <w:proofErr w:type="spellStart"/>
      <w:r w:rsidRPr="009B6CB5">
        <w:t>giỏ</w:t>
      </w:r>
      <w:proofErr w:type="spellEnd"/>
      <w:r w:rsidRPr="009B6CB5">
        <w:t xml:space="preserve"> </w:t>
      </w:r>
      <w:proofErr w:type="spellStart"/>
      <w:r w:rsidRPr="009B6CB5">
        <w:t>hàng</w:t>
      </w:r>
      <w:proofErr w:type="spellEnd"/>
      <w:r w:rsidRPr="009B6CB5">
        <w:t xml:space="preserve"> </w:t>
      </w:r>
      <w:proofErr w:type="spellStart"/>
      <w:r w:rsidRPr="009B6CB5">
        <w:t>trong</w:t>
      </w:r>
      <w:proofErr w:type="spellEnd"/>
      <w:r w:rsidRPr="009B6CB5">
        <w:t xml:space="preserve"> folder </w:t>
      </w:r>
      <w:proofErr w:type="spellStart"/>
      <w:r w:rsidRPr="009B6CB5">
        <w:t>có</w:t>
      </w:r>
      <w:proofErr w:type="spellEnd"/>
      <w:r w:rsidRPr="009B6CB5">
        <w:t xml:space="preserve"> </w:t>
      </w:r>
      <w:proofErr w:type="spellStart"/>
      <w:r w:rsidRPr="009B6CB5">
        <w:t>các</w:t>
      </w:r>
      <w:proofErr w:type="spellEnd"/>
      <w:r w:rsidRPr="009B6CB5">
        <w:t xml:space="preserve"> folder con </w:t>
      </w:r>
      <w:proofErr w:type="spellStart"/>
      <w:r w:rsidRPr="009B6CB5">
        <w:t>như</w:t>
      </w:r>
      <w:proofErr w:type="spellEnd"/>
      <w:r w:rsidRPr="009B6CB5">
        <w:t xml:space="preserve"> adapter </w:t>
      </w:r>
      <w:proofErr w:type="spellStart"/>
      <w:r w:rsidRPr="009B6CB5">
        <w:t>hiển</w:t>
      </w:r>
      <w:proofErr w:type="spellEnd"/>
      <w:r w:rsidRPr="009B6CB5">
        <w:t xml:space="preserve"> </w:t>
      </w:r>
      <w:proofErr w:type="spellStart"/>
      <w:r w:rsidRPr="009B6CB5">
        <w:t>thị</w:t>
      </w:r>
      <w:proofErr w:type="spellEnd"/>
      <w:r w:rsidRPr="009B6CB5">
        <w:t xml:space="preserve"> </w:t>
      </w:r>
      <w:proofErr w:type="spellStart"/>
      <w:r w:rsidRPr="009B6CB5">
        <w:t>dữ</w:t>
      </w:r>
      <w:proofErr w:type="spellEnd"/>
      <w:r w:rsidRPr="009B6CB5">
        <w:t xml:space="preserve"> </w:t>
      </w:r>
      <w:proofErr w:type="spellStart"/>
      <w:r w:rsidRPr="009B6CB5">
        <w:t>liệu</w:t>
      </w:r>
      <w:proofErr w:type="spellEnd"/>
      <w:r w:rsidRPr="009B6CB5">
        <w:t xml:space="preserve"> </w:t>
      </w:r>
      <w:proofErr w:type="spellStart"/>
      <w:r w:rsidRPr="009B6CB5">
        <w:t>cho</w:t>
      </w:r>
      <w:proofErr w:type="spellEnd"/>
      <w:r w:rsidRPr="009B6CB5">
        <w:t xml:space="preserve"> </w:t>
      </w:r>
      <w:proofErr w:type="spellStart"/>
      <w:r w:rsidRPr="009B6CB5">
        <w:t>recyclerview</w:t>
      </w:r>
      <w:proofErr w:type="spellEnd"/>
      <w:r w:rsidRPr="009B6CB5">
        <w:t xml:space="preserve"> , listener </w:t>
      </w:r>
      <w:proofErr w:type="spellStart"/>
      <w:r w:rsidRPr="009B6CB5">
        <w:t>các</w:t>
      </w:r>
      <w:proofErr w:type="spellEnd"/>
      <w:r w:rsidRPr="009B6CB5">
        <w:t xml:space="preserve"> file interface , model </w:t>
      </w:r>
      <w:proofErr w:type="spellStart"/>
      <w:r w:rsidRPr="009B6CB5">
        <w:t>để</w:t>
      </w:r>
      <w:proofErr w:type="spellEnd"/>
      <w:r w:rsidRPr="009B6CB5">
        <w:t xml:space="preserve"> </w:t>
      </w:r>
      <w:proofErr w:type="spellStart"/>
      <w:r w:rsidRPr="009B6CB5">
        <w:t>xử</w:t>
      </w:r>
      <w:proofErr w:type="spellEnd"/>
      <w:r w:rsidRPr="009B6CB5">
        <w:t xml:space="preserve"> </w:t>
      </w:r>
      <w:proofErr w:type="spellStart"/>
      <w:r w:rsidRPr="009B6CB5">
        <w:t>lý</w:t>
      </w:r>
      <w:proofErr w:type="spellEnd"/>
      <w:r w:rsidRPr="009B6CB5">
        <w:t xml:space="preserve"> </w:t>
      </w:r>
      <w:proofErr w:type="spellStart"/>
      <w:r w:rsidRPr="009B6CB5">
        <w:t>dữ</w:t>
      </w:r>
      <w:proofErr w:type="spellEnd"/>
      <w:r w:rsidRPr="009B6CB5">
        <w:t xml:space="preserve"> </w:t>
      </w:r>
      <w:proofErr w:type="spellStart"/>
      <w:r w:rsidRPr="009B6CB5">
        <w:t>liệu</w:t>
      </w:r>
      <w:proofErr w:type="spellEnd"/>
      <w:r w:rsidRPr="009B6CB5">
        <w:t xml:space="preserve"> cart </w:t>
      </w:r>
      <w:proofErr w:type="spellStart"/>
      <w:r w:rsidRPr="009B6CB5">
        <w:t>và</w:t>
      </w:r>
      <w:proofErr w:type="spellEnd"/>
      <w:r w:rsidRPr="009B6CB5">
        <w:t xml:space="preserve"> </w:t>
      </w:r>
      <w:proofErr w:type="spellStart"/>
      <w:r w:rsidRPr="009B6CB5">
        <w:t>các</w:t>
      </w:r>
      <w:proofErr w:type="spellEnd"/>
      <w:r w:rsidRPr="009B6CB5">
        <w:t xml:space="preserve"> fragment.</w:t>
      </w:r>
    </w:p>
    <w:p w14:paraId="3DAA0B15" w14:textId="77777777" w:rsidR="00CC053C" w:rsidRPr="009B6CB5" w:rsidRDefault="00CC053C"/>
    <w:p w14:paraId="3F77F464" w14:textId="77777777" w:rsidR="00CC053C" w:rsidRDefault="00161B62">
      <w:pPr>
        <w:pStyle w:val="Chng"/>
        <w:jc w:val="center"/>
        <w:rPr>
          <w:rStyle w:val="Tiumccp1Char"/>
          <w:b/>
        </w:rPr>
      </w:pPr>
      <w:r>
        <w:rPr>
          <w:rStyle w:val="Tiumccp1Char"/>
          <w:noProof/>
        </w:rPr>
        <w:drawing>
          <wp:inline distT="0" distB="0" distL="114300" distR="114300" wp14:anchorId="33D5578C" wp14:editId="1A8C58C6">
            <wp:extent cx="2430780" cy="1394460"/>
            <wp:effectExtent l="0" t="0" r="7620" b="15240"/>
            <wp:docPr id="79" name="Picture 79" descr="cart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artproduct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74B2" w14:textId="77777777" w:rsidR="00CC053C" w:rsidRDefault="00CC053C">
      <w:pPr>
        <w:pStyle w:val="Chng"/>
        <w:jc w:val="center"/>
        <w:rPr>
          <w:rStyle w:val="Tiumccp1Char"/>
          <w:b/>
        </w:rPr>
      </w:pPr>
    </w:p>
    <w:p w14:paraId="0574BEBD" w14:textId="77777777" w:rsidR="00CC053C" w:rsidRPr="009B6CB5" w:rsidRDefault="00161B62" w:rsidP="009B6CB5">
      <w:pPr>
        <w:pStyle w:val="oancuaDanhsach"/>
        <w:numPr>
          <w:ilvl w:val="0"/>
          <w:numId w:val="4"/>
        </w:numPr>
      </w:pPr>
      <w:proofErr w:type="gramStart"/>
      <w:r w:rsidRPr="009B6CB5">
        <w:rPr>
          <w:b/>
          <w:bCs/>
          <w:u w:val="single"/>
        </w:rPr>
        <w:t>Model</w:t>
      </w:r>
      <w:r w:rsidRPr="009B6CB5">
        <w:t> :</w:t>
      </w:r>
      <w:proofErr w:type="gramEnd"/>
      <w:r w:rsidRPr="009B6CB5">
        <w:t xml:space="preserve"> </w:t>
      </w:r>
      <w:proofErr w:type="spellStart"/>
      <w:r w:rsidRPr="009B6CB5">
        <w:t>chứa</w:t>
      </w:r>
      <w:proofErr w:type="spellEnd"/>
      <w:r w:rsidRPr="009B6CB5">
        <w:t xml:space="preserve"> </w:t>
      </w:r>
      <w:proofErr w:type="spellStart"/>
      <w:r w:rsidRPr="009B6CB5">
        <w:t>các</w:t>
      </w:r>
      <w:proofErr w:type="spellEnd"/>
      <w:r w:rsidRPr="009B6CB5">
        <w:t xml:space="preserve"> file </w:t>
      </w:r>
      <w:proofErr w:type="spellStart"/>
      <w:r w:rsidRPr="009B6CB5">
        <w:t>để</w:t>
      </w:r>
      <w:proofErr w:type="spellEnd"/>
      <w:r w:rsidRPr="009B6CB5">
        <w:t xml:space="preserve"> </w:t>
      </w:r>
      <w:proofErr w:type="spellStart"/>
      <w:r w:rsidRPr="009B6CB5">
        <w:t>xử</w:t>
      </w:r>
      <w:proofErr w:type="spellEnd"/>
      <w:r w:rsidRPr="009B6CB5">
        <w:t xml:space="preserve"> </w:t>
      </w:r>
      <w:proofErr w:type="spellStart"/>
      <w:r w:rsidRPr="009B6CB5">
        <w:t>lý</w:t>
      </w:r>
      <w:proofErr w:type="spellEnd"/>
      <w:r w:rsidRPr="009B6CB5">
        <w:t xml:space="preserve"> </w:t>
      </w:r>
      <w:proofErr w:type="spellStart"/>
      <w:r w:rsidRPr="009B6CB5">
        <w:t>dữ</w:t>
      </w:r>
      <w:proofErr w:type="spellEnd"/>
      <w:r w:rsidRPr="009B6CB5">
        <w:t xml:space="preserve"> </w:t>
      </w:r>
      <w:proofErr w:type="spellStart"/>
      <w:r w:rsidRPr="009B6CB5">
        <w:t>liệu</w:t>
      </w:r>
      <w:proofErr w:type="spellEnd"/>
      <w:r w:rsidRPr="009B6CB5">
        <w:t xml:space="preserve"> </w:t>
      </w:r>
      <w:proofErr w:type="spellStart"/>
      <w:r w:rsidRPr="009B6CB5">
        <w:t>như</w:t>
      </w:r>
      <w:proofErr w:type="spellEnd"/>
      <w:r w:rsidRPr="009B6CB5">
        <w:t xml:space="preserve"> </w:t>
      </w:r>
      <w:proofErr w:type="spellStart"/>
      <w:r w:rsidRPr="009B6CB5">
        <w:t>các</w:t>
      </w:r>
      <w:proofErr w:type="spellEnd"/>
      <w:r w:rsidRPr="009B6CB5">
        <w:t xml:space="preserve"> class.</w:t>
      </w:r>
    </w:p>
    <w:p w14:paraId="6AC605B1" w14:textId="77777777" w:rsidR="00CC053C" w:rsidRDefault="00CC053C">
      <w:pPr>
        <w:pStyle w:val="Chng"/>
        <w:jc w:val="both"/>
        <w:rPr>
          <w:rStyle w:val="Tiumccp1Char"/>
          <w:b/>
        </w:rPr>
      </w:pPr>
    </w:p>
    <w:p w14:paraId="49D53782" w14:textId="77777777" w:rsidR="00CC053C" w:rsidRDefault="00CC053C">
      <w:pPr>
        <w:pStyle w:val="Chng"/>
        <w:jc w:val="center"/>
        <w:rPr>
          <w:rStyle w:val="Tiumccp1Char"/>
          <w:b/>
        </w:rPr>
      </w:pPr>
    </w:p>
    <w:p w14:paraId="13BF58C3" w14:textId="77777777" w:rsidR="00CC053C" w:rsidRDefault="00161B62">
      <w:pPr>
        <w:pStyle w:val="Chng"/>
        <w:jc w:val="center"/>
        <w:rPr>
          <w:rStyle w:val="Tiumccp1Char"/>
          <w:b/>
        </w:rPr>
      </w:pPr>
      <w:r>
        <w:rPr>
          <w:rStyle w:val="Tiumccp1Char"/>
          <w:noProof/>
        </w:rPr>
        <w:drawing>
          <wp:inline distT="0" distB="0" distL="114300" distR="114300" wp14:anchorId="15365F47" wp14:editId="61F1D4DF">
            <wp:extent cx="1775460" cy="1203960"/>
            <wp:effectExtent l="0" t="0" r="15240" b="15240"/>
            <wp:docPr id="81" name="Picture 81" descr="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model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DED9" w14:textId="77777777" w:rsidR="00CC053C" w:rsidRPr="009B6CB5" w:rsidRDefault="00161B62" w:rsidP="009B6CB5">
      <w:pPr>
        <w:pStyle w:val="oancuaDanhsach"/>
        <w:numPr>
          <w:ilvl w:val="0"/>
          <w:numId w:val="4"/>
        </w:numPr>
        <w:rPr>
          <w:lang w:val="fr-FR"/>
        </w:rPr>
      </w:pPr>
      <w:r w:rsidRPr="009B6CB5">
        <w:rPr>
          <w:b/>
          <w:bCs/>
          <w:u w:val="single"/>
          <w:lang w:val="fr-FR"/>
        </w:rPr>
        <w:lastRenderedPageBreak/>
        <w:t>Fragment</w:t>
      </w:r>
      <w:r w:rsidRPr="009B6CB5">
        <w:rPr>
          <w:lang w:val="fr-FR"/>
        </w:rPr>
        <w:t xml:space="preserve"> : </w:t>
      </w:r>
      <w:proofErr w:type="spellStart"/>
      <w:r w:rsidRPr="009B6CB5">
        <w:rPr>
          <w:lang w:val="fr-FR"/>
        </w:rPr>
        <w:t>chứa</w:t>
      </w:r>
      <w:proofErr w:type="spellEnd"/>
      <w:r w:rsidRPr="009B6CB5">
        <w:rPr>
          <w:lang w:val="fr-FR"/>
        </w:rPr>
        <w:t xml:space="preserve"> </w:t>
      </w:r>
      <w:proofErr w:type="spellStart"/>
      <w:r w:rsidRPr="009B6CB5">
        <w:rPr>
          <w:lang w:val="fr-FR"/>
        </w:rPr>
        <w:t>các</w:t>
      </w:r>
      <w:proofErr w:type="spellEnd"/>
      <w:r w:rsidRPr="009B6CB5">
        <w:rPr>
          <w:lang w:val="fr-FR"/>
        </w:rPr>
        <w:t xml:space="preserve"> file fragment </w:t>
      </w:r>
      <w:proofErr w:type="spellStart"/>
      <w:r w:rsidRPr="009B6CB5">
        <w:rPr>
          <w:lang w:val="fr-FR"/>
        </w:rPr>
        <w:t>hiển</w:t>
      </w:r>
      <w:proofErr w:type="spellEnd"/>
      <w:r w:rsidRPr="009B6CB5">
        <w:rPr>
          <w:lang w:val="fr-FR"/>
        </w:rPr>
        <w:t xml:space="preserve"> </w:t>
      </w:r>
      <w:proofErr w:type="spellStart"/>
      <w:r w:rsidRPr="009B6CB5">
        <w:rPr>
          <w:lang w:val="fr-FR"/>
        </w:rPr>
        <w:t>thị</w:t>
      </w:r>
      <w:proofErr w:type="spellEnd"/>
      <w:r w:rsidRPr="009B6CB5">
        <w:rPr>
          <w:lang w:val="fr-FR"/>
        </w:rPr>
        <w:t xml:space="preserve"> </w:t>
      </w:r>
      <w:proofErr w:type="spellStart"/>
      <w:r w:rsidRPr="009B6CB5">
        <w:rPr>
          <w:lang w:val="fr-FR"/>
        </w:rPr>
        <w:t>các</w:t>
      </w:r>
      <w:proofErr w:type="spellEnd"/>
      <w:r w:rsidRPr="009B6CB5">
        <w:rPr>
          <w:lang w:val="fr-FR"/>
        </w:rPr>
        <w:t xml:space="preserve"> </w:t>
      </w:r>
      <w:proofErr w:type="spellStart"/>
      <w:r w:rsidRPr="009B6CB5">
        <w:rPr>
          <w:lang w:val="fr-FR"/>
        </w:rPr>
        <w:t>activity</w:t>
      </w:r>
      <w:proofErr w:type="spellEnd"/>
      <w:r w:rsidRPr="009B6CB5">
        <w:rPr>
          <w:lang w:val="fr-FR"/>
        </w:rPr>
        <w:t xml:space="preserve"> con.</w:t>
      </w:r>
    </w:p>
    <w:p w14:paraId="1EBDF28A" w14:textId="77777777" w:rsidR="00CC053C" w:rsidRDefault="00161B62">
      <w:pPr>
        <w:pStyle w:val="Chng"/>
        <w:jc w:val="center"/>
        <w:rPr>
          <w:rStyle w:val="Tiumccp1Char"/>
          <w:b/>
          <w:sz w:val="24"/>
          <w:szCs w:val="24"/>
        </w:rPr>
      </w:pPr>
      <w:r>
        <w:rPr>
          <w:rStyle w:val="Tiumccp1Char"/>
          <w:noProof/>
          <w:sz w:val="24"/>
          <w:szCs w:val="24"/>
        </w:rPr>
        <w:drawing>
          <wp:inline distT="0" distB="0" distL="114300" distR="114300" wp14:anchorId="1580640D" wp14:editId="798B15EB">
            <wp:extent cx="2636520" cy="3628390"/>
            <wp:effectExtent l="0" t="0" r="11430" b="10160"/>
            <wp:docPr id="80" name="Picture 80" descr="frag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fragment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6B73" w14:textId="77777777" w:rsidR="00CC053C" w:rsidRDefault="00CC053C">
      <w:pPr>
        <w:pStyle w:val="Chng"/>
        <w:jc w:val="center"/>
        <w:rPr>
          <w:rStyle w:val="Tiumccp1Char"/>
          <w:b/>
          <w:sz w:val="24"/>
          <w:szCs w:val="24"/>
        </w:rPr>
      </w:pPr>
    </w:p>
    <w:p w14:paraId="5C3D1A61" w14:textId="77777777" w:rsidR="00CC053C" w:rsidRDefault="00161B62" w:rsidP="009B6CB5">
      <w:pPr>
        <w:pStyle w:val="oancuaDanhsach"/>
        <w:numPr>
          <w:ilvl w:val="0"/>
          <w:numId w:val="4"/>
        </w:numPr>
      </w:pPr>
      <w:r w:rsidRPr="009B6CB5">
        <w:rPr>
          <w:b/>
          <w:bCs/>
          <w:u w:val="single"/>
        </w:rPr>
        <w:t>Tdtu.com.finalprojectby518H</w:t>
      </w:r>
      <w:proofErr w:type="gramStart"/>
      <w:r w:rsidRPr="009B6CB5">
        <w:rPr>
          <w:b/>
          <w:bCs/>
          <w:u w:val="single"/>
        </w:rPr>
        <w:t>0090</w:t>
      </w:r>
      <w:r>
        <w:t> :</w:t>
      </w:r>
      <w:proofErr w:type="gram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activity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interface.</w:t>
      </w:r>
    </w:p>
    <w:p w14:paraId="2F29E1F7" w14:textId="77777777" w:rsidR="00CC053C" w:rsidRDefault="00CC053C">
      <w:pPr>
        <w:rPr>
          <w:sz w:val="22"/>
          <w:szCs w:val="22"/>
        </w:rPr>
      </w:pPr>
    </w:p>
    <w:p w14:paraId="74CE9BB1" w14:textId="77777777" w:rsidR="00CC053C" w:rsidRDefault="00161B62">
      <w:pPr>
        <w:pStyle w:val="Chng"/>
        <w:jc w:val="center"/>
        <w:rPr>
          <w:rStyle w:val="Tiumccp1Char"/>
          <w:b/>
        </w:rPr>
      </w:pPr>
      <w:r>
        <w:rPr>
          <w:rStyle w:val="Tiumccp1Char"/>
          <w:noProof/>
        </w:rPr>
        <w:drawing>
          <wp:inline distT="0" distB="0" distL="114300" distR="114300" wp14:anchorId="67D4D859" wp14:editId="6B7CB176">
            <wp:extent cx="3091815" cy="2670175"/>
            <wp:effectExtent l="0" t="0" r="13335" b="15875"/>
            <wp:docPr id="82" name="Picture 82" descr="folder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foldermain"/>
                    <pic:cNvPicPr>
                      <a:picLocks noChangeAspect="1"/>
                    </pic:cNvPicPr>
                  </pic:nvPicPr>
                  <pic:blipFill>
                    <a:blip r:embed="rId87"/>
                    <a:srcRect r="40769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C2C6" w14:textId="77777777" w:rsidR="00CC053C" w:rsidRDefault="00CC053C">
      <w:pPr>
        <w:pStyle w:val="Chng"/>
        <w:jc w:val="center"/>
        <w:rPr>
          <w:rStyle w:val="Tiumccp1Char"/>
          <w:b/>
        </w:rPr>
      </w:pPr>
    </w:p>
    <w:p w14:paraId="3737E7F1" w14:textId="77777777" w:rsidR="00CC053C" w:rsidRDefault="00161B62">
      <w:pPr>
        <w:pStyle w:val="Tiumccp1"/>
      </w:pPr>
      <w:r>
        <w:lastRenderedPageBreak/>
        <w:t xml:space="preserve">5.2.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ADE0A08" w14:textId="527E3F23" w:rsidR="003E446D" w:rsidRDefault="00017986" w:rsidP="003E446D">
      <w:pPr>
        <w:pStyle w:val="oancuaDanhsach"/>
        <w:numPr>
          <w:ilvl w:val="0"/>
          <w:numId w:val="5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proofErr w:type="spellStart"/>
      <w:r w:rsidR="00161B62" w:rsidRPr="003E446D">
        <w:rPr>
          <w:b/>
          <w:bCs/>
          <w:sz w:val="40"/>
          <w:szCs w:val="40"/>
        </w:rPr>
        <w:t>CircleImageView</w:t>
      </w:r>
      <w:proofErr w:type="spellEnd"/>
      <w:r w:rsidR="00161B62" w:rsidRPr="003E446D">
        <w:rPr>
          <w:b/>
          <w:bCs/>
          <w:sz w:val="40"/>
          <w:szCs w:val="40"/>
        </w:rPr>
        <w:t xml:space="preserve"> </w:t>
      </w:r>
      <w:r w:rsidR="00F65BDC" w:rsidRPr="003E446D">
        <w:rPr>
          <w:b/>
          <w:bCs/>
          <w:sz w:val="40"/>
          <w:szCs w:val="40"/>
        </w:rPr>
        <w:t xml:space="preserve">version </w:t>
      </w:r>
      <w:r w:rsidR="00161B62" w:rsidRPr="003E446D">
        <w:rPr>
          <w:b/>
          <w:bCs/>
          <w:sz w:val="40"/>
          <w:szCs w:val="40"/>
        </w:rPr>
        <w:t>3.1.0</w:t>
      </w:r>
    </w:p>
    <w:p w14:paraId="5048F7E2" w14:textId="77777777" w:rsidR="00915D98" w:rsidRPr="003E446D" w:rsidRDefault="00915D98" w:rsidP="00915D98">
      <w:pPr>
        <w:pStyle w:val="oancuaDanhsach"/>
        <w:ind w:left="360"/>
        <w:rPr>
          <w:b/>
          <w:bCs/>
          <w:sz w:val="40"/>
          <w:szCs w:val="40"/>
        </w:rPr>
      </w:pPr>
    </w:p>
    <w:p w14:paraId="3A244652" w14:textId="1A5A6E99" w:rsidR="00CC053C" w:rsidRDefault="00161B62" w:rsidP="009B6CB5">
      <w:r>
        <w:rPr>
          <w:noProof/>
        </w:rPr>
        <w:drawing>
          <wp:inline distT="0" distB="0" distL="114300" distR="114300" wp14:anchorId="29B0E19F" wp14:editId="01CC5E04">
            <wp:extent cx="5907405" cy="2914015"/>
            <wp:effectExtent l="0" t="0" r="17145" b="635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A0BA" w14:textId="77777777" w:rsidR="00915D98" w:rsidRDefault="00915D98" w:rsidP="009B6CB5"/>
    <w:p w14:paraId="1CAA820C" w14:textId="77777777" w:rsidR="00CC053C" w:rsidRDefault="00CC053C" w:rsidP="009B6CB5"/>
    <w:p w14:paraId="7A41D1C5" w14:textId="77777777" w:rsidR="009B6CB5" w:rsidRPr="002E6B89" w:rsidRDefault="009B6CB5">
      <w:pPr>
        <w:rPr>
          <w:b/>
          <w:bCs/>
        </w:rPr>
      </w:pPr>
      <w:proofErr w:type="spellStart"/>
      <w:r w:rsidRPr="002E6B89">
        <w:rPr>
          <w:b/>
          <w:bCs/>
        </w:rPr>
        <w:t>Màn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hình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sử</w:t>
      </w:r>
      <w:proofErr w:type="spellEnd"/>
      <w:r w:rsidRPr="002E6B89">
        <w:rPr>
          <w:b/>
          <w:bCs/>
        </w:rPr>
        <w:t xml:space="preserve"> </w:t>
      </w:r>
      <w:proofErr w:type="spellStart"/>
      <w:proofErr w:type="gramStart"/>
      <w:r w:rsidRPr="002E6B89">
        <w:rPr>
          <w:b/>
          <w:bCs/>
        </w:rPr>
        <w:t>dụng</w:t>
      </w:r>
      <w:proofErr w:type="spellEnd"/>
      <w:r w:rsidRPr="002E6B89">
        <w:rPr>
          <w:b/>
          <w:bCs/>
        </w:rPr>
        <w:t xml:space="preserve"> :</w:t>
      </w:r>
      <w:proofErr w:type="gramEnd"/>
    </w:p>
    <w:p w14:paraId="544BBA0F" w14:textId="5B417C13" w:rsidR="00CC053C" w:rsidRDefault="00161B62">
      <w:proofErr w:type="gramStart"/>
      <w:r>
        <w:t>Login ,</w:t>
      </w:r>
      <w:proofErr w:type="gramEnd"/>
      <w:r>
        <w:t xml:space="preserve"> </w:t>
      </w:r>
      <w:proofErr w:type="spellStart"/>
      <w:r>
        <w:t>forgetpassword</w:t>
      </w:r>
      <w:proofErr w:type="spellEnd"/>
      <w:r>
        <w:t xml:space="preserve"> ,Navigation drawer , </w:t>
      </w:r>
      <w:proofErr w:type="spellStart"/>
      <w:r>
        <w:t>MyProfile</w:t>
      </w:r>
      <w:proofErr w:type="spellEnd"/>
      <w:r>
        <w:t xml:space="preserve"> </w:t>
      </w:r>
    </w:p>
    <w:p w14:paraId="782DB806" w14:textId="77777777" w:rsidR="00CC053C" w:rsidRDefault="00CC053C">
      <w:pPr>
        <w:rPr>
          <w:sz w:val="22"/>
          <w:szCs w:val="22"/>
        </w:rPr>
      </w:pPr>
    </w:p>
    <w:p w14:paraId="0CF9B193" w14:textId="2A2B6512" w:rsidR="00CC053C" w:rsidRPr="009378C1" w:rsidRDefault="00017986" w:rsidP="003E446D">
      <w:pPr>
        <w:pStyle w:val="HTMLinhdangtrc"/>
        <w:numPr>
          <w:ilvl w:val="0"/>
          <w:numId w:val="5"/>
        </w:numPr>
        <w:shd w:val="clear" w:color="auto" w:fill="FFFFFF"/>
        <w:rPr>
          <w:rFonts w:ascii="Times New Roman" w:cs="Times New Roman"/>
          <w:b/>
          <w:bCs/>
          <w:color w:val="008000"/>
          <w:sz w:val="40"/>
          <w:szCs w:val="40"/>
        </w:rPr>
      </w:pPr>
      <w:r>
        <w:rPr>
          <w:rFonts w:ascii="Times New Roman" w:cs="Times New Roman"/>
          <w:b/>
          <w:bCs/>
          <w:sz w:val="40"/>
          <w:szCs w:val="40"/>
        </w:rPr>
        <w:t xml:space="preserve"> </w:t>
      </w:r>
      <w:r w:rsidR="00161B62" w:rsidRPr="009378C1">
        <w:rPr>
          <w:rFonts w:ascii="Times New Roman" w:cs="Times New Roman"/>
          <w:b/>
          <w:bCs/>
          <w:sz w:val="40"/>
          <w:szCs w:val="40"/>
        </w:rPr>
        <w:t>Firebase</w:t>
      </w:r>
      <w:r w:rsidR="00F65BDC" w:rsidRPr="009378C1">
        <w:rPr>
          <w:rFonts w:ascii="Times New Roman" w:cs="Times New Roman"/>
          <w:b/>
          <w:bCs/>
          <w:sz w:val="40"/>
          <w:szCs w:val="40"/>
        </w:rPr>
        <w:t xml:space="preserve"> </w:t>
      </w:r>
      <w:r w:rsidR="00FF3D30" w:rsidRPr="009378C1">
        <w:rPr>
          <w:rFonts w:ascii="Times New Roman" w:cs="Times New Roman"/>
          <w:b/>
          <w:bCs/>
          <w:sz w:val="40"/>
          <w:szCs w:val="40"/>
        </w:rPr>
        <w:t xml:space="preserve">version </w:t>
      </w:r>
      <w:r w:rsidR="00F65BDC" w:rsidRPr="009378C1">
        <w:rPr>
          <w:rFonts w:ascii="Times New Roman" w:cs="Times New Roman"/>
          <w:b/>
          <w:bCs/>
          <w:sz w:val="40"/>
          <w:szCs w:val="40"/>
        </w:rPr>
        <w:t>28.4.2</w:t>
      </w:r>
    </w:p>
    <w:p w14:paraId="0CE77538" w14:textId="26888FFB" w:rsidR="009B6CB5" w:rsidRDefault="009B6CB5">
      <w:pPr>
        <w:pStyle w:val="HTMLinhdangtrc"/>
        <w:shd w:val="clear" w:color="auto" w:fill="FFFFFF"/>
        <w:rPr>
          <w:b/>
          <w:color w:val="008000"/>
        </w:rPr>
      </w:pPr>
    </w:p>
    <w:p w14:paraId="60085138" w14:textId="16254FC7" w:rsidR="009B6CB5" w:rsidRPr="002E6B89" w:rsidRDefault="009B6CB5" w:rsidP="009B6CB5">
      <w:pPr>
        <w:rPr>
          <w:b/>
          <w:bCs/>
        </w:rPr>
      </w:pPr>
      <w:proofErr w:type="spellStart"/>
      <w:r w:rsidRPr="002E6B89">
        <w:rPr>
          <w:b/>
          <w:bCs/>
        </w:rPr>
        <w:t>Màn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hình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sử</w:t>
      </w:r>
      <w:proofErr w:type="spellEnd"/>
      <w:r w:rsidRPr="002E6B89">
        <w:rPr>
          <w:b/>
          <w:bCs/>
        </w:rPr>
        <w:t xml:space="preserve"> </w:t>
      </w:r>
      <w:proofErr w:type="spellStart"/>
      <w:proofErr w:type="gramStart"/>
      <w:r w:rsidRPr="002E6B89">
        <w:rPr>
          <w:b/>
          <w:bCs/>
        </w:rPr>
        <w:t>dụng</w:t>
      </w:r>
      <w:proofErr w:type="spellEnd"/>
      <w:r w:rsidRPr="002E6B89">
        <w:rPr>
          <w:b/>
          <w:bCs/>
        </w:rPr>
        <w:t xml:space="preserve"> :</w:t>
      </w:r>
      <w:proofErr w:type="gramEnd"/>
    </w:p>
    <w:p w14:paraId="621DFD63" w14:textId="77777777" w:rsidR="00CC053C" w:rsidRDefault="00CC053C">
      <w:pPr>
        <w:pStyle w:val="HTMLinhdangtrc"/>
        <w:shd w:val="clear" w:color="auto" w:fill="FFFFFF"/>
        <w:rPr>
          <w:b/>
          <w:color w:val="008000"/>
        </w:rPr>
      </w:pPr>
    </w:p>
    <w:p w14:paraId="338EA684" w14:textId="1A0E9FC9" w:rsidR="00CC053C" w:rsidRDefault="00161B62">
      <w:pPr>
        <w:pStyle w:val="HTMLinhdangtrc"/>
        <w:shd w:val="clear" w:color="auto" w:fill="FFFFFF"/>
        <w:rPr>
          <w:color w:val="000000"/>
        </w:rPr>
      </w:pPr>
      <w:proofErr w:type="gramStart"/>
      <w:r>
        <w:rPr>
          <w:color w:val="000000"/>
        </w:rPr>
        <w:t>Login ,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foregetpassword</w:t>
      </w:r>
      <w:proofErr w:type="spellEnd"/>
      <w:r>
        <w:rPr>
          <w:color w:val="000000"/>
        </w:rPr>
        <w:t>, cart , bill , setting , home , navigation drawer ,contract ,</w:t>
      </w:r>
      <w:proofErr w:type="spellStart"/>
      <w:r>
        <w:rPr>
          <w:color w:val="000000"/>
        </w:rPr>
        <w:t>myprofile</w:t>
      </w:r>
      <w:proofErr w:type="spellEnd"/>
      <w:r>
        <w:rPr>
          <w:color w:val="000000"/>
        </w:rPr>
        <w:t xml:space="preserve"> , </w:t>
      </w:r>
      <w:proofErr w:type="spellStart"/>
      <w:r>
        <w:rPr>
          <w:color w:val="000000"/>
        </w:rPr>
        <w:t>changepassword</w:t>
      </w:r>
      <w:proofErr w:type="spellEnd"/>
      <w:r w:rsidR="00C44812">
        <w:rPr>
          <w:color w:val="000000"/>
        </w:rPr>
        <w:t>.</w:t>
      </w:r>
    </w:p>
    <w:p w14:paraId="0296F0D8" w14:textId="77777777" w:rsidR="00CC053C" w:rsidRDefault="00CC053C">
      <w:pPr>
        <w:pStyle w:val="HTMLinhdangtrc"/>
        <w:rPr>
          <w:sz w:val="21"/>
          <w:szCs w:val="21"/>
        </w:rPr>
      </w:pPr>
    </w:p>
    <w:p w14:paraId="73A24E9B" w14:textId="77777777" w:rsidR="00CC053C" w:rsidRDefault="00CC053C">
      <w:pPr>
        <w:pStyle w:val="HTMLinhdangtrc"/>
        <w:rPr>
          <w:sz w:val="21"/>
          <w:szCs w:val="21"/>
        </w:rPr>
      </w:pPr>
    </w:p>
    <w:p w14:paraId="34AE7CBC" w14:textId="5DD120C1" w:rsidR="00CC053C" w:rsidRPr="009378C1" w:rsidRDefault="00017986" w:rsidP="003E446D">
      <w:pPr>
        <w:pStyle w:val="HTMLinhdangtrc"/>
        <w:numPr>
          <w:ilvl w:val="0"/>
          <w:numId w:val="5"/>
        </w:numPr>
        <w:rPr>
          <w:rFonts w:ascii="Times New Roman" w:cs="Times New Roman"/>
          <w:b/>
          <w:bCs/>
          <w:sz w:val="40"/>
          <w:szCs w:val="40"/>
        </w:rPr>
      </w:pPr>
      <w:r>
        <w:rPr>
          <w:rFonts w:ascii="Times New Roman" w:cs="Times New Roman"/>
          <w:b/>
          <w:bCs/>
          <w:sz w:val="40"/>
          <w:szCs w:val="40"/>
        </w:rPr>
        <w:t xml:space="preserve"> </w:t>
      </w:r>
      <w:r w:rsidR="00161B62" w:rsidRPr="009378C1">
        <w:rPr>
          <w:rFonts w:ascii="Times New Roman" w:cs="Times New Roman"/>
          <w:b/>
          <w:bCs/>
          <w:sz w:val="40"/>
          <w:szCs w:val="40"/>
        </w:rPr>
        <w:t xml:space="preserve">Glide </w:t>
      </w:r>
      <w:r w:rsidR="00F65BDC" w:rsidRPr="009378C1">
        <w:rPr>
          <w:rFonts w:ascii="Times New Roman" w:cs="Times New Roman"/>
          <w:b/>
          <w:bCs/>
          <w:sz w:val="40"/>
          <w:szCs w:val="40"/>
        </w:rPr>
        <w:t xml:space="preserve">version </w:t>
      </w:r>
      <w:r w:rsidR="00161B62" w:rsidRPr="009378C1">
        <w:rPr>
          <w:rFonts w:ascii="Times New Roman" w:cs="Times New Roman"/>
          <w:b/>
          <w:bCs/>
          <w:sz w:val="40"/>
          <w:szCs w:val="40"/>
        </w:rPr>
        <w:t>4.12.0</w:t>
      </w:r>
    </w:p>
    <w:p w14:paraId="24F3FC69" w14:textId="77777777" w:rsidR="00CC053C" w:rsidRDefault="00CC053C">
      <w:pPr>
        <w:pStyle w:val="HTMLinhdangtrc"/>
        <w:rPr>
          <w:sz w:val="21"/>
          <w:szCs w:val="21"/>
        </w:rPr>
      </w:pPr>
    </w:p>
    <w:p w14:paraId="3F26FFE4" w14:textId="77777777" w:rsidR="00CC053C" w:rsidRDefault="00161B62">
      <w:pPr>
        <w:pStyle w:val="HTMLinhdangtrc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183F7D59" wp14:editId="56B87428">
            <wp:extent cx="5909310" cy="1115060"/>
            <wp:effectExtent l="0" t="0" r="15240" b="8890"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AD10" w14:textId="77777777" w:rsidR="00CC053C" w:rsidRDefault="00CC053C">
      <w:pPr>
        <w:rPr>
          <w:sz w:val="22"/>
          <w:szCs w:val="22"/>
        </w:rPr>
      </w:pPr>
    </w:p>
    <w:p w14:paraId="6CDE0286" w14:textId="77777777" w:rsidR="009B6CB5" w:rsidRPr="002E6B89" w:rsidRDefault="009B6CB5" w:rsidP="009B6CB5">
      <w:pPr>
        <w:rPr>
          <w:b/>
          <w:bCs/>
        </w:rPr>
      </w:pPr>
      <w:proofErr w:type="spellStart"/>
      <w:r w:rsidRPr="002E6B89">
        <w:rPr>
          <w:b/>
          <w:bCs/>
        </w:rPr>
        <w:t>Màn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hình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sử</w:t>
      </w:r>
      <w:proofErr w:type="spellEnd"/>
      <w:r w:rsidRPr="002E6B89">
        <w:rPr>
          <w:b/>
          <w:bCs/>
        </w:rPr>
        <w:t xml:space="preserve"> </w:t>
      </w:r>
      <w:proofErr w:type="spellStart"/>
      <w:proofErr w:type="gramStart"/>
      <w:r w:rsidRPr="002E6B89">
        <w:rPr>
          <w:b/>
          <w:bCs/>
        </w:rPr>
        <w:t>dụng</w:t>
      </w:r>
      <w:proofErr w:type="spellEnd"/>
      <w:r w:rsidRPr="002E6B89">
        <w:rPr>
          <w:b/>
          <w:bCs/>
        </w:rPr>
        <w:t xml:space="preserve"> :</w:t>
      </w:r>
      <w:proofErr w:type="gramEnd"/>
    </w:p>
    <w:p w14:paraId="2BA4D076" w14:textId="77777777" w:rsidR="009B6CB5" w:rsidRDefault="009B6CB5"/>
    <w:p w14:paraId="1783137C" w14:textId="3E149E90" w:rsidR="00CC053C" w:rsidRDefault="00161B62">
      <w:r>
        <w:t xml:space="preserve">Navigation </w:t>
      </w:r>
      <w:proofErr w:type="gramStart"/>
      <w:r>
        <w:t>drawer ,</w:t>
      </w:r>
      <w:proofErr w:type="gramEnd"/>
      <w:r>
        <w:t xml:space="preserve"> Menu , </w:t>
      </w:r>
      <w:proofErr w:type="spellStart"/>
      <w:r>
        <w:t>Myprofile</w:t>
      </w:r>
      <w:proofErr w:type="spellEnd"/>
      <w:r w:rsidR="00C44812">
        <w:t>.</w:t>
      </w:r>
    </w:p>
    <w:p w14:paraId="1A8F3944" w14:textId="77777777" w:rsidR="00CC053C" w:rsidRDefault="00CC053C">
      <w:pPr>
        <w:rPr>
          <w:sz w:val="22"/>
          <w:szCs w:val="22"/>
        </w:rPr>
      </w:pPr>
    </w:p>
    <w:p w14:paraId="0394A88B" w14:textId="3AE27550" w:rsidR="00CC053C" w:rsidRPr="003E446D" w:rsidRDefault="00017986" w:rsidP="003E446D">
      <w:pPr>
        <w:pStyle w:val="oancuaDanhsach"/>
        <w:numPr>
          <w:ilvl w:val="0"/>
          <w:numId w:val="5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proofErr w:type="spellStart"/>
      <w:r w:rsidR="00161B62" w:rsidRPr="003E446D">
        <w:rPr>
          <w:b/>
          <w:bCs/>
          <w:sz w:val="40"/>
          <w:szCs w:val="40"/>
        </w:rPr>
        <w:t>NotificationBadge</w:t>
      </w:r>
      <w:proofErr w:type="spellEnd"/>
      <w:r w:rsidR="00F65BDC" w:rsidRPr="003E446D">
        <w:rPr>
          <w:b/>
          <w:bCs/>
          <w:sz w:val="40"/>
          <w:szCs w:val="40"/>
        </w:rPr>
        <w:t xml:space="preserve"> version</w:t>
      </w:r>
      <w:r w:rsidR="00161B62" w:rsidRPr="003E446D">
        <w:rPr>
          <w:b/>
          <w:bCs/>
          <w:sz w:val="40"/>
          <w:szCs w:val="40"/>
        </w:rPr>
        <w:t xml:space="preserve"> 1.0.4</w:t>
      </w:r>
    </w:p>
    <w:p w14:paraId="791290DE" w14:textId="77777777" w:rsidR="00CC053C" w:rsidRDefault="00161B62" w:rsidP="00F65BDC">
      <w:pPr>
        <w:rPr>
          <w:rFonts w:ascii="Segoe UI" w:cs="Segoe UI"/>
          <w:color w:val="24292F"/>
        </w:rPr>
      </w:pPr>
      <w:r>
        <w:rPr>
          <w:noProof/>
        </w:rPr>
        <w:drawing>
          <wp:inline distT="0" distB="0" distL="114300" distR="114300" wp14:anchorId="7D4D158B" wp14:editId="11406EBC">
            <wp:extent cx="5907405" cy="2940685"/>
            <wp:effectExtent l="0" t="0" r="17145" b="12065"/>
            <wp:docPr id="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CFB5" w14:textId="77777777" w:rsidR="009B6CB5" w:rsidRPr="002E6B89" w:rsidRDefault="009B6CB5" w:rsidP="009B6CB5">
      <w:pPr>
        <w:rPr>
          <w:b/>
          <w:bCs/>
        </w:rPr>
      </w:pPr>
      <w:proofErr w:type="spellStart"/>
      <w:r w:rsidRPr="002E6B89">
        <w:rPr>
          <w:b/>
          <w:bCs/>
        </w:rPr>
        <w:t>Màn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hình</w:t>
      </w:r>
      <w:proofErr w:type="spellEnd"/>
      <w:r w:rsidRPr="002E6B89">
        <w:rPr>
          <w:b/>
          <w:bCs/>
        </w:rPr>
        <w:t xml:space="preserve"> </w:t>
      </w:r>
      <w:proofErr w:type="spellStart"/>
      <w:r w:rsidRPr="002E6B89">
        <w:rPr>
          <w:b/>
          <w:bCs/>
        </w:rPr>
        <w:t>sử</w:t>
      </w:r>
      <w:proofErr w:type="spellEnd"/>
      <w:r w:rsidRPr="002E6B89">
        <w:rPr>
          <w:b/>
          <w:bCs/>
        </w:rPr>
        <w:t xml:space="preserve"> </w:t>
      </w:r>
      <w:proofErr w:type="spellStart"/>
      <w:proofErr w:type="gramStart"/>
      <w:r w:rsidRPr="002E6B89">
        <w:rPr>
          <w:b/>
          <w:bCs/>
        </w:rPr>
        <w:t>dụng</w:t>
      </w:r>
      <w:proofErr w:type="spellEnd"/>
      <w:r w:rsidRPr="002E6B89">
        <w:rPr>
          <w:b/>
          <w:bCs/>
        </w:rPr>
        <w:t xml:space="preserve"> :</w:t>
      </w:r>
      <w:proofErr w:type="gramEnd"/>
    </w:p>
    <w:p w14:paraId="584C9393" w14:textId="77777777" w:rsidR="00CC053C" w:rsidRDefault="00CC053C">
      <w:pPr>
        <w:rPr>
          <w:sz w:val="22"/>
          <w:szCs w:val="22"/>
        </w:rPr>
      </w:pPr>
    </w:p>
    <w:p w14:paraId="0CC66338" w14:textId="3813CB29" w:rsidR="00CC053C" w:rsidRDefault="00161B62">
      <w:proofErr w:type="gramStart"/>
      <w:r>
        <w:t>Home ,</w:t>
      </w:r>
      <w:proofErr w:type="gramEnd"/>
      <w:r>
        <w:t xml:space="preserve"> Cart</w:t>
      </w:r>
      <w:r w:rsidR="00C44812">
        <w:t>.</w:t>
      </w:r>
    </w:p>
    <w:p w14:paraId="31D915A4" w14:textId="77777777" w:rsidR="00CC053C" w:rsidRDefault="00CC053C"/>
    <w:p w14:paraId="701FF431" w14:textId="77777777" w:rsidR="00CC053C" w:rsidRDefault="00CC053C"/>
    <w:p w14:paraId="14E7DDCF" w14:textId="77777777" w:rsidR="00CC053C" w:rsidRDefault="00161B62">
      <w:pPr>
        <w:pStyle w:val="Chng"/>
      </w:pPr>
      <w:r>
        <w:t xml:space="preserve">CHƯƠNG 6: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>.</w:t>
      </w:r>
    </w:p>
    <w:p w14:paraId="1E351828" w14:textId="77777777" w:rsidR="00CC053C" w:rsidRDefault="00161B62">
      <w:pPr>
        <w:pStyle w:val="Tiumccp1"/>
        <w:jc w:val="both"/>
      </w:pPr>
      <w:proofErr w:type="spellStart"/>
      <w:r>
        <w:t>Phần</w:t>
      </w:r>
      <w:proofErr w:type="spellEnd"/>
      <w:r>
        <w:t xml:space="preserve"> %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kỳ</w:t>
      </w:r>
      <w:proofErr w:type="spellEnd"/>
      <w:r>
        <w:t>.</w:t>
      </w:r>
    </w:p>
    <w:p w14:paraId="75EC74B8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0B46ADE9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318A68E3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25E68A82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185C5FFE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2ADB40AE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384D2FE6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0433587C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40D63CED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p w14:paraId="75EC2C8E" w14:textId="77777777" w:rsidR="00CC053C" w:rsidRDefault="00CC053C">
      <w:pPr>
        <w:pStyle w:val="Tiumccp1"/>
        <w:jc w:val="center"/>
        <w:rPr>
          <w:b w:val="0"/>
          <w:bCs/>
          <w:sz w:val="24"/>
          <w:szCs w:val="24"/>
        </w:rPr>
      </w:pPr>
    </w:p>
    <w:tbl>
      <w:tblPr>
        <w:tblStyle w:val="LiBang"/>
        <w:tblW w:w="8118" w:type="dxa"/>
        <w:jc w:val="center"/>
        <w:tblLook w:val="04A0" w:firstRow="1" w:lastRow="0" w:firstColumn="1" w:lastColumn="0" w:noHBand="0" w:noVBand="1"/>
      </w:tblPr>
      <w:tblGrid>
        <w:gridCol w:w="2706"/>
        <w:gridCol w:w="2706"/>
        <w:gridCol w:w="2706"/>
      </w:tblGrid>
      <w:tr w:rsidR="00CC053C" w14:paraId="774602E7" w14:textId="77777777">
        <w:trPr>
          <w:trHeight w:val="859"/>
          <w:jc w:val="center"/>
        </w:trPr>
        <w:tc>
          <w:tcPr>
            <w:tcW w:w="2706" w:type="dxa"/>
          </w:tcPr>
          <w:p w14:paraId="00764956" w14:textId="77777777" w:rsidR="00CC053C" w:rsidRDefault="00161B62">
            <w:pPr>
              <w:pStyle w:val="Tiumccp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Thành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706" w:type="dxa"/>
          </w:tcPr>
          <w:p w14:paraId="54E8248F" w14:textId="77777777" w:rsidR="00CC053C" w:rsidRDefault="00161B62">
            <w:pPr>
              <w:pStyle w:val="Tiumccp1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706" w:type="dxa"/>
          </w:tcPr>
          <w:p w14:paraId="68CF6441" w14:textId="77777777" w:rsidR="00CC053C" w:rsidRDefault="00161B62">
            <w:pPr>
              <w:pStyle w:val="Tiumccp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Tiến </w:t>
            </w:r>
            <w:proofErr w:type="spellStart"/>
            <w:r>
              <w:rPr>
                <w:sz w:val="24"/>
                <w:szCs w:val="24"/>
              </w:rPr>
              <w:t>đọ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hoàn</w:t>
            </w:r>
            <w:proofErr w:type="spellEnd"/>
            <w:r>
              <w:rPr>
                <w:sz w:val="24"/>
                <w:szCs w:val="24"/>
              </w:rPr>
              <w:t xml:space="preserve"> Thành Công </w:t>
            </w:r>
            <w:proofErr w:type="spellStart"/>
            <w:r>
              <w:rPr>
                <w:sz w:val="24"/>
                <w:szCs w:val="24"/>
              </w:rPr>
              <w:t>việc</w:t>
            </w:r>
            <w:proofErr w:type="spellEnd"/>
          </w:p>
        </w:tc>
      </w:tr>
      <w:tr w:rsidR="00CC053C" w14:paraId="272C3D51" w14:textId="77777777">
        <w:trPr>
          <w:trHeight w:val="2621"/>
          <w:jc w:val="center"/>
        </w:trPr>
        <w:tc>
          <w:tcPr>
            <w:tcW w:w="2706" w:type="dxa"/>
          </w:tcPr>
          <w:p w14:paraId="53EA4A55" w14:textId="77777777" w:rsidR="00CC053C" w:rsidRDefault="00161B62">
            <w:pPr>
              <w:pStyle w:val="Tiumccp1"/>
              <w:jc w:val="center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 xml:space="preserve">Huỳnh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Trần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Trung Hiếu</w:t>
            </w:r>
          </w:p>
        </w:tc>
        <w:tc>
          <w:tcPr>
            <w:tcW w:w="2706" w:type="dxa"/>
          </w:tcPr>
          <w:p w14:paraId="5E3286CE" w14:textId="77777777" w:rsidR="00CC053C" w:rsidRDefault="00161B62">
            <w:pPr>
              <w:pStyle w:val="Tiumccp1"/>
              <w:jc w:val="center"/>
              <w:rPr>
                <w:b w:val="0"/>
                <w:bCs/>
                <w:sz w:val="24"/>
                <w:szCs w:val="24"/>
              </w:rPr>
            </w:pPr>
            <w:proofErr w:type="spellStart"/>
            <w:r>
              <w:rPr>
                <w:b w:val="0"/>
                <w:bCs/>
                <w:sz w:val="24"/>
                <w:szCs w:val="24"/>
              </w:rPr>
              <w:t>Nhóm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trưởng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chỉ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đạo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sắp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xếp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công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việc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làm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các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màn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hình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của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ứng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 w:val="0"/>
                <w:bCs/>
                <w:sz w:val="24"/>
                <w:szCs w:val="24"/>
              </w:rPr>
              <w:t>dụng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,</w:t>
            </w:r>
            <w:proofErr w:type="gram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xử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lý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database , logic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ứng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dụng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và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quay clip demo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sản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phẩm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>.</w:t>
            </w:r>
          </w:p>
          <w:p w14:paraId="536A6434" w14:textId="77777777" w:rsidR="00CC053C" w:rsidRDefault="00CC053C">
            <w:pPr>
              <w:pStyle w:val="Tiumccp1"/>
              <w:jc w:val="center"/>
              <w:rPr>
                <w:b w:val="0"/>
                <w:bCs/>
                <w:sz w:val="24"/>
                <w:szCs w:val="24"/>
              </w:rPr>
            </w:pPr>
          </w:p>
        </w:tc>
        <w:tc>
          <w:tcPr>
            <w:tcW w:w="2706" w:type="dxa"/>
          </w:tcPr>
          <w:p w14:paraId="3392F0CA" w14:textId="77777777" w:rsidR="00CC053C" w:rsidRDefault="00161B62">
            <w:pPr>
              <w:pStyle w:val="Tiumccp1"/>
              <w:jc w:val="center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50%</w:t>
            </w:r>
          </w:p>
        </w:tc>
      </w:tr>
      <w:tr w:rsidR="00CC053C" w14:paraId="1AD7DA0C" w14:textId="77777777">
        <w:trPr>
          <w:trHeight w:val="2257"/>
          <w:jc w:val="center"/>
        </w:trPr>
        <w:tc>
          <w:tcPr>
            <w:tcW w:w="2706" w:type="dxa"/>
          </w:tcPr>
          <w:p w14:paraId="67390E49" w14:textId="77777777" w:rsidR="00CC053C" w:rsidRDefault="00161B62">
            <w:pPr>
              <w:pStyle w:val="Tiumccp1"/>
              <w:jc w:val="center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 xml:space="preserve">Đặng Vi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Nhiên</w:t>
            </w:r>
            <w:proofErr w:type="spellEnd"/>
          </w:p>
        </w:tc>
        <w:tc>
          <w:tcPr>
            <w:tcW w:w="2706" w:type="dxa"/>
          </w:tcPr>
          <w:p w14:paraId="12E5F9C3" w14:textId="77777777" w:rsidR="00CC053C" w:rsidRDefault="00161B62">
            <w:pPr>
              <w:pStyle w:val="Tiumccp1"/>
              <w:jc w:val="center"/>
              <w:rPr>
                <w:b w:val="0"/>
                <w:bCs/>
                <w:sz w:val="24"/>
                <w:szCs w:val="24"/>
              </w:rPr>
            </w:pPr>
            <w:proofErr w:type="spellStart"/>
            <w:r>
              <w:rPr>
                <w:b w:val="0"/>
                <w:bCs/>
                <w:sz w:val="24"/>
                <w:szCs w:val="24"/>
              </w:rPr>
              <w:t>Làm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việc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với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nhóm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b w:val="0"/>
                <w:bCs/>
                <w:sz w:val="24"/>
                <w:szCs w:val="24"/>
              </w:rPr>
              <w:t>trưởng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,</w:t>
            </w:r>
            <w:proofErr w:type="gram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hỏi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đáp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ý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kiến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để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viết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báo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cáo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,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góp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ý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chỉnh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sửa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nội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dung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khi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quay clip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cũng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như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edit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cắt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ghép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clip ,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làm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đánh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 w:val="0"/>
                <w:bCs/>
                <w:sz w:val="24"/>
                <w:szCs w:val="24"/>
              </w:rPr>
              <w:t>giá</w:t>
            </w:r>
            <w:proofErr w:type="spellEnd"/>
            <w:r>
              <w:rPr>
                <w:b w:val="0"/>
                <w:bCs/>
                <w:sz w:val="24"/>
                <w:szCs w:val="24"/>
              </w:rPr>
              <w:t xml:space="preserve"> rubric.</w:t>
            </w:r>
          </w:p>
        </w:tc>
        <w:tc>
          <w:tcPr>
            <w:tcW w:w="2706" w:type="dxa"/>
          </w:tcPr>
          <w:p w14:paraId="1BAB6F41" w14:textId="77777777" w:rsidR="00CC053C" w:rsidRDefault="00161B62">
            <w:pPr>
              <w:pStyle w:val="Tiumccp1"/>
              <w:jc w:val="center"/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50%</w:t>
            </w:r>
          </w:p>
        </w:tc>
      </w:tr>
    </w:tbl>
    <w:p w14:paraId="65D4B222" w14:textId="77777777" w:rsidR="00CC053C" w:rsidRDefault="00CC053C">
      <w:pPr>
        <w:pStyle w:val="Tiumccp1"/>
        <w:jc w:val="center"/>
      </w:pPr>
    </w:p>
    <w:p w14:paraId="2BC2AFE6" w14:textId="77777777" w:rsidR="00CC053C" w:rsidRDefault="00CC053C">
      <w:pPr>
        <w:pStyle w:val="Nidungvnbn"/>
        <w:rPr>
          <w:lang w:val="vi-VN"/>
        </w:rPr>
      </w:pPr>
    </w:p>
    <w:p w14:paraId="66E2D375" w14:textId="77777777" w:rsidR="00CC053C" w:rsidRDefault="00161B62">
      <w:pPr>
        <w:tabs>
          <w:tab w:val="center" w:pos="6379"/>
        </w:tabs>
        <w:spacing w:after="200" w:line="276" w:lineRule="auto"/>
        <w:jc w:val="center"/>
        <w:outlineLvl w:val="0"/>
        <w:rPr>
          <w:b/>
          <w:sz w:val="32"/>
          <w:szCs w:val="32"/>
          <w:lang w:val="vi-VN"/>
        </w:rPr>
      </w:pPr>
      <w:bookmarkStart w:id="45" w:name="_Toc28245"/>
      <w:bookmarkStart w:id="46" w:name="_Toc11765"/>
      <w:bookmarkStart w:id="47" w:name="_Toc89072641"/>
      <w:r>
        <w:rPr>
          <w:b/>
          <w:sz w:val="32"/>
          <w:szCs w:val="32"/>
          <w:lang w:val="vi-VN"/>
        </w:rPr>
        <w:t>TÀI LIỆU THAM KHẢO</w:t>
      </w:r>
      <w:bookmarkEnd w:id="45"/>
      <w:bookmarkEnd w:id="46"/>
      <w:bookmarkEnd w:id="47"/>
    </w:p>
    <w:p w14:paraId="26D72598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t>https://firebase.google.com/docs/build?authuser=0</w:t>
      </w:r>
    </w:p>
    <w:p w14:paraId="26C9F5E3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t>https://viblo.asia/p/su-dung-recyclerview-trong-android-RQqKLNe6l7z</w:t>
      </w:r>
    </w:p>
    <w:p w14:paraId="2CEACBC0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t>https://github.com/nex3z/NotificationBadge</w:t>
      </w:r>
    </w:p>
    <w:p w14:paraId="469746C3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t>https://www.youtube.com/watch?v=_huNIBQ_jLQ</w:t>
      </w:r>
    </w:p>
    <w:p w14:paraId="348281A7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t>https://www.youtube.com/watch?v=dZP_UvlyXdQ&amp;list=PL3Ob3F0T-08Y72KEKPlmdsKhLMcWhJLcf</w:t>
      </w:r>
    </w:p>
    <w:p w14:paraId="0DB4C334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lastRenderedPageBreak/>
        <w:t>https://www.youtube.com/watch?v=rXbawKq39m8&amp;list=PL3Ob3F0T-08awPo1n263zt76wB5MfLsUq</w:t>
      </w:r>
    </w:p>
    <w:p w14:paraId="6AB16C11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t>https://www.youtube.com/watch?v=uUdYt-LlhQM&amp;list=PL3Ob3F0T-08ZooH1tv2DIwk5vJ6imJ_tl&amp;index=3</w:t>
      </w:r>
    </w:p>
    <w:p w14:paraId="338BC1A3" w14:textId="77777777" w:rsidR="00CC053C" w:rsidRDefault="00161B62" w:rsidP="000F0A7F">
      <w:pPr>
        <w:pStyle w:val="Nidungvnbn"/>
        <w:numPr>
          <w:ilvl w:val="0"/>
          <w:numId w:val="6"/>
        </w:numPr>
        <w:jc w:val="left"/>
        <w:rPr>
          <w:rStyle w:val="Siuktni"/>
          <w:sz w:val="24"/>
          <w:szCs w:val="24"/>
          <w:lang w:val="vi-VN"/>
        </w:rPr>
      </w:pPr>
      <w:r>
        <w:rPr>
          <w:rStyle w:val="Siuktni"/>
          <w:sz w:val="24"/>
          <w:szCs w:val="24"/>
          <w:lang w:val="vi-VN"/>
        </w:rPr>
        <w:t>https://www.youtube.com/watch?v=46rITIe-vPw&amp;list=PL3Ob3F0T-08ZooH1tv2DIwk5vJ6imJ_tl&amp;index=2</w:t>
      </w:r>
    </w:p>
    <w:p w14:paraId="13904E8D" w14:textId="77777777" w:rsidR="00CC053C" w:rsidRDefault="00CC053C">
      <w:pPr>
        <w:pStyle w:val="Nidungvnbn"/>
        <w:ind w:left="360" w:firstLine="0"/>
        <w:rPr>
          <w:lang w:val="vi-VN"/>
        </w:rPr>
      </w:pPr>
    </w:p>
    <w:sectPr w:rsidR="00CC053C">
      <w:headerReference w:type="default" r:id="rId91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5C7C1" w14:textId="77777777" w:rsidR="009021F6" w:rsidRDefault="009021F6">
      <w:r>
        <w:separator/>
      </w:r>
    </w:p>
  </w:endnote>
  <w:endnote w:type="continuationSeparator" w:id="0">
    <w:p w14:paraId="54D78E73" w14:textId="77777777" w:rsidR="009021F6" w:rsidRDefault="009021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1C948" w14:textId="77777777" w:rsidR="009021F6" w:rsidRDefault="009021F6">
      <w:r>
        <w:separator/>
      </w:r>
    </w:p>
  </w:footnote>
  <w:footnote w:type="continuationSeparator" w:id="0">
    <w:p w14:paraId="58D8F32B" w14:textId="77777777" w:rsidR="009021F6" w:rsidRDefault="009021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518EC" w14:textId="77777777" w:rsidR="00CC053C" w:rsidRDefault="00CC053C">
    <w:pPr>
      <w:pStyle w:val="utrang"/>
      <w:jc w:val="center"/>
    </w:pPr>
  </w:p>
  <w:p w14:paraId="1749D739" w14:textId="77777777" w:rsidR="00CC053C" w:rsidRDefault="00CC053C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9BFD3" w14:textId="77777777" w:rsidR="00CC053C" w:rsidRDefault="00CC053C">
    <w:pPr>
      <w:pStyle w:val="utrang"/>
      <w:jc w:val="center"/>
    </w:pPr>
  </w:p>
  <w:p w14:paraId="3810EF93" w14:textId="77777777" w:rsidR="00CC053C" w:rsidRDefault="00CC053C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1097785"/>
    </w:sdtPr>
    <w:sdtEndPr/>
    <w:sdtContent>
      <w:p w14:paraId="77D5C380" w14:textId="77777777" w:rsidR="00CC053C" w:rsidRDefault="00161B62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iv</w:t>
        </w:r>
        <w:r>
          <w:fldChar w:fldCharType="end"/>
        </w:r>
      </w:p>
    </w:sdtContent>
  </w:sdt>
  <w:p w14:paraId="5EB9EB7A" w14:textId="77777777" w:rsidR="00CC053C" w:rsidRDefault="00CC053C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5520606"/>
    </w:sdtPr>
    <w:sdtEndPr/>
    <w:sdtContent>
      <w:p w14:paraId="0D230558" w14:textId="77777777" w:rsidR="00CC053C" w:rsidRDefault="00161B62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13</w:t>
        </w:r>
        <w:r>
          <w:fldChar w:fldCharType="end"/>
        </w:r>
      </w:p>
    </w:sdtContent>
  </w:sdt>
  <w:p w14:paraId="1390BB0B" w14:textId="77777777" w:rsidR="00CC053C" w:rsidRDefault="00CC053C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B3E766"/>
    <w:multiLevelType w:val="singleLevel"/>
    <w:tmpl w:val="FCB3E766"/>
    <w:lvl w:ilvl="0">
      <w:start w:val="2"/>
      <w:numFmt w:val="upperLetter"/>
      <w:suff w:val="space"/>
      <w:lvlText w:val="%1)"/>
      <w:lvlJc w:val="left"/>
    </w:lvl>
  </w:abstractNum>
  <w:abstractNum w:abstractNumId="1" w15:restartNumberingAfterBreak="0">
    <w:nsid w:val="1529763B"/>
    <w:multiLevelType w:val="hybridMultilevel"/>
    <w:tmpl w:val="4DC8637C"/>
    <w:lvl w:ilvl="0" w:tplc="855C808A">
      <w:start w:val="1"/>
      <w:numFmt w:val="decimal"/>
      <w:lvlText w:val="%1)"/>
      <w:lvlJc w:val="left"/>
      <w:pPr>
        <w:ind w:left="360" w:hanging="360"/>
      </w:pPr>
      <w:rPr>
        <w:color w:val="000000" w:themeColor="text1"/>
      </w:rPr>
    </w:lvl>
    <w:lvl w:ilvl="1" w:tplc="042A0019" w:tentative="1">
      <w:start w:val="1"/>
      <w:numFmt w:val="lowerLetter"/>
      <w:lvlText w:val="%2."/>
      <w:lvlJc w:val="left"/>
      <w:pPr>
        <w:ind w:left="1157" w:hanging="360"/>
      </w:pPr>
    </w:lvl>
    <w:lvl w:ilvl="2" w:tplc="042A001B" w:tentative="1">
      <w:start w:val="1"/>
      <w:numFmt w:val="lowerRoman"/>
      <w:lvlText w:val="%3."/>
      <w:lvlJc w:val="right"/>
      <w:pPr>
        <w:ind w:left="1877" w:hanging="180"/>
      </w:pPr>
    </w:lvl>
    <w:lvl w:ilvl="3" w:tplc="042A000F" w:tentative="1">
      <w:start w:val="1"/>
      <w:numFmt w:val="decimal"/>
      <w:lvlText w:val="%4."/>
      <w:lvlJc w:val="left"/>
      <w:pPr>
        <w:ind w:left="2597" w:hanging="360"/>
      </w:pPr>
    </w:lvl>
    <w:lvl w:ilvl="4" w:tplc="042A0019" w:tentative="1">
      <w:start w:val="1"/>
      <w:numFmt w:val="lowerLetter"/>
      <w:lvlText w:val="%5."/>
      <w:lvlJc w:val="left"/>
      <w:pPr>
        <w:ind w:left="3317" w:hanging="360"/>
      </w:pPr>
    </w:lvl>
    <w:lvl w:ilvl="5" w:tplc="042A001B" w:tentative="1">
      <w:start w:val="1"/>
      <w:numFmt w:val="lowerRoman"/>
      <w:lvlText w:val="%6."/>
      <w:lvlJc w:val="right"/>
      <w:pPr>
        <w:ind w:left="4037" w:hanging="180"/>
      </w:pPr>
    </w:lvl>
    <w:lvl w:ilvl="6" w:tplc="042A000F" w:tentative="1">
      <w:start w:val="1"/>
      <w:numFmt w:val="decimal"/>
      <w:lvlText w:val="%7."/>
      <w:lvlJc w:val="left"/>
      <w:pPr>
        <w:ind w:left="4757" w:hanging="360"/>
      </w:pPr>
    </w:lvl>
    <w:lvl w:ilvl="7" w:tplc="042A0019" w:tentative="1">
      <w:start w:val="1"/>
      <w:numFmt w:val="lowerLetter"/>
      <w:lvlText w:val="%8."/>
      <w:lvlJc w:val="left"/>
      <w:pPr>
        <w:ind w:left="5477" w:hanging="360"/>
      </w:pPr>
    </w:lvl>
    <w:lvl w:ilvl="8" w:tplc="042A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2" w15:restartNumberingAfterBreak="0">
    <w:nsid w:val="2D124CDD"/>
    <w:multiLevelType w:val="singleLevel"/>
    <w:tmpl w:val="2D124CDD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355F4684"/>
    <w:multiLevelType w:val="hybridMultilevel"/>
    <w:tmpl w:val="1D6AD9BC"/>
    <w:lvl w:ilvl="0" w:tplc="B0066096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FA82E81"/>
    <w:multiLevelType w:val="hybridMultilevel"/>
    <w:tmpl w:val="EBB8B6B2"/>
    <w:lvl w:ilvl="0" w:tplc="042A000F">
      <w:start w:val="1"/>
      <w:numFmt w:val="decimal"/>
      <w:lvlText w:val="%1."/>
      <w:lvlJc w:val="left"/>
      <w:pPr>
        <w:ind w:left="360" w:hanging="360"/>
      </w:p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FA39038"/>
    <w:multiLevelType w:val="singleLevel"/>
    <w:tmpl w:val="7FA3903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BF1"/>
    <w:rsid w:val="00000FCE"/>
    <w:rsid w:val="00017986"/>
    <w:rsid w:val="00024496"/>
    <w:rsid w:val="0003057D"/>
    <w:rsid w:val="00045D79"/>
    <w:rsid w:val="000601B8"/>
    <w:rsid w:val="00080BD3"/>
    <w:rsid w:val="000B3E9F"/>
    <w:rsid w:val="000F0A7F"/>
    <w:rsid w:val="000F7A02"/>
    <w:rsid w:val="0012266E"/>
    <w:rsid w:val="00137133"/>
    <w:rsid w:val="00161B62"/>
    <w:rsid w:val="001779D7"/>
    <w:rsid w:val="00207DC2"/>
    <w:rsid w:val="00252F26"/>
    <w:rsid w:val="00271B32"/>
    <w:rsid w:val="00291721"/>
    <w:rsid w:val="002A644B"/>
    <w:rsid w:val="002D4629"/>
    <w:rsid w:val="002D796D"/>
    <w:rsid w:val="002E6B89"/>
    <w:rsid w:val="003218FF"/>
    <w:rsid w:val="003445CF"/>
    <w:rsid w:val="00395950"/>
    <w:rsid w:val="003D719E"/>
    <w:rsid w:val="003E446D"/>
    <w:rsid w:val="00415210"/>
    <w:rsid w:val="00453AB1"/>
    <w:rsid w:val="004A7C39"/>
    <w:rsid w:val="004B4F86"/>
    <w:rsid w:val="004E3AD9"/>
    <w:rsid w:val="004E3C16"/>
    <w:rsid w:val="004E6B78"/>
    <w:rsid w:val="00532C6F"/>
    <w:rsid w:val="00564BA3"/>
    <w:rsid w:val="00593511"/>
    <w:rsid w:val="00594A25"/>
    <w:rsid w:val="005D5C20"/>
    <w:rsid w:val="005E0A79"/>
    <w:rsid w:val="0064189C"/>
    <w:rsid w:val="006421F1"/>
    <w:rsid w:val="00650D6A"/>
    <w:rsid w:val="00653733"/>
    <w:rsid w:val="00660EDE"/>
    <w:rsid w:val="0066282A"/>
    <w:rsid w:val="006A71D6"/>
    <w:rsid w:val="006A7B9B"/>
    <w:rsid w:val="006A7D9D"/>
    <w:rsid w:val="006C1B72"/>
    <w:rsid w:val="006C4B0D"/>
    <w:rsid w:val="00715337"/>
    <w:rsid w:val="0071598B"/>
    <w:rsid w:val="00737340"/>
    <w:rsid w:val="00740BF1"/>
    <w:rsid w:val="00775066"/>
    <w:rsid w:val="007858B2"/>
    <w:rsid w:val="00791EED"/>
    <w:rsid w:val="007B1A23"/>
    <w:rsid w:val="007B7FF5"/>
    <w:rsid w:val="007E6AB9"/>
    <w:rsid w:val="007E7FF7"/>
    <w:rsid w:val="00816732"/>
    <w:rsid w:val="008238DD"/>
    <w:rsid w:val="00852485"/>
    <w:rsid w:val="00867C2D"/>
    <w:rsid w:val="00880D36"/>
    <w:rsid w:val="008A0372"/>
    <w:rsid w:val="008E55EF"/>
    <w:rsid w:val="008E6453"/>
    <w:rsid w:val="00900654"/>
    <w:rsid w:val="009021F6"/>
    <w:rsid w:val="0091220D"/>
    <w:rsid w:val="00915D98"/>
    <w:rsid w:val="009204A6"/>
    <w:rsid w:val="009378C1"/>
    <w:rsid w:val="00942B81"/>
    <w:rsid w:val="0094709E"/>
    <w:rsid w:val="00957582"/>
    <w:rsid w:val="00986BC2"/>
    <w:rsid w:val="00997AD4"/>
    <w:rsid w:val="009B2D58"/>
    <w:rsid w:val="009B6CB5"/>
    <w:rsid w:val="00A671AF"/>
    <w:rsid w:val="00A8655E"/>
    <w:rsid w:val="00B118C8"/>
    <w:rsid w:val="00B62922"/>
    <w:rsid w:val="00B8489D"/>
    <w:rsid w:val="00BB1477"/>
    <w:rsid w:val="00BB2B2A"/>
    <w:rsid w:val="00BC776C"/>
    <w:rsid w:val="00BF6735"/>
    <w:rsid w:val="00C01ACF"/>
    <w:rsid w:val="00C07420"/>
    <w:rsid w:val="00C07CE9"/>
    <w:rsid w:val="00C44812"/>
    <w:rsid w:val="00C55E8F"/>
    <w:rsid w:val="00C56904"/>
    <w:rsid w:val="00C70A1B"/>
    <w:rsid w:val="00C75086"/>
    <w:rsid w:val="00CA1C39"/>
    <w:rsid w:val="00CC053C"/>
    <w:rsid w:val="00CD13EC"/>
    <w:rsid w:val="00CE5555"/>
    <w:rsid w:val="00D22C3B"/>
    <w:rsid w:val="00D34D21"/>
    <w:rsid w:val="00D50D99"/>
    <w:rsid w:val="00D56012"/>
    <w:rsid w:val="00DB1F41"/>
    <w:rsid w:val="00DB7595"/>
    <w:rsid w:val="00DC2276"/>
    <w:rsid w:val="00DC4DCB"/>
    <w:rsid w:val="00DC6AB1"/>
    <w:rsid w:val="00DD74FD"/>
    <w:rsid w:val="00DF6D5D"/>
    <w:rsid w:val="00E73E69"/>
    <w:rsid w:val="00E74DF4"/>
    <w:rsid w:val="00E766EA"/>
    <w:rsid w:val="00EC186D"/>
    <w:rsid w:val="00EC562D"/>
    <w:rsid w:val="00F6183C"/>
    <w:rsid w:val="00F65BDC"/>
    <w:rsid w:val="00FA0719"/>
    <w:rsid w:val="00FC69F1"/>
    <w:rsid w:val="00FD534E"/>
    <w:rsid w:val="00FF3D30"/>
    <w:rsid w:val="12465F29"/>
    <w:rsid w:val="214A2984"/>
    <w:rsid w:val="2B251FBB"/>
    <w:rsid w:val="324B630C"/>
    <w:rsid w:val="36CF2F5D"/>
    <w:rsid w:val="52FC70DF"/>
    <w:rsid w:val="554D1E52"/>
    <w:rsid w:val="581A16D9"/>
    <w:rsid w:val="5BF27696"/>
    <w:rsid w:val="6C1C4383"/>
    <w:rsid w:val="6E467C21"/>
    <w:rsid w:val="6F76066D"/>
    <w:rsid w:val="71EA33B1"/>
    <w:rsid w:val="72AB7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9B863E"/>
  <w15:docId w15:val="{C83ED1FF-C520-45B3-83F7-B7882A2F7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eastAsia="Times New Roman"/>
      <w:sz w:val="24"/>
      <w:szCs w:val="24"/>
      <w:lang w:val="en-US" w:eastAsia="en-US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  <w:jc w:val="center"/>
    </w:pPr>
    <w:rPr>
      <w:bCs/>
      <w:sz w:val="26"/>
      <w:szCs w:val="26"/>
    </w:rPr>
  </w:style>
  <w:style w:type="character" w:styleId="ThamchiuChuthich">
    <w:name w:val="annotation reference"/>
    <w:basedOn w:val="Phngmcinhcuaoanvn"/>
    <w:unhideWhenUsed/>
    <w:qFormat/>
    <w:rPr>
      <w:sz w:val="16"/>
      <w:szCs w:val="16"/>
    </w:rPr>
  </w:style>
  <w:style w:type="paragraph" w:styleId="VnbanChuthich">
    <w:name w:val="annotation text"/>
    <w:basedOn w:val="Binhthng"/>
    <w:link w:val="VnbanChuthichChar"/>
    <w:unhideWhenUsed/>
    <w:qFormat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qFormat/>
    <w:rPr>
      <w:b/>
      <w:bCs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680"/>
        <w:tab w:val="right" w:pos="9360"/>
      </w:tabs>
    </w:pPr>
  </w:style>
  <w:style w:type="paragraph" w:styleId="utrang">
    <w:name w:val="header"/>
    <w:basedOn w:val="Binhthng"/>
    <w:link w:val="utrang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TMLinhdangtrc">
    <w:name w:val="HTML Preformatted"/>
    <w:basedOn w:val="Binhthng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cs="Courier New"/>
      <w:sz w:val="20"/>
      <w:szCs w:val="20"/>
    </w:rPr>
  </w:style>
  <w:style w:type="character" w:styleId="Siuktni">
    <w:name w:val="Hyperlink"/>
    <w:basedOn w:val="Phngmcinhcuaoanvn"/>
    <w:uiPriority w:val="99"/>
    <w:unhideWhenUsed/>
    <w:qFormat/>
    <w:rPr>
      <w:color w:val="0000FF" w:themeColor="hyperlink"/>
      <w:u w:val="single"/>
    </w:rPr>
  </w:style>
  <w:style w:type="paragraph" w:styleId="ThngthngWeb">
    <w:name w:val="Normal (Web)"/>
    <w:basedOn w:val="Binhthng"/>
    <w:uiPriority w:val="99"/>
    <w:semiHidden/>
    <w:unhideWhenUsed/>
    <w:qFormat/>
    <w:pPr>
      <w:spacing w:before="100" w:beforeAutospacing="1" w:after="100" w:afterAutospacing="1"/>
    </w:pPr>
  </w:style>
  <w:style w:type="character" w:styleId="Manh">
    <w:name w:val="Strong"/>
    <w:basedOn w:val="Phngmcinhcuaoanvn"/>
    <w:uiPriority w:val="22"/>
    <w:qFormat/>
    <w:rPr>
      <w:b/>
      <w:bCs/>
    </w:rPr>
  </w:style>
  <w:style w:type="table" w:styleId="LiBang">
    <w:name w:val="Table Grid"/>
    <w:basedOn w:val="BangThngthng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nghinhminhhoa">
    <w:name w:val="table of figures"/>
    <w:basedOn w:val="Binhthng"/>
    <w:next w:val="Binhthng"/>
    <w:uiPriority w:val="99"/>
    <w:unhideWhenUsed/>
    <w:qFormat/>
    <w:pPr>
      <w:spacing w:line="360" w:lineRule="auto"/>
    </w:pPr>
    <w:rPr>
      <w:sz w:val="26"/>
    </w:rPr>
  </w:style>
  <w:style w:type="paragraph" w:styleId="Mucluc1">
    <w:name w:val="toc 1"/>
    <w:basedOn w:val="Binhthng"/>
    <w:next w:val="Binhthng"/>
    <w:uiPriority w:val="39"/>
    <w:unhideWhenUsed/>
    <w:qFormat/>
    <w:pPr>
      <w:spacing w:line="360" w:lineRule="auto"/>
    </w:pPr>
    <w:rPr>
      <w:sz w:val="26"/>
    </w:rPr>
  </w:style>
  <w:style w:type="paragraph" w:styleId="Mucluc2">
    <w:name w:val="toc 2"/>
    <w:basedOn w:val="Binhthng"/>
    <w:next w:val="Binhthng"/>
    <w:uiPriority w:val="39"/>
    <w:unhideWhenUsed/>
    <w:qFormat/>
    <w:pPr>
      <w:spacing w:line="360" w:lineRule="auto"/>
      <w:ind w:left="720"/>
    </w:pPr>
    <w:rPr>
      <w:sz w:val="26"/>
    </w:rPr>
  </w:style>
  <w:style w:type="paragraph" w:styleId="Mucluc3">
    <w:name w:val="toc 3"/>
    <w:basedOn w:val="Binhthng"/>
    <w:next w:val="Binhthng"/>
    <w:uiPriority w:val="39"/>
    <w:unhideWhenUsed/>
    <w:qFormat/>
    <w:pPr>
      <w:spacing w:line="360" w:lineRule="auto"/>
      <w:ind w:left="1440"/>
    </w:pPr>
    <w:rPr>
      <w:sz w:val="26"/>
    </w:rPr>
  </w:style>
  <w:style w:type="paragraph" w:styleId="Mucluc4">
    <w:name w:val="toc 4"/>
    <w:basedOn w:val="Binhthng"/>
    <w:next w:val="Binhthng"/>
    <w:uiPriority w:val="39"/>
    <w:unhideWhenUsed/>
    <w:qFormat/>
    <w:pPr>
      <w:spacing w:line="360" w:lineRule="auto"/>
      <w:ind w:left="2160"/>
    </w:pPr>
    <w:rPr>
      <w:sz w:val="2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VnbanChuthichChar">
    <w:name w:val="Văn bản Chú thích Char"/>
    <w:basedOn w:val="Phngmcinhcuaoanvn"/>
    <w:link w:val="VnbanChuthich"/>
    <w:qFormat/>
    <w:rPr>
      <w:rFonts w:eastAsia="Times New Roman" w:cs="Times New Roman"/>
      <w:sz w:val="20"/>
      <w:szCs w:val="20"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qFormat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Binhthng"/>
    <w:link w:val="TiucctrangmuChar"/>
    <w:qFormat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Binhthng"/>
    <w:link w:val="NidungvnbnChar"/>
    <w:qFormat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Phngmcinhcuaoanvn"/>
    <w:link w:val="Tiucctrangmu"/>
    <w:qFormat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en-US" w:eastAsia="en-US"/>
    </w:rPr>
  </w:style>
  <w:style w:type="character" w:customStyle="1" w:styleId="NidungvnbnChar">
    <w:name w:val="Nội dung văn bản Char"/>
    <w:basedOn w:val="Phngmcinhcuaoanvn"/>
    <w:link w:val="Nidungvnbn"/>
    <w:qFormat/>
    <w:rPr>
      <w:rFonts w:eastAsia="Times New Roman" w:cs="Times New Roman"/>
      <w:sz w:val="26"/>
      <w:szCs w:val="26"/>
    </w:rPr>
  </w:style>
  <w:style w:type="character" w:customStyle="1" w:styleId="utrangChar">
    <w:name w:val="Đầu trang Char"/>
    <w:basedOn w:val="Phngmcinhcuaoanvn"/>
    <w:link w:val="utrang"/>
    <w:uiPriority w:val="99"/>
    <w:qFormat/>
    <w:rPr>
      <w:rFonts w:eastAsia="Times New Roman" w:cs="Times New Roman"/>
      <w:szCs w:val="24"/>
    </w:rPr>
  </w:style>
  <w:style w:type="character" w:customStyle="1" w:styleId="ChntrangChar">
    <w:name w:val="Chân trang Char"/>
    <w:basedOn w:val="Phngmcinhcuaoanvn"/>
    <w:link w:val="Chntrang"/>
    <w:uiPriority w:val="99"/>
    <w:qFormat/>
    <w:rPr>
      <w:rFonts w:eastAsia="Times New Roman" w:cs="Times New Roman"/>
      <w:szCs w:val="24"/>
    </w:rPr>
  </w:style>
  <w:style w:type="paragraph" w:customStyle="1" w:styleId="Chng">
    <w:name w:val="Chương"/>
    <w:basedOn w:val="Binhthng"/>
    <w:link w:val="ChngChar"/>
    <w:qFormat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Binhthng"/>
    <w:link w:val="Tiumccp1Char"/>
    <w:qFormat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Phngmcinhcuaoanvn"/>
    <w:link w:val="Chng"/>
    <w:qFormat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Binhthng"/>
    <w:link w:val="Tiumccp2Char"/>
    <w:qFormat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Phngmcinhcuaoanvn"/>
    <w:link w:val="Tiumccp1"/>
    <w:qFormat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Binhthng"/>
    <w:link w:val="Tiumccp3Char"/>
    <w:qFormat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Phngmcinhcuaoanvn"/>
    <w:link w:val="Tiumccp2"/>
    <w:qFormat/>
    <w:rPr>
      <w:rFonts w:eastAsia="Times New Roman" w:cs="Times New Roman"/>
      <w:b/>
      <w:i/>
      <w:sz w:val="28"/>
      <w:szCs w:val="26"/>
    </w:rPr>
  </w:style>
  <w:style w:type="character" w:customStyle="1" w:styleId="u1Char">
    <w:name w:val="Đầu đề 1 Char"/>
    <w:basedOn w:val="Phngmcinhcuaoanvn"/>
    <w:link w:val="u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Phngmcinhcuaoanvn"/>
    <w:link w:val="Tiumccp3"/>
    <w:qFormat/>
    <w:rPr>
      <w:rFonts w:eastAsia="Times New Roman" w:cs="Times New Roman"/>
      <w:sz w:val="28"/>
      <w:szCs w:val="26"/>
    </w:rPr>
  </w:style>
  <w:style w:type="character" w:customStyle="1" w:styleId="u2Char">
    <w:name w:val="Đầu đề 2 Char"/>
    <w:basedOn w:val="Phngmcinhcuaoanvn"/>
    <w:link w:val="u2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u4Char">
    <w:name w:val="Đầu đề 4 Char"/>
    <w:basedOn w:val="Phngmcinhcuaoanvn"/>
    <w:link w:val="u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paragraph" w:customStyle="1" w:styleId="Bngbiu-nidung">
    <w:name w:val="Bảng biểu - nội dung"/>
    <w:basedOn w:val="Default"/>
    <w:link w:val="Bngbiu-nidungChar"/>
    <w:qFormat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character" w:customStyle="1" w:styleId="Bngbiu-nidungChar">
    <w:name w:val="Bảng biểu - nội dung Char"/>
    <w:basedOn w:val="NidungvnbnChar"/>
    <w:link w:val="Bngbiu-nidung"/>
    <w:qFormat/>
    <w:rPr>
      <w:rFonts w:eastAsia="Times New Roman" w:cs="Times New Roman"/>
      <w:sz w:val="26"/>
      <w:szCs w:val="26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qFormat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\Data%20Mining\Final%20Project\doc\baocao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51A8B73-6384-4C6C-8420-C89156CCE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baocao</Template>
  <TotalTime>25</TotalTime>
  <Pages>59</Pages>
  <Words>4503</Words>
  <Characters>25672</Characters>
  <Application>Microsoft Office Word</Application>
  <DocSecurity>0</DocSecurity>
  <Lines>213</Lines>
  <Paragraphs>60</Paragraphs>
  <ScaleCrop>false</ScaleCrop>
  <Company/>
  <LinksUpToDate>false</LinksUpToDate>
  <CharactersWithSpaces>30115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Thanh Nguyên</dc:creator>
  <cp:lastModifiedBy>hieu trung</cp:lastModifiedBy>
  <cp:revision>34</cp:revision>
  <dcterms:created xsi:type="dcterms:W3CDTF">2021-05-14T18:44:00Z</dcterms:created>
  <dcterms:modified xsi:type="dcterms:W3CDTF">2021-11-29T03:05:00Z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252AED71FADC4F43B0C8305517E7B1FD</vt:lpwstr>
  </property>
</Properties>
</file>